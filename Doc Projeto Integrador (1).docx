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D8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7ADD0D01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D48D03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D684A0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4EC16E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367BA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53254D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6ED852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11A538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A044A5F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1A60BE9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A23A49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6EF30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6F6D2A6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A019939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3A6002D6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</w:p>
    <w:p w14:paraId="1059B17F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5BFB223D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4C5D547A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</w:p>
    <w:p w14:paraId="337EAFC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E293404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DBD3A1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F699C5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1A0246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7A158F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3DFA60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5F0EBE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697C25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7070B8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52DD7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3A05FAE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2022</w:t>
      </w:r>
    </w:p>
    <w:p w14:paraId="1276B135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Grupo Ismael</w:t>
      </w:r>
    </w:p>
    <w:p w14:paraId="6E78F074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0AD86C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C195FA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7698A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4CC01F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174F1E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E71A84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9507E0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FFFF07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8B9E7B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EFB3E8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799D1B2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30E9D0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Concessionário de Luxo Rabello</w:t>
      </w:r>
    </w:p>
    <w:p w14:paraId="42AA65F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E168176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  <w:r w:rsidRPr="006415DA">
        <w:rPr>
          <w:rFonts w:ascii="Times New Roman" w:hAnsi="Times New Roman"/>
        </w:rPr>
        <w:t>Documentação apresentada ao Curso de Técnico de Informática, Setor de Tecnologia, Instituição Senac, como requisito parcial para a conclusão do Projeto Integrador.</w:t>
      </w:r>
    </w:p>
    <w:p w14:paraId="60713F57" w14:textId="77777777" w:rsidR="00A338F3" w:rsidRPr="006415DA" w:rsidRDefault="00A338F3" w:rsidP="00A338F3">
      <w:pPr>
        <w:pStyle w:val="Capa-Grauacadmico"/>
        <w:rPr>
          <w:rFonts w:ascii="Times New Roman" w:hAnsi="Times New Roman"/>
        </w:rPr>
      </w:pPr>
    </w:p>
    <w:p w14:paraId="7397E4A3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Orientador: Sirlene A. Santos</w:t>
      </w:r>
    </w:p>
    <w:p w14:paraId="252B40F8" w14:textId="77777777" w:rsidR="00A338F3" w:rsidRPr="006415DA" w:rsidRDefault="00A338F3" w:rsidP="00A338F3">
      <w:pPr>
        <w:pStyle w:val="Capa-Grauacadmico"/>
        <w:ind w:left="5711" w:hanging="1175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Coordenador: Noemi</w:t>
      </w:r>
    </w:p>
    <w:p w14:paraId="0768386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44484D6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4CEA35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265E080B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00675EFF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18B41DA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E342CD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39868939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94B1816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50E7EFAA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São Paulo</w:t>
      </w:r>
    </w:p>
    <w:p w14:paraId="6CE22758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2022</w:t>
      </w:r>
    </w:p>
    <w:p w14:paraId="3B0C4BF6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CAF2E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D5A69E" w14:textId="77777777" w:rsidR="00A338F3" w:rsidRPr="006415DA" w:rsidRDefault="00A338F3" w:rsidP="00A338F3">
      <w:pPr>
        <w:rPr>
          <w:rFonts w:ascii="Times New Roman" w:hAnsi="Times New Roman"/>
        </w:rPr>
      </w:pPr>
    </w:p>
    <w:p w14:paraId="3C65CA4C" w14:textId="77777777" w:rsidR="00A338F3" w:rsidRPr="006415DA" w:rsidRDefault="00A338F3" w:rsidP="00A338F3">
      <w:pPr>
        <w:rPr>
          <w:rFonts w:ascii="Times New Roman" w:hAnsi="Times New Roman"/>
        </w:rPr>
      </w:pPr>
    </w:p>
    <w:p w14:paraId="280EA9B7" w14:textId="77777777" w:rsidR="00A338F3" w:rsidRPr="006415DA" w:rsidRDefault="00A338F3" w:rsidP="00A338F3">
      <w:pPr>
        <w:rPr>
          <w:rFonts w:ascii="Times New Roman" w:hAnsi="Times New Roman"/>
        </w:rPr>
      </w:pPr>
    </w:p>
    <w:p w14:paraId="55919EBB" w14:textId="77777777" w:rsidR="00A338F3" w:rsidRPr="006415DA" w:rsidRDefault="00A338F3" w:rsidP="00A338F3">
      <w:pPr>
        <w:rPr>
          <w:rFonts w:ascii="Times New Roman" w:hAnsi="Times New Roman"/>
        </w:rPr>
      </w:pPr>
    </w:p>
    <w:p w14:paraId="4E83503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EA81CA1" w14:textId="77777777" w:rsidR="00A338F3" w:rsidRPr="006415DA" w:rsidRDefault="00A338F3" w:rsidP="00A338F3">
      <w:pPr>
        <w:rPr>
          <w:rFonts w:ascii="Times New Roman" w:hAnsi="Times New Roman"/>
        </w:rPr>
      </w:pPr>
    </w:p>
    <w:p w14:paraId="325F0223" w14:textId="77777777" w:rsidR="00A338F3" w:rsidRPr="006415DA" w:rsidRDefault="00A338F3" w:rsidP="00A338F3">
      <w:pPr>
        <w:rPr>
          <w:rFonts w:ascii="Times New Roman" w:hAnsi="Times New Roman"/>
        </w:rPr>
      </w:pPr>
    </w:p>
    <w:p w14:paraId="01E1D4A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A7DFA3" w14:textId="77777777" w:rsidR="00A338F3" w:rsidRPr="006415DA" w:rsidRDefault="00A338F3" w:rsidP="00A338F3">
      <w:pPr>
        <w:rPr>
          <w:rFonts w:ascii="Times New Roman" w:hAnsi="Times New Roman"/>
        </w:rPr>
      </w:pPr>
    </w:p>
    <w:p w14:paraId="763B494E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78250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B325D55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335826" w14:textId="77777777" w:rsidR="00A338F3" w:rsidRPr="006415DA" w:rsidRDefault="00A338F3" w:rsidP="00A338F3">
      <w:pPr>
        <w:rPr>
          <w:rFonts w:ascii="Times New Roman" w:hAnsi="Times New Roman"/>
        </w:rPr>
      </w:pPr>
    </w:p>
    <w:p w14:paraId="3AC9949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255C562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8235B8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5383A7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EE4CCC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FICHA CATALOGRÁFICA</w:t>
      </w:r>
    </w:p>
    <w:p w14:paraId="1005119E" w14:textId="1E07E164" w:rsidR="00A338F3" w:rsidRPr="006415DA" w:rsidRDefault="00A338F3" w:rsidP="00A338F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BA2C" wp14:editId="43D002CA">
                <wp:simplePos x="0" y="0"/>
                <wp:positionH relativeFrom="page">
                  <wp:posOffset>1435735</wp:posOffset>
                </wp:positionH>
                <wp:positionV relativeFrom="paragraph">
                  <wp:posOffset>81915</wp:posOffset>
                </wp:positionV>
                <wp:extent cx="5039995" cy="3004820"/>
                <wp:effectExtent l="6985" t="8890" r="10795" b="571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300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135E0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Grupo, Ismael</w:t>
                            </w:r>
                          </w:p>
                          <w:p w14:paraId="235CC7F1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396F1BCD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Concessionária de Luxo Rabello – São Paulo, 2022.</w:t>
                            </w:r>
                          </w:p>
                          <w:p w14:paraId="768A6A9A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37287BB3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Nº de páginas???</w:t>
                            </w:r>
                          </w:p>
                          <w:p w14:paraId="271E4F48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50D43B0C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Orientador: Profª. Sirlene A. Santos</w:t>
                            </w:r>
                          </w:p>
                          <w:p w14:paraId="78EA168B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476FD4DF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 xml:space="preserve">Projeto Integrador Senac </w:t>
                            </w:r>
                          </w:p>
                          <w:p w14:paraId="28464AF3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</w:p>
                          <w:p w14:paraId="2BB6213F" w14:textId="77777777" w:rsidR="00A338F3" w:rsidRPr="007871AC" w:rsidRDefault="00A338F3" w:rsidP="00A338F3">
                            <w:pPr>
                              <w:pStyle w:val="Normalmenor"/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</w:pPr>
                            <w:r w:rsidRPr="007871AC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1.Concessionária; 2. Luxo; 3. Ferrari; 4. Porsche; 5. Bugatti; 6. Alfa Romeo; 7. Projeto Integrador; 8. Senac;</w:t>
                            </w:r>
                          </w:p>
                          <w:p w14:paraId="052646FB" w14:textId="77777777" w:rsidR="00A338F3" w:rsidRPr="00DB04D5" w:rsidRDefault="00A338F3" w:rsidP="00A338F3"/>
                        </w:txbxContent>
                      </wps:txbx>
                      <wps:bodyPr rot="0" vert="horz" wrap="square" lIns="360000" tIns="324000" rIns="360000" bIns="18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6BA2C" id="Retângulo 7" o:spid="_x0000_s1026" style="position:absolute;left:0;text-align:left;margin-left:113.05pt;margin-top:6.45pt;width:396.85pt;height:23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">
                <v:textbox inset="10mm,9mm,10mm,5mm">
                  <w:txbxContent>
                    <w:p w14:paraId="636135E0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Grupo, Ismael</w:t>
                      </w:r>
                    </w:p>
                    <w:p w14:paraId="235CC7F1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396F1BCD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Concessionária de Luxo Rabello – São Paulo, 2022.</w:t>
                      </w:r>
                    </w:p>
                    <w:p w14:paraId="768A6A9A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37287BB3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Nº de páginas???</w:t>
                      </w:r>
                    </w:p>
                    <w:p w14:paraId="271E4F48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50D43B0C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Orientador: Profª. Sirlene A. Santos</w:t>
                      </w:r>
                    </w:p>
                    <w:p w14:paraId="78EA168B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476FD4DF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 xml:space="preserve">Projeto Integrador Senac </w:t>
                      </w:r>
                    </w:p>
                    <w:p w14:paraId="28464AF3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</w:p>
                    <w:p w14:paraId="2BB6213F" w14:textId="77777777" w:rsidR="00A338F3" w:rsidRPr="007871AC" w:rsidRDefault="00A338F3" w:rsidP="00A338F3">
                      <w:pPr>
                        <w:pStyle w:val="Normalmenor"/>
                        <w:rPr>
                          <w:rFonts w:ascii="Times New Roman" w:hAnsi="Times New Roman"/>
                          <w:color w:val="0D0D0D" w:themeColor="text1" w:themeTint="F2"/>
                        </w:rPr>
                      </w:pPr>
                      <w:r w:rsidRPr="007871AC">
                        <w:rPr>
                          <w:rFonts w:ascii="Times New Roman" w:hAnsi="Times New Roman"/>
                          <w:color w:val="0D0D0D" w:themeColor="text1" w:themeTint="F2"/>
                        </w:rPr>
                        <w:t>1.Concessionária; 2. Luxo; 3. Ferrari; 4. Porsche; 5. Bugatti; 6. Alfa Romeo; 7. Projeto Integrador; 8. Senac;</w:t>
                      </w:r>
                    </w:p>
                    <w:p w14:paraId="052646FB" w14:textId="77777777" w:rsidR="00A338F3" w:rsidRPr="00DB04D5" w:rsidRDefault="00A338F3" w:rsidP="00A338F3"/>
                  </w:txbxContent>
                </v:textbox>
                <w10:wrap anchorx="page"/>
              </v:rect>
            </w:pict>
          </mc:Fallback>
        </mc:AlternateContent>
      </w:r>
    </w:p>
    <w:p w14:paraId="2D819645" w14:textId="77777777" w:rsidR="00A338F3" w:rsidRPr="006415DA" w:rsidRDefault="00A338F3" w:rsidP="00A338F3">
      <w:pPr>
        <w:rPr>
          <w:rFonts w:ascii="Times New Roman" w:hAnsi="Times New Roman"/>
        </w:rPr>
      </w:pPr>
    </w:p>
    <w:p w14:paraId="5F6E8D90" w14:textId="77777777" w:rsidR="00A338F3" w:rsidRPr="006415DA" w:rsidRDefault="00A338F3" w:rsidP="00A338F3">
      <w:pPr>
        <w:rPr>
          <w:rFonts w:ascii="Times New Roman" w:hAnsi="Times New Roman"/>
        </w:rPr>
      </w:pPr>
    </w:p>
    <w:p w14:paraId="2F39A5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518F17AF" w14:textId="77777777" w:rsidR="00A338F3" w:rsidRPr="006415DA" w:rsidRDefault="00A338F3" w:rsidP="00A338F3">
      <w:pPr>
        <w:rPr>
          <w:rFonts w:ascii="Times New Roman" w:hAnsi="Times New Roman"/>
        </w:rPr>
      </w:pPr>
    </w:p>
    <w:p w14:paraId="798C7BE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D7A12E7" w14:textId="77777777" w:rsidR="00A338F3" w:rsidRPr="006415DA" w:rsidRDefault="00A338F3" w:rsidP="00A338F3">
      <w:pPr>
        <w:rPr>
          <w:rFonts w:ascii="Times New Roman" w:hAnsi="Times New Roman"/>
        </w:rPr>
      </w:pPr>
    </w:p>
    <w:p w14:paraId="6F33F491" w14:textId="77777777" w:rsidR="00A338F3" w:rsidRPr="006415DA" w:rsidRDefault="00A338F3" w:rsidP="00A338F3">
      <w:pPr>
        <w:rPr>
          <w:rFonts w:ascii="Times New Roman" w:hAnsi="Times New Roman"/>
        </w:rPr>
      </w:pPr>
    </w:p>
    <w:p w14:paraId="373A57E9" w14:textId="77777777" w:rsidR="00A338F3" w:rsidRPr="006415DA" w:rsidRDefault="00A338F3" w:rsidP="00A338F3">
      <w:pPr>
        <w:rPr>
          <w:rFonts w:ascii="Times New Roman" w:hAnsi="Times New Roman"/>
        </w:rPr>
      </w:pPr>
    </w:p>
    <w:p w14:paraId="544B5B96" w14:textId="77777777" w:rsidR="00A338F3" w:rsidRPr="006415DA" w:rsidRDefault="00A338F3" w:rsidP="00A338F3">
      <w:pPr>
        <w:rPr>
          <w:rFonts w:ascii="Times New Roman" w:hAnsi="Times New Roman"/>
        </w:rPr>
      </w:pPr>
    </w:p>
    <w:p w14:paraId="6A057071" w14:textId="77777777" w:rsidR="00A338F3" w:rsidRPr="006415DA" w:rsidRDefault="00A338F3" w:rsidP="00A338F3">
      <w:pPr>
        <w:rPr>
          <w:rFonts w:ascii="Times New Roman" w:hAnsi="Times New Roman"/>
        </w:rPr>
      </w:pPr>
    </w:p>
    <w:p w14:paraId="6DB78E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5F2AE7B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8B07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3A1C67BF" w14:textId="77777777" w:rsidR="00A338F3" w:rsidRPr="006415DA" w:rsidRDefault="00A338F3" w:rsidP="00A338F3">
      <w:pPr>
        <w:rPr>
          <w:rFonts w:ascii="Times New Roman" w:hAnsi="Times New Roman"/>
        </w:rPr>
      </w:pPr>
    </w:p>
    <w:p w14:paraId="6EC4D3AA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F9135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6726A6" w14:textId="77777777" w:rsidR="00A338F3" w:rsidRPr="006415DA" w:rsidRDefault="00A338F3" w:rsidP="00A338F3">
      <w:pPr>
        <w:rPr>
          <w:rFonts w:ascii="Times New Roman" w:hAnsi="Times New Roman"/>
        </w:rPr>
      </w:pPr>
    </w:p>
    <w:p w14:paraId="4D42A3CB" w14:textId="77777777" w:rsidR="00A338F3" w:rsidRPr="006415DA" w:rsidRDefault="00A338F3" w:rsidP="00A338F3">
      <w:pPr>
        <w:rPr>
          <w:rFonts w:ascii="Times New Roman" w:hAnsi="Times New Roman"/>
        </w:rPr>
      </w:pPr>
    </w:p>
    <w:p w14:paraId="10927565" w14:textId="77777777" w:rsidR="00A338F3" w:rsidRPr="006415DA" w:rsidRDefault="00A338F3" w:rsidP="00A338F3">
      <w:pPr>
        <w:rPr>
          <w:rFonts w:ascii="Times New Roman" w:hAnsi="Times New Roman"/>
        </w:rPr>
      </w:pPr>
    </w:p>
    <w:p w14:paraId="5DAE6494" w14:textId="77777777" w:rsidR="00A338F3" w:rsidRPr="006415DA" w:rsidRDefault="00A338F3" w:rsidP="00A338F3">
      <w:pPr>
        <w:rPr>
          <w:rFonts w:ascii="Times New Roman" w:hAnsi="Times New Roman"/>
        </w:rPr>
      </w:pPr>
    </w:p>
    <w:p w14:paraId="0655672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62C711" w14:textId="77777777" w:rsidR="00A338F3" w:rsidRPr="006415DA" w:rsidRDefault="00A338F3" w:rsidP="00A338F3">
      <w:pPr>
        <w:rPr>
          <w:rFonts w:ascii="Times New Roman" w:hAnsi="Times New Roman"/>
        </w:rPr>
      </w:pPr>
    </w:p>
    <w:p w14:paraId="097B9BB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6125CDA" w14:textId="77777777" w:rsidR="00A338F3" w:rsidRPr="006415DA" w:rsidRDefault="00A338F3" w:rsidP="00A338F3">
      <w:pPr>
        <w:rPr>
          <w:rFonts w:ascii="Times New Roman" w:hAnsi="Times New Roman"/>
        </w:rPr>
      </w:pPr>
    </w:p>
    <w:p w14:paraId="6981041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85D718" w14:textId="77777777" w:rsidR="00A338F3" w:rsidRPr="006415DA" w:rsidRDefault="00A338F3" w:rsidP="00A338F3">
      <w:pPr>
        <w:rPr>
          <w:rFonts w:ascii="Times New Roman" w:hAnsi="Times New Roman"/>
        </w:rPr>
      </w:pPr>
    </w:p>
    <w:p w14:paraId="4A99822B" w14:textId="77777777" w:rsidR="00A338F3" w:rsidRPr="006415DA" w:rsidRDefault="00A338F3" w:rsidP="00A338F3">
      <w:pPr>
        <w:rPr>
          <w:rFonts w:ascii="Times New Roman" w:hAnsi="Times New Roman"/>
        </w:rPr>
      </w:pPr>
    </w:p>
    <w:p w14:paraId="7E238C46" w14:textId="77777777" w:rsidR="00A338F3" w:rsidRPr="006415DA" w:rsidRDefault="00A338F3" w:rsidP="00A338F3">
      <w:pPr>
        <w:rPr>
          <w:rFonts w:ascii="Times New Roman" w:hAnsi="Times New Roman"/>
        </w:rPr>
      </w:pPr>
    </w:p>
    <w:p w14:paraId="34C965C5" w14:textId="77777777" w:rsidR="00A338F3" w:rsidRPr="006415DA" w:rsidRDefault="00A338F3" w:rsidP="00A338F3">
      <w:pPr>
        <w:rPr>
          <w:rFonts w:ascii="Times New Roman" w:hAnsi="Times New Roman"/>
        </w:rPr>
      </w:pPr>
    </w:p>
    <w:p w14:paraId="2D5218A6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88693A" w14:textId="77777777" w:rsidR="00A338F3" w:rsidRPr="006415DA" w:rsidRDefault="00A338F3" w:rsidP="00A338F3">
      <w:pPr>
        <w:rPr>
          <w:rFonts w:ascii="Times New Roman" w:hAnsi="Times New Roman"/>
        </w:rPr>
      </w:pPr>
    </w:p>
    <w:p w14:paraId="2939B6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261B43F0" w14:textId="77777777" w:rsidR="00A338F3" w:rsidRPr="006415DA" w:rsidRDefault="00A338F3" w:rsidP="00A338F3">
      <w:pPr>
        <w:rPr>
          <w:rFonts w:ascii="Times New Roman" w:hAnsi="Times New Roman"/>
        </w:rPr>
      </w:pPr>
    </w:p>
    <w:p w14:paraId="7F0A163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10244FF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1DB365" w14:textId="77777777" w:rsidR="00A338F3" w:rsidRPr="006415DA" w:rsidRDefault="00A338F3" w:rsidP="00A338F3">
      <w:pPr>
        <w:rPr>
          <w:rFonts w:ascii="Times New Roman" w:hAnsi="Times New Roman"/>
        </w:rPr>
      </w:pPr>
    </w:p>
    <w:p w14:paraId="0177EB7C" w14:textId="77777777" w:rsidR="00A338F3" w:rsidRPr="006415DA" w:rsidRDefault="00A338F3" w:rsidP="00A338F3">
      <w:pPr>
        <w:rPr>
          <w:rFonts w:ascii="Times New Roman" w:hAnsi="Times New Roman"/>
        </w:rPr>
      </w:pPr>
    </w:p>
    <w:p w14:paraId="70919397" w14:textId="77777777" w:rsidR="00A338F3" w:rsidRPr="006415DA" w:rsidRDefault="00A338F3" w:rsidP="00A338F3">
      <w:pPr>
        <w:rPr>
          <w:rFonts w:ascii="Times New Roman" w:hAnsi="Times New Roman"/>
        </w:rPr>
      </w:pPr>
    </w:p>
    <w:p w14:paraId="1BD7F3C2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AF07B5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  <w:r w:rsidRPr="006415DA">
        <w:rPr>
          <w:rFonts w:ascii="Times New Roman" w:hAnsi="Times New Roman"/>
          <w:b w:val="0"/>
          <w:caps w:val="0"/>
        </w:rPr>
        <w:t>Dedicamos esse trabalho a todos os nossos colegas e professores, que com respeito e lealdade, nos ajudaram nesse árduo desafio enfrentado durante esses dois anos de curso.</w:t>
      </w:r>
    </w:p>
    <w:p w14:paraId="43C7875E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8A0E81B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2FF52E2C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6BF92A12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0CFD772" w14:textId="77777777" w:rsidR="00A338F3" w:rsidRPr="006415DA" w:rsidRDefault="00A338F3" w:rsidP="00A338F3">
      <w:pPr>
        <w:pStyle w:val="NormalGrande"/>
        <w:jc w:val="right"/>
        <w:rPr>
          <w:rFonts w:ascii="Times New Roman" w:hAnsi="Times New Roman"/>
          <w:b w:val="0"/>
          <w:caps w:val="0"/>
        </w:rPr>
      </w:pPr>
    </w:p>
    <w:p w14:paraId="50890143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Agradecimentos</w:t>
      </w:r>
    </w:p>
    <w:p w14:paraId="330240CE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787CF40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p w14:paraId="6CAA9E89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A quem você agradece, exemplo:</w:t>
      </w:r>
    </w:p>
    <w:p w14:paraId="6890E07C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Aos membros de nosso grupo, onde cada um se dedicou em suas responsabilidades e foi de auxílio ao outro que precisou de apoio.</w:t>
      </w:r>
    </w:p>
    <w:p w14:paraId="1900D27C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 xml:space="preserve">Aos professores Leandro Ramos e Robson </w:t>
      </w:r>
      <w:proofErr w:type="spellStart"/>
      <w:r w:rsidRPr="006415DA">
        <w:rPr>
          <w:rFonts w:ascii="Times New Roman" w:hAnsi="Times New Roman"/>
        </w:rPr>
        <w:t>Vaamonde</w:t>
      </w:r>
      <w:proofErr w:type="spellEnd"/>
      <w:r w:rsidRPr="006415DA">
        <w:rPr>
          <w:rFonts w:ascii="Times New Roman" w:hAnsi="Times New Roman"/>
        </w:rPr>
        <w:t xml:space="preserve">, que durante a época mais desafiadora da pandemia, sendo necessário se reinventarem para </w:t>
      </w:r>
      <w:proofErr w:type="spellStart"/>
      <w:r w:rsidRPr="006415DA">
        <w:rPr>
          <w:rFonts w:ascii="Times New Roman" w:hAnsi="Times New Roman"/>
        </w:rPr>
        <w:t>lessionarem</w:t>
      </w:r>
      <w:proofErr w:type="spellEnd"/>
      <w:r w:rsidRPr="006415DA">
        <w:rPr>
          <w:rFonts w:ascii="Times New Roman" w:hAnsi="Times New Roman"/>
        </w:rPr>
        <w:t>, conseguiram com maestria manter o nosso foco e interesse no curso mesmo a distância.</w:t>
      </w:r>
    </w:p>
    <w:p w14:paraId="4F97A5EE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  <w:t>E aos nossos colegas de sala, que quando retornamos ao presencial, transformou o ambiente no mais agradável e divertido possível.</w:t>
      </w:r>
    </w:p>
    <w:p w14:paraId="07C56EDC" w14:textId="77777777" w:rsidR="00A338F3" w:rsidRPr="006415DA" w:rsidRDefault="00A338F3" w:rsidP="00A338F3">
      <w:pPr>
        <w:rPr>
          <w:rFonts w:ascii="Times New Roman" w:hAnsi="Times New Roman"/>
        </w:rPr>
      </w:pPr>
    </w:p>
    <w:p w14:paraId="3C3AA7C4" w14:textId="77777777" w:rsidR="00A338F3" w:rsidRPr="006415DA" w:rsidRDefault="00A338F3" w:rsidP="00A338F3">
      <w:pPr>
        <w:rPr>
          <w:rFonts w:ascii="Times New Roman" w:hAnsi="Times New Roman"/>
        </w:rPr>
      </w:pPr>
    </w:p>
    <w:p w14:paraId="3142ECB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F80BCAA" w14:textId="77777777" w:rsidR="00A338F3" w:rsidRPr="006415DA" w:rsidRDefault="00A338F3" w:rsidP="00A338F3">
      <w:pPr>
        <w:rPr>
          <w:rFonts w:ascii="Times New Roman" w:hAnsi="Times New Roman"/>
        </w:rPr>
      </w:pPr>
    </w:p>
    <w:p w14:paraId="38D2B3D4" w14:textId="77777777" w:rsidR="00A338F3" w:rsidRPr="006415DA" w:rsidRDefault="00A338F3" w:rsidP="00A338F3">
      <w:pPr>
        <w:rPr>
          <w:rFonts w:ascii="Times New Roman" w:hAnsi="Times New Roman"/>
        </w:rPr>
      </w:pPr>
    </w:p>
    <w:p w14:paraId="06499F6A" w14:textId="77777777" w:rsidR="00A338F3" w:rsidRPr="006415DA" w:rsidRDefault="00A338F3" w:rsidP="00A338F3">
      <w:pPr>
        <w:rPr>
          <w:rFonts w:ascii="Times New Roman" w:hAnsi="Times New Roman"/>
        </w:rPr>
      </w:pPr>
    </w:p>
    <w:p w14:paraId="51755F5A" w14:textId="77777777" w:rsidR="00A338F3" w:rsidRPr="006415DA" w:rsidRDefault="00A338F3" w:rsidP="00A338F3">
      <w:pPr>
        <w:rPr>
          <w:rFonts w:ascii="Times New Roman" w:hAnsi="Times New Roman"/>
        </w:rPr>
      </w:pPr>
    </w:p>
    <w:p w14:paraId="1ED7E23A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0E9F70" w14:textId="77777777" w:rsidR="00A338F3" w:rsidRPr="006415DA" w:rsidRDefault="00A338F3" w:rsidP="00A338F3">
      <w:pPr>
        <w:rPr>
          <w:rFonts w:ascii="Times New Roman" w:hAnsi="Times New Roman"/>
        </w:rPr>
      </w:pPr>
    </w:p>
    <w:p w14:paraId="5B0779C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8D6DACC" w14:textId="77777777" w:rsidR="00A338F3" w:rsidRPr="006415DA" w:rsidRDefault="00A338F3" w:rsidP="00A338F3">
      <w:pPr>
        <w:rPr>
          <w:rFonts w:ascii="Times New Roman" w:hAnsi="Times New Roman"/>
        </w:rPr>
      </w:pPr>
    </w:p>
    <w:p w14:paraId="75949D59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6545FB" w14:textId="77777777" w:rsidR="00A338F3" w:rsidRPr="006415DA" w:rsidRDefault="00A338F3" w:rsidP="00A338F3">
      <w:pPr>
        <w:rPr>
          <w:rFonts w:ascii="Times New Roman" w:hAnsi="Times New Roman"/>
        </w:rPr>
      </w:pPr>
    </w:p>
    <w:p w14:paraId="053AA8B2" w14:textId="77777777" w:rsidR="00A338F3" w:rsidRPr="006415DA" w:rsidRDefault="00A338F3" w:rsidP="00A338F3">
      <w:pPr>
        <w:rPr>
          <w:rFonts w:ascii="Times New Roman" w:hAnsi="Times New Roman"/>
        </w:rPr>
      </w:pPr>
    </w:p>
    <w:p w14:paraId="36666777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9C1F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2D812C20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86927A" w14:textId="77777777" w:rsidR="00A338F3" w:rsidRPr="006415DA" w:rsidRDefault="00A338F3" w:rsidP="00A338F3">
      <w:pPr>
        <w:rPr>
          <w:rFonts w:ascii="Times New Roman" w:hAnsi="Times New Roman"/>
        </w:rPr>
      </w:pPr>
    </w:p>
    <w:p w14:paraId="78AE3DC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F84742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769B273" w14:textId="77777777" w:rsidR="00A338F3" w:rsidRPr="006415DA" w:rsidRDefault="00A338F3" w:rsidP="00A338F3">
      <w:pPr>
        <w:rPr>
          <w:rFonts w:ascii="Times New Roman" w:hAnsi="Times New Roman"/>
        </w:rPr>
      </w:pPr>
    </w:p>
    <w:p w14:paraId="1CEF9FED" w14:textId="77777777" w:rsidR="00A338F3" w:rsidRPr="006415DA" w:rsidRDefault="00A338F3" w:rsidP="00A338F3">
      <w:pPr>
        <w:rPr>
          <w:rFonts w:ascii="Times New Roman" w:hAnsi="Times New Roman"/>
        </w:rPr>
      </w:pPr>
    </w:p>
    <w:p w14:paraId="2FD6F8C7" w14:textId="77777777" w:rsidR="00A338F3" w:rsidRPr="006415DA" w:rsidRDefault="00A338F3" w:rsidP="00A338F3">
      <w:pPr>
        <w:rPr>
          <w:rFonts w:ascii="Times New Roman" w:hAnsi="Times New Roman"/>
        </w:rPr>
      </w:pPr>
    </w:p>
    <w:p w14:paraId="6512AE2D" w14:textId="77777777" w:rsidR="00A338F3" w:rsidRPr="006415DA" w:rsidRDefault="00A338F3" w:rsidP="00A338F3">
      <w:pPr>
        <w:rPr>
          <w:rFonts w:ascii="Times New Roman" w:hAnsi="Times New Roman"/>
        </w:rPr>
      </w:pPr>
    </w:p>
    <w:p w14:paraId="18B0E3EB" w14:textId="77777777" w:rsidR="00A338F3" w:rsidRPr="006415DA" w:rsidRDefault="00A338F3" w:rsidP="00A338F3">
      <w:pPr>
        <w:rPr>
          <w:rFonts w:ascii="Times New Roman" w:hAnsi="Times New Roman"/>
        </w:rPr>
      </w:pPr>
    </w:p>
    <w:p w14:paraId="5524739B" w14:textId="77777777" w:rsidR="00A338F3" w:rsidRPr="006415DA" w:rsidRDefault="00A338F3" w:rsidP="00A338F3">
      <w:pPr>
        <w:rPr>
          <w:rFonts w:ascii="Times New Roman" w:hAnsi="Times New Roman"/>
        </w:rPr>
      </w:pPr>
    </w:p>
    <w:p w14:paraId="7273D4DA" w14:textId="77777777" w:rsidR="00A338F3" w:rsidRPr="006415DA" w:rsidRDefault="00A338F3" w:rsidP="00A338F3">
      <w:pPr>
        <w:rPr>
          <w:rFonts w:ascii="Times New Roman" w:hAnsi="Times New Roman"/>
        </w:rPr>
      </w:pPr>
    </w:p>
    <w:p w14:paraId="60B99D57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D5ED0B" w14:textId="77777777" w:rsidR="00A338F3" w:rsidRPr="006415DA" w:rsidRDefault="00A338F3" w:rsidP="00A338F3">
      <w:pPr>
        <w:rPr>
          <w:rFonts w:ascii="Times New Roman" w:hAnsi="Times New Roman"/>
        </w:rPr>
      </w:pPr>
    </w:p>
    <w:p w14:paraId="68F3A20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59CAB81" w14:textId="77777777" w:rsidR="00A338F3" w:rsidRPr="006415DA" w:rsidRDefault="00A338F3" w:rsidP="00A338F3">
      <w:pPr>
        <w:rPr>
          <w:rFonts w:ascii="Times New Roman" w:hAnsi="Times New Roman"/>
        </w:rPr>
      </w:pPr>
    </w:p>
    <w:p w14:paraId="466C6B73" w14:textId="77777777" w:rsidR="00A338F3" w:rsidRPr="006415DA" w:rsidRDefault="00A338F3" w:rsidP="00A338F3">
      <w:pPr>
        <w:rPr>
          <w:rFonts w:ascii="Times New Roman" w:hAnsi="Times New Roman"/>
        </w:rPr>
      </w:pPr>
    </w:p>
    <w:p w14:paraId="4862F0B8" w14:textId="77777777" w:rsidR="00A338F3" w:rsidRPr="006415DA" w:rsidRDefault="00A338F3" w:rsidP="00A338F3">
      <w:pPr>
        <w:rPr>
          <w:rFonts w:ascii="Times New Roman" w:hAnsi="Times New Roman"/>
        </w:rPr>
      </w:pPr>
    </w:p>
    <w:p w14:paraId="16B9A9C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BB3C09D" w14:textId="77777777" w:rsidR="00A338F3" w:rsidRPr="006415DA" w:rsidRDefault="00A338F3" w:rsidP="00A338F3">
      <w:pPr>
        <w:rPr>
          <w:rFonts w:ascii="Times New Roman" w:hAnsi="Times New Roman"/>
        </w:rPr>
      </w:pPr>
    </w:p>
    <w:p w14:paraId="69F12824" w14:textId="77777777" w:rsidR="00A338F3" w:rsidRPr="006415DA" w:rsidRDefault="00A338F3" w:rsidP="00A338F3">
      <w:pPr>
        <w:rPr>
          <w:rFonts w:ascii="Times New Roman" w:hAnsi="Times New Roman"/>
        </w:rPr>
      </w:pPr>
    </w:p>
    <w:p w14:paraId="639DD680" w14:textId="77777777" w:rsidR="00A338F3" w:rsidRPr="006415DA" w:rsidRDefault="00A338F3" w:rsidP="00A338F3">
      <w:pPr>
        <w:rPr>
          <w:rFonts w:ascii="Times New Roman" w:hAnsi="Times New Roman"/>
        </w:rPr>
      </w:pPr>
    </w:p>
    <w:p w14:paraId="393ADC25" w14:textId="77777777" w:rsidR="00A338F3" w:rsidRPr="006415DA" w:rsidRDefault="00A338F3" w:rsidP="00A338F3">
      <w:pPr>
        <w:rPr>
          <w:rFonts w:ascii="Times New Roman" w:hAnsi="Times New Roman"/>
        </w:rPr>
      </w:pPr>
    </w:p>
    <w:p w14:paraId="221C43A5" w14:textId="77777777" w:rsidR="00A338F3" w:rsidRPr="006415DA" w:rsidRDefault="00A338F3" w:rsidP="00A338F3">
      <w:pPr>
        <w:rPr>
          <w:rFonts w:ascii="Times New Roman" w:hAnsi="Times New Roman"/>
        </w:rPr>
      </w:pPr>
    </w:p>
    <w:p w14:paraId="315BE05E" w14:textId="77777777" w:rsidR="00A338F3" w:rsidRPr="006415DA" w:rsidRDefault="00A338F3" w:rsidP="00A338F3">
      <w:pPr>
        <w:rPr>
          <w:rFonts w:ascii="Times New Roman" w:hAnsi="Times New Roman"/>
        </w:rPr>
      </w:pPr>
    </w:p>
    <w:p w14:paraId="2CBB3E4E" w14:textId="77777777" w:rsidR="00A338F3" w:rsidRPr="006415DA" w:rsidRDefault="00A338F3" w:rsidP="00A338F3">
      <w:pPr>
        <w:rPr>
          <w:rFonts w:ascii="Times New Roman" w:hAnsi="Times New Roman"/>
        </w:rPr>
      </w:pPr>
    </w:p>
    <w:p w14:paraId="26520D1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4CD8553" w14:textId="77777777" w:rsidR="00A338F3" w:rsidRPr="006415DA" w:rsidRDefault="00A338F3" w:rsidP="00A338F3">
      <w:pPr>
        <w:rPr>
          <w:rFonts w:ascii="Times New Roman" w:hAnsi="Times New Roman"/>
        </w:rPr>
      </w:pPr>
    </w:p>
    <w:p w14:paraId="4B8083B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C48DC2B" w14:textId="77777777" w:rsidR="00A338F3" w:rsidRPr="006415DA" w:rsidRDefault="00A338F3" w:rsidP="00A338F3">
      <w:pPr>
        <w:rPr>
          <w:rFonts w:ascii="Times New Roman" w:hAnsi="Times New Roman"/>
        </w:rPr>
      </w:pPr>
    </w:p>
    <w:p w14:paraId="3233204F" w14:textId="77777777" w:rsidR="00A338F3" w:rsidRPr="006415DA" w:rsidRDefault="00A338F3" w:rsidP="00A338F3">
      <w:pPr>
        <w:rPr>
          <w:rFonts w:ascii="Times New Roman" w:hAnsi="Times New Roman"/>
        </w:rPr>
      </w:pPr>
    </w:p>
    <w:p w14:paraId="6E6B4380" w14:textId="77777777" w:rsidR="00A338F3" w:rsidRPr="006415DA" w:rsidRDefault="00A338F3" w:rsidP="00A338F3">
      <w:pPr>
        <w:rPr>
          <w:rFonts w:ascii="Times New Roman" w:hAnsi="Times New Roman"/>
        </w:rPr>
      </w:pPr>
    </w:p>
    <w:p w14:paraId="2409664F" w14:textId="77777777" w:rsidR="00A338F3" w:rsidRPr="006415DA" w:rsidRDefault="00A338F3" w:rsidP="00A338F3">
      <w:pPr>
        <w:rPr>
          <w:rFonts w:ascii="Times New Roman" w:hAnsi="Times New Roman"/>
        </w:rPr>
      </w:pPr>
    </w:p>
    <w:p w14:paraId="17A6B241" w14:textId="77777777" w:rsidR="00A338F3" w:rsidRPr="006415DA" w:rsidRDefault="00A338F3" w:rsidP="00A338F3">
      <w:pPr>
        <w:rPr>
          <w:rFonts w:ascii="Times New Roman" w:hAnsi="Times New Roman"/>
        </w:rPr>
      </w:pPr>
    </w:p>
    <w:p w14:paraId="71111B03" w14:textId="77777777" w:rsidR="00A338F3" w:rsidRPr="006415DA" w:rsidRDefault="00A338F3" w:rsidP="00A338F3">
      <w:pPr>
        <w:rPr>
          <w:rFonts w:ascii="Times New Roman" w:hAnsi="Times New Roman"/>
        </w:rPr>
      </w:pPr>
    </w:p>
    <w:p w14:paraId="38463328" w14:textId="77777777" w:rsidR="00A338F3" w:rsidRPr="006415DA" w:rsidRDefault="00A338F3" w:rsidP="00A338F3">
      <w:pPr>
        <w:rPr>
          <w:rFonts w:ascii="Times New Roman" w:hAnsi="Times New Roman"/>
        </w:rPr>
      </w:pPr>
    </w:p>
    <w:p w14:paraId="7825631D" w14:textId="77777777" w:rsidR="00A338F3" w:rsidRPr="006415DA" w:rsidRDefault="00A338F3" w:rsidP="00A338F3">
      <w:pPr>
        <w:pStyle w:val="Normalmeno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>“Tecnologia deveria ser voltada só para o bem-estar de todos, nunca o contrário.”</w:t>
      </w:r>
    </w:p>
    <w:p w14:paraId="4D584AB7" w14:textId="77777777" w:rsidR="00A338F3" w:rsidRPr="006415DA" w:rsidRDefault="00A338F3" w:rsidP="00A338F3">
      <w:pPr>
        <w:pStyle w:val="Normalmenor"/>
        <w:jc w:val="center"/>
        <w:rPr>
          <w:rFonts w:ascii="Times New Roman" w:hAnsi="Times New Roman"/>
          <w:sz w:val="24"/>
          <w:szCs w:val="32"/>
        </w:rPr>
      </w:pPr>
      <w:r w:rsidRPr="006415DA">
        <w:rPr>
          <w:rFonts w:ascii="Times New Roman" w:hAnsi="Times New Roman"/>
          <w:sz w:val="24"/>
          <w:szCs w:val="32"/>
        </w:rPr>
        <w:tab/>
      </w:r>
      <w:r w:rsidRPr="006415DA">
        <w:rPr>
          <w:rFonts w:ascii="Times New Roman" w:hAnsi="Times New Roman"/>
          <w:sz w:val="24"/>
          <w:szCs w:val="32"/>
        </w:rPr>
        <w:tab/>
        <w:t xml:space="preserve">                                              Francisco de Assis Marques.</w:t>
      </w:r>
    </w:p>
    <w:p w14:paraId="4F373FFF" w14:textId="77777777" w:rsidR="00A338F3" w:rsidRPr="006415DA" w:rsidRDefault="00A338F3" w:rsidP="00A338F3">
      <w:pPr>
        <w:rPr>
          <w:rFonts w:ascii="Times New Roman" w:hAnsi="Times New Roman"/>
        </w:rPr>
      </w:pPr>
    </w:p>
    <w:p w14:paraId="159EFA99" w14:textId="77777777" w:rsidR="00A338F3" w:rsidRPr="006415DA" w:rsidRDefault="00A338F3" w:rsidP="00A338F3">
      <w:pPr>
        <w:rPr>
          <w:rFonts w:ascii="Times New Roman" w:hAnsi="Times New Roman"/>
        </w:rPr>
      </w:pPr>
    </w:p>
    <w:p w14:paraId="0F0074B6" w14:textId="77777777" w:rsidR="00A338F3" w:rsidRPr="006415DA" w:rsidRDefault="00A338F3" w:rsidP="00A338F3">
      <w:pPr>
        <w:rPr>
          <w:rFonts w:ascii="Times New Roman" w:hAnsi="Times New Roman"/>
        </w:rPr>
      </w:pPr>
    </w:p>
    <w:p w14:paraId="1F8A1547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  <w:r w:rsidRPr="006415DA">
        <w:rPr>
          <w:rFonts w:ascii="Times New Roman" w:hAnsi="Times New Roman"/>
        </w:rPr>
        <w:t>Sumário</w:t>
      </w:r>
    </w:p>
    <w:p w14:paraId="0F5F1040" w14:textId="77777777" w:rsidR="00A338F3" w:rsidRPr="006415DA" w:rsidRDefault="00A338F3" w:rsidP="00A338F3">
      <w:pPr>
        <w:pStyle w:val="NormalGrande"/>
        <w:rPr>
          <w:rFonts w:ascii="Times New Roman" w:hAnsi="Times New Roman"/>
        </w:rPr>
      </w:pPr>
    </w:p>
    <w:bookmarkStart w:id="0" w:name="_Toc124080441"/>
    <w:bookmarkStart w:id="1" w:name="_Toc125374503"/>
    <w:p w14:paraId="4CFF175A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TOC \o "1-9" \* MERGEFORMAT \u "Título do apêndice" \T "Título do Anexo"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LISTA DE ILUSTRAÇÕES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</w:t>
      </w:r>
      <w:r w:rsidRPr="006415DA">
        <w:rPr>
          <w:rFonts w:ascii="Times New Roman" w:hAnsi="Times New Roman"/>
        </w:rPr>
        <w:fldChar w:fldCharType="end"/>
      </w:r>
    </w:p>
    <w:p w14:paraId="712FC90F" w14:textId="0C5841A9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Resumo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_Toc272524075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</w:t>
      </w:r>
      <w:r w:rsidRPr="006415DA">
        <w:rPr>
          <w:rFonts w:ascii="Times New Roman" w:hAnsi="Times New Roman"/>
        </w:rPr>
        <w:fldChar w:fldCharType="end"/>
      </w:r>
    </w:p>
    <w:p w14:paraId="51413DD5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Abstract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_Toc272524076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viii</w:t>
      </w:r>
      <w:r w:rsidRPr="006415DA">
        <w:rPr>
          <w:rFonts w:ascii="Times New Roman" w:hAnsi="Times New Roman"/>
        </w:rPr>
        <w:fldChar w:fldCharType="end"/>
      </w:r>
    </w:p>
    <w:p w14:paraId="4EEDF81C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1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_Toc272524077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10</w:t>
      </w:r>
      <w:r w:rsidRPr="006415DA">
        <w:rPr>
          <w:rFonts w:ascii="Times New Roman" w:hAnsi="Times New Roman"/>
        </w:rPr>
        <w:fldChar w:fldCharType="end"/>
      </w:r>
    </w:p>
    <w:p w14:paraId="1A541AF2" w14:textId="77777777" w:rsidR="00A338F3" w:rsidRPr="006415DA" w:rsidRDefault="00A338F3" w:rsidP="00A338F3">
      <w:pPr>
        <w:pStyle w:val="Sumrio2"/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TRABALHO INTEGRADOR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_Toc272524078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10</w:t>
      </w:r>
      <w:r w:rsidRPr="006415DA">
        <w:rPr>
          <w:rFonts w:ascii="Times New Roman" w:hAnsi="Times New Roman"/>
          <w:noProof/>
        </w:rPr>
        <w:fldChar w:fldCharType="end"/>
      </w:r>
    </w:p>
    <w:p w14:paraId="279A8869" w14:textId="77777777" w:rsidR="00A338F3" w:rsidRPr="00D06F1B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objetivo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_Toc272524079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10</w:t>
      </w:r>
      <w:r w:rsidRPr="006415DA">
        <w:rPr>
          <w:rFonts w:ascii="Times New Roman" w:hAnsi="Times New Roman"/>
          <w:noProof/>
        </w:rPr>
        <w:fldChar w:fldCharType="end"/>
      </w:r>
    </w:p>
    <w:p w14:paraId="6E6FFD75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2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ESTRUTURA BASE DO PROJETO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_Toc272524080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12</w:t>
      </w:r>
      <w:r w:rsidRPr="006415DA">
        <w:rPr>
          <w:rFonts w:ascii="Times New Roman" w:hAnsi="Times New Roman"/>
        </w:rPr>
        <w:fldChar w:fldCharType="end"/>
      </w:r>
    </w:p>
    <w:p w14:paraId="595B5F1F" w14:textId="77777777" w:rsidR="00A338F3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VISÃO GERAL</w:t>
      </w:r>
      <w:r w:rsidRPr="006415DA">
        <w:rPr>
          <w:rFonts w:ascii="Times New Roman" w:hAnsi="Times New Roman"/>
          <w:noProof/>
        </w:rPr>
        <w:t>.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_Toc272524081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12</w:t>
      </w:r>
      <w:r w:rsidRPr="006415DA">
        <w:rPr>
          <w:rFonts w:ascii="Times New Roman" w:hAnsi="Times New Roman"/>
          <w:noProof/>
        </w:rPr>
        <w:fldChar w:fldCharType="end"/>
      </w:r>
    </w:p>
    <w:p w14:paraId="215D1E93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tab/>
      </w:r>
      <w:r>
        <w:rPr>
          <w:rFonts w:ascii="Times New Roman" w:hAnsi="Times New Roman"/>
          <w:sz w:val="20"/>
          <w:szCs w:val="20"/>
        </w:rPr>
        <w:t>DESCRIÇÃO E HISTÓRICO DO PROJETO........................................................................</w:t>
      </w:r>
      <w:r w:rsidRPr="00055F79">
        <w:rPr>
          <w:rFonts w:ascii="Times New Roman" w:hAnsi="Times New Roman"/>
        </w:rPr>
        <w:t>12</w:t>
      </w:r>
    </w:p>
    <w:p w14:paraId="0C6ABFFA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ESCOPO DO PROJETO.........................................................................................................</w:t>
      </w:r>
      <w:r w:rsidRPr="00055F79">
        <w:rPr>
          <w:rFonts w:ascii="Times New Roman" w:hAnsi="Times New Roman"/>
        </w:rPr>
        <w:t>12</w:t>
      </w:r>
    </w:p>
    <w:p w14:paraId="765393BD" w14:textId="68FDCDF3" w:rsidR="00A338F3" w:rsidRDefault="00A338F3" w:rsidP="009A115B">
      <w:pPr>
        <w:pStyle w:val="PargrafodaLista"/>
        <w:numPr>
          <w:ilvl w:val="0"/>
          <w:numId w:val="19"/>
        </w:numPr>
        <w:ind w:right="-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REQUISITOS......................</w:t>
      </w:r>
      <w:r w:rsidR="009A115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</w:t>
      </w:r>
      <w:r w:rsidRPr="00055F79">
        <w:rPr>
          <w:rFonts w:ascii="Times New Roman" w:hAnsi="Times New Roman"/>
        </w:rPr>
        <w:t>12</w:t>
      </w:r>
    </w:p>
    <w:p w14:paraId="7F57A328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RESULTADOS.......................................................................................................................</w:t>
      </w:r>
      <w:r w:rsidRPr="00055F79">
        <w:rPr>
          <w:rFonts w:ascii="Times New Roman" w:hAnsi="Times New Roman"/>
        </w:rPr>
        <w:t>13</w:t>
      </w:r>
    </w:p>
    <w:p w14:paraId="601B2C24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PARTES AFETADAS............................................................................................................</w:t>
      </w:r>
      <w:r w:rsidRPr="00055F79">
        <w:rPr>
          <w:rFonts w:ascii="Times New Roman" w:hAnsi="Times New Roman"/>
        </w:rPr>
        <w:t>13</w:t>
      </w:r>
    </w:p>
    <w:p w14:paraId="0D794F9A" w14:textId="77777777" w:rsidR="00A338F3" w:rsidRDefault="00A338F3" w:rsidP="00A338F3">
      <w:pPr>
        <w:pStyle w:val="PargrafodaLista"/>
        <w:numPr>
          <w:ilvl w:val="0"/>
          <w:numId w:val="1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SISTEMAS OU PROCESSOS COMERCIAIS AFETADOS................................................</w:t>
      </w:r>
      <w:r w:rsidRPr="00055F79">
        <w:rPr>
          <w:rFonts w:ascii="Times New Roman" w:hAnsi="Times New Roman"/>
        </w:rPr>
        <w:t>13</w:t>
      </w:r>
    </w:p>
    <w:p w14:paraId="01EF775A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3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15</w:t>
      </w:r>
    </w:p>
    <w:p w14:paraId="5AC27835" w14:textId="77777777" w:rsidR="00A338F3" w:rsidRDefault="00A338F3" w:rsidP="00A338F3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CARGOS E SUBORDINAÇÃO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15</w:t>
      </w:r>
    </w:p>
    <w:p w14:paraId="718A7227" w14:textId="206B69E1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ab/>
        <w:t>CHIEF EXECUTIVE OFFICER</w:t>
      </w:r>
      <w:r w:rsidRPr="003C4611">
        <w:rPr>
          <w:rFonts w:ascii="Times New Roman" w:eastAsiaTheme="minorEastAsia" w:hAnsi="Times New Roman"/>
        </w:rPr>
        <w:t>.......................................</w:t>
      </w:r>
      <w:r w:rsidR="003C4611">
        <w:rPr>
          <w:rFonts w:ascii="Times New Roman" w:eastAsiaTheme="minorEastAsia" w:hAnsi="Times New Roman"/>
        </w:rPr>
        <w:t>.</w:t>
      </w:r>
      <w:r w:rsidR="003C4611" w:rsidRPr="003C4611">
        <w:rPr>
          <w:rFonts w:ascii="Times New Roman" w:eastAsiaTheme="minorEastAsia" w:hAnsi="Times New Roman"/>
        </w:rPr>
        <w:t>.............</w:t>
      </w:r>
      <w:r w:rsidRPr="003C4611">
        <w:rPr>
          <w:rFonts w:ascii="Times New Roman" w:eastAsiaTheme="minorEastAsia" w:hAnsi="Times New Roman"/>
        </w:rPr>
        <w:t>........................15</w:t>
      </w:r>
    </w:p>
    <w:p w14:paraId="674A3E66" w14:textId="2B26B23E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COMMUNICATIONS OFFICER</w:t>
      </w:r>
      <w:r w:rsidRPr="003C4611">
        <w:rPr>
          <w:rFonts w:ascii="Times New Roman" w:eastAsiaTheme="minorEastAsia" w:hAnsi="Times New Roman"/>
        </w:rPr>
        <w:t>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........15</w:t>
      </w:r>
    </w:p>
    <w:p w14:paraId="2648AF31" w14:textId="2836C4B7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TECHNOLOGY OFFICER</w:t>
      </w:r>
      <w:r w:rsidRPr="003C4611">
        <w:rPr>
          <w:rFonts w:ascii="Times New Roman" w:eastAsiaTheme="minorEastAsia" w:hAnsi="Times New Roman"/>
        </w:rPr>
        <w:t>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.15</w:t>
      </w:r>
    </w:p>
    <w:p w14:paraId="4D75A000" w14:textId="60853BD1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FINANCIAL OFFICER</w:t>
      </w:r>
      <w:r w:rsidRPr="003C4611">
        <w:rPr>
          <w:rFonts w:ascii="Times New Roman" w:eastAsiaTheme="minorEastAsia" w:hAnsi="Times New Roman"/>
        </w:rPr>
        <w:t>...................................................................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........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..15</w:t>
      </w:r>
    </w:p>
    <w:p w14:paraId="3487F87E" w14:textId="479EA950" w:rsidR="00A338F3" w:rsidRPr="000E4703" w:rsidRDefault="00A338F3" w:rsidP="00A338F3">
      <w:pPr>
        <w:pStyle w:val="PargrafodaLista"/>
        <w:numPr>
          <w:ilvl w:val="0"/>
          <w:numId w:val="21"/>
        </w:numPr>
        <w:rPr>
          <w:rFonts w:ascii="Times New Roman" w:eastAsiaTheme="minorEastAsia" w:hAnsi="Times New Roman"/>
          <w:sz w:val="20"/>
          <w:szCs w:val="20"/>
        </w:rPr>
      </w:pPr>
      <w:r w:rsidRPr="000E4703">
        <w:rPr>
          <w:rFonts w:ascii="Times New Roman" w:eastAsiaTheme="minorEastAsia" w:hAnsi="Times New Roman"/>
          <w:sz w:val="20"/>
          <w:szCs w:val="20"/>
        </w:rPr>
        <w:t>CHIEF OPERATING OFFICER</w:t>
      </w:r>
      <w:r w:rsidRPr="003C4611">
        <w:rPr>
          <w:rFonts w:ascii="Times New Roman" w:eastAsiaTheme="minorEastAsia" w:hAnsi="Times New Roman"/>
        </w:rPr>
        <w:t>..........................................................................</w:t>
      </w:r>
      <w:r w:rsidR="003C4611" w:rsidRPr="003C4611">
        <w:rPr>
          <w:rFonts w:ascii="Times New Roman" w:eastAsiaTheme="minorEastAsia" w:hAnsi="Times New Roman"/>
        </w:rPr>
        <w:t>.</w:t>
      </w:r>
      <w:r w:rsidR="003C4611"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.15</w:t>
      </w:r>
    </w:p>
    <w:p w14:paraId="5F54C11B" w14:textId="109F9E91" w:rsidR="00A338F3" w:rsidRPr="00415E64" w:rsidRDefault="00A338F3" w:rsidP="00A338F3">
      <w:pPr>
        <w:rPr>
          <w:rFonts w:ascii="Times New Roman" w:hAnsi="Times New Roman"/>
          <w:sz w:val="20"/>
          <w:szCs w:val="20"/>
        </w:rPr>
      </w:pPr>
      <w:r w:rsidRPr="00415E64">
        <w:rPr>
          <w:rFonts w:ascii="Times New Roman" w:hAnsi="Times New Roman"/>
          <w:caps/>
          <w:noProof/>
          <w:snapToGrid w:val="0"/>
          <w:color w:val="000000"/>
          <w:w w:val="0"/>
        </w:rPr>
        <w:t>Ii</w:t>
      </w:r>
      <w:r w:rsidRPr="00415E64">
        <w:rPr>
          <w:rFonts w:ascii="Times New Roman" w:eastAsiaTheme="minorEastAsia" w:hAnsi="Times New Roman"/>
          <w:noProof/>
          <w:sz w:val="22"/>
          <w:szCs w:val="22"/>
          <w:lang w:eastAsia="pt-BR"/>
        </w:rPr>
        <w:tab/>
        <w:t>RESPONSABILIDADES NO PROJETO</w:t>
      </w:r>
      <w:r w:rsidRPr="003C4611">
        <w:rPr>
          <w:rFonts w:ascii="Times New Roman" w:eastAsiaTheme="minorEastAsia" w:hAnsi="Times New Roman"/>
          <w:noProof/>
          <w:lang w:eastAsia="pt-BR"/>
        </w:rPr>
        <w:t>................................................................</w:t>
      </w:r>
      <w:r w:rsidR="003C4611">
        <w:rPr>
          <w:rFonts w:ascii="Times New Roman" w:eastAsiaTheme="minorEastAsia" w:hAnsi="Times New Roman"/>
          <w:noProof/>
          <w:lang w:eastAsia="pt-BR"/>
        </w:rPr>
        <w:t>.......</w:t>
      </w:r>
      <w:r w:rsidRPr="003C4611">
        <w:rPr>
          <w:rFonts w:ascii="Times New Roman" w:eastAsiaTheme="minorEastAsia" w:hAnsi="Times New Roman"/>
          <w:noProof/>
          <w:lang w:eastAsia="pt-BR"/>
        </w:rPr>
        <w:t>.16</w:t>
      </w:r>
    </w:p>
    <w:p w14:paraId="5180FFA6" w14:textId="72C88B88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4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3C4611">
        <w:rPr>
          <w:rFonts w:ascii="Times New Roman" w:hAnsi="Times New Roman"/>
          <w:color w:val="000000"/>
        </w:rPr>
        <w:t>CRONOGRAMA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="003C4611">
        <w:rPr>
          <w:rFonts w:ascii="Times New Roman" w:hAnsi="Times New Roman"/>
        </w:rPr>
        <w:t>8</w:t>
      </w:r>
    </w:p>
    <w:p w14:paraId="5CDC7126" w14:textId="49E49EB4" w:rsidR="00A338F3" w:rsidRPr="00415E64" w:rsidRDefault="00A338F3" w:rsidP="00A338F3">
      <w:pPr>
        <w:rPr>
          <w:rFonts w:ascii="Times New Roman" w:eastAsiaTheme="minorEastAsia" w:hAnsi="Times New Roman"/>
          <w:sz w:val="22"/>
          <w:szCs w:val="22"/>
        </w:rPr>
      </w:pPr>
      <w:r w:rsidRPr="000E4703">
        <w:rPr>
          <w:rFonts w:ascii="Times New Roman" w:eastAsiaTheme="minorEastAsia" w:hAnsi="Times New Roman"/>
          <w:sz w:val="22"/>
          <w:szCs w:val="22"/>
        </w:rPr>
        <w:t>I</w:t>
      </w:r>
      <w:r>
        <w:rPr>
          <w:rFonts w:eastAsiaTheme="minorEastAsia"/>
        </w:rPr>
        <w:tab/>
      </w:r>
      <w:r w:rsidR="003C4611">
        <w:rPr>
          <w:rFonts w:ascii="Times New Roman" w:eastAsiaTheme="minorEastAsia" w:hAnsi="Times New Roman"/>
          <w:sz w:val="22"/>
          <w:szCs w:val="22"/>
        </w:rPr>
        <w:t>DEFINIÇÃO DO CRONOGRAMA.</w:t>
      </w:r>
      <w:r>
        <w:rPr>
          <w:rFonts w:ascii="Times New Roman" w:eastAsiaTheme="minorEastAsia" w:hAnsi="Times New Roman"/>
          <w:sz w:val="22"/>
          <w:szCs w:val="22"/>
        </w:rPr>
        <w:t>...............................................................................</w:t>
      </w:r>
      <w:r w:rsidR="003C4611">
        <w:rPr>
          <w:rFonts w:ascii="Times New Roman" w:eastAsiaTheme="minorEastAsia" w:hAnsi="Times New Roman"/>
          <w:sz w:val="22"/>
          <w:szCs w:val="22"/>
        </w:rPr>
        <w:t>.</w:t>
      </w:r>
      <w:r>
        <w:rPr>
          <w:rFonts w:ascii="Times New Roman" w:eastAsiaTheme="minorEastAsia" w:hAnsi="Times New Roman"/>
          <w:sz w:val="22"/>
          <w:szCs w:val="22"/>
        </w:rPr>
        <w:t>......</w:t>
      </w:r>
      <w:r w:rsidRPr="003C4611">
        <w:rPr>
          <w:rFonts w:ascii="Times New Roman" w:eastAsiaTheme="minorEastAsia" w:hAnsi="Times New Roman"/>
        </w:rPr>
        <w:t>1</w:t>
      </w:r>
      <w:r w:rsidR="003C4611">
        <w:rPr>
          <w:rFonts w:ascii="Times New Roman" w:eastAsiaTheme="minorEastAsia" w:hAnsi="Times New Roman"/>
        </w:rPr>
        <w:t>8</w:t>
      </w:r>
    </w:p>
    <w:p w14:paraId="0FEDA396" w14:textId="491C1740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</w:rPr>
        <w:t>5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3C4611">
        <w:rPr>
          <w:rFonts w:ascii="Times New Roman" w:hAnsi="Times New Roman"/>
        </w:rPr>
        <w:t>ORÇAMENTO</w:t>
      </w:r>
      <w:r w:rsidRPr="006415DA">
        <w:rPr>
          <w:rFonts w:ascii="Times New Roman" w:hAnsi="Times New Roman"/>
        </w:rPr>
        <w:tab/>
      </w:r>
      <w:r w:rsidR="003C4611">
        <w:rPr>
          <w:rFonts w:ascii="Times New Roman" w:hAnsi="Times New Roman"/>
        </w:rPr>
        <w:t>20</w:t>
      </w:r>
    </w:p>
    <w:p w14:paraId="15AFCCE4" w14:textId="5F3293DF" w:rsidR="003C4611" w:rsidRDefault="003C4611" w:rsidP="003C4611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 w:rsidRPr="006415DA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="00884177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LEVANTAMENTO DE CUSTOS</w:t>
      </w:r>
      <w:r w:rsidRPr="006415DA">
        <w:rPr>
          <w:rFonts w:ascii="Times New Roman" w:hAnsi="Times New Roman"/>
          <w:noProof/>
        </w:rPr>
        <w:tab/>
      </w:r>
      <w:r w:rsidR="00884177">
        <w:rPr>
          <w:rFonts w:ascii="Times New Roman" w:hAnsi="Times New Roman"/>
          <w:noProof/>
        </w:rPr>
        <w:t>20</w:t>
      </w:r>
    </w:p>
    <w:p w14:paraId="57185B95" w14:textId="1330C7C3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>
        <w:rPr>
          <w:rFonts w:ascii="Times New Roman" w:eastAsiaTheme="minorEastAsia" w:hAnsi="Times New Roman"/>
          <w:sz w:val="20"/>
          <w:szCs w:val="20"/>
        </w:rPr>
        <w:t>RESUMO DO CUSTO ANUAL</w:t>
      </w:r>
      <w:r w:rsidRPr="003C4611">
        <w:rPr>
          <w:rFonts w:ascii="Times New Roman" w:eastAsiaTheme="minorEastAsia" w:hAnsi="Times New Roman"/>
        </w:rPr>
        <w:t>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20</w:t>
      </w:r>
    </w:p>
    <w:p w14:paraId="5C7E55D8" w14:textId="40FF44E4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GRÁFICO DO RESUMO DO CUSTO</w:t>
      </w:r>
      <w:r w:rsidRPr="003C4611">
        <w:rPr>
          <w:rFonts w:ascii="Times New Roman" w:eastAsiaTheme="minorEastAsia" w:hAnsi="Times New Roman"/>
        </w:rPr>
        <w:t>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</w:t>
      </w:r>
      <w:r>
        <w:rPr>
          <w:rFonts w:ascii="Times New Roman" w:eastAsiaTheme="minorEastAsia" w:hAnsi="Times New Roman"/>
        </w:rPr>
        <w:t>....20</w:t>
      </w:r>
    </w:p>
    <w:p w14:paraId="75B01CD4" w14:textId="434595B9" w:rsidR="00884177" w:rsidRPr="000E4703" w:rsidRDefault="00884177" w:rsidP="00884177">
      <w:pPr>
        <w:pStyle w:val="PargrafodaLista"/>
        <w:numPr>
          <w:ilvl w:val="0"/>
          <w:numId w:val="36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DESCRIÇÃO TOTAL DE CUSTOS.</w:t>
      </w:r>
      <w:r w:rsidRPr="003C4611">
        <w:rPr>
          <w:rFonts w:ascii="Times New Roman" w:eastAsiaTheme="minorEastAsia" w:hAnsi="Times New Roman"/>
        </w:rPr>
        <w:t>.....................................................................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>21</w:t>
      </w:r>
    </w:p>
    <w:p w14:paraId="6BA62FD6" w14:textId="430AEF20" w:rsidR="00884177" w:rsidRPr="00884177" w:rsidRDefault="00884177" w:rsidP="00884177">
      <w:pPr>
        <w:ind w:left="1209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 xml:space="preserve">C. </w:t>
      </w:r>
      <w:r>
        <w:rPr>
          <w:rFonts w:ascii="Times New Roman" w:eastAsiaTheme="minorEastAsia" w:hAnsi="Times New Roman"/>
          <w:sz w:val="20"/>
          <w:szCs w:val="20"/>
        </w:rPr>
        <w:tab/>
        <w:t xml:space="preserve">   DESCRIÇÃO TOTAL DE CUSTOS..</w:t>
      </w:r>
      <w:r w:rsidRPr="00884177">
        <w:rPr>
          <w:rFonts w:ascii="Times New Roman" w:eastAsiaTheme="minorEastAsia" w:hAnsi="Times New Roman"/>
        </w:rPr>
        <w:t>....................................................................</w:t>
      </w:r>
      <w:r>
        <w:rPr>
          <w:rFonts w:ascii="Times New Roman" w:eastAsiaTheme="minorEastAsia" w:hAnsi="Times New Roman"/>
        </w:rPr>
        <w:t>.</w:t>
      </w:r>
      <w:r w:rsidRPr="00884177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>22</w:t>
      </w:r>
    </w:p>
    <w:p w14:paraId="325FAB7A" w14:textId="61860B8B" w:rsidR="00884177" w:rsidRPr="00884177" w:rsidRDefault="00884177" w:rsidP="00884177"/>
    <w:p w14:paraId="55B4D72D" w14:textId="77777777" w:rsidR="003C4611" w:rsidRPr="003C4611" w:rsidRDefault="003C4611" w:rsidP="003C4611"/>
    <w:p w14:paraId="7FA5E0A1" w14:textId="77777777" w:rsidR="003C4611" w:rsidRPr="003C4611" w:rsidRDefault="003C4611" w:rsidP="003C4611"/>
    <w:p w14:paraId="2AA970BC" w14:textId="5F7D22EE" w:rsidR="00A338F3" w:rsidRDefault="00A338F3" w:rsidP="00A338F3">
      <w:pPr>
        <w:pStyle w:val="Sumrio1"/>
        <w:rPr>
          <w:rFonts w:ascii="Times New Roman" w:hAnsi="Times New Roman"/>
        </w:rPr>
      </w:pPr>
      <w:r w:rsidRPr="006415DA">
        <w:rPr>
          <w:rFonts w:ascii="Times New Roman" w:hAnsi="Times New Roman"/>
        </w:rPr>
        <w:t>6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884177">
        <w:rPr>
          <w:rFonts w:ascii="Times New Roman" w:hAnsi="Times New Roman"/>
        </w:rPr>
        <w:t>nossa cara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23</w:t>
      </w:r>
      <w:r w:rsidRPr="006415DA">
        <w:rPr>
          <w:rFonts w:ascii="Times New Roman" w:hAnsi="Times New Roman"/>
        </w:rPr>
        <w:fldChar w:fldCharType="end"/>
      </w:r>
    </w:p>
    <w:p w14:paraId="5EB1F693" w14:textId="104D338C" w:rsidR="00F148C2" w:rsidRDefault="00F148C2" w:rsidP="00F148C2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NOSSO LOGO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24</w:t>
      </w:r>
    </w:p>
    <w:p w14:paraId="4CC4890E" w14:textId="5E2EFCF5" w:rsidR="00F148C2" w:rsidRPr="009D7834" w:rsidRDefault="00F148C2" w:rsidP="00F148C2">
      <w:pPr>
        <w:pStyle w:val="PargrafodaLista"/>
        <w:numPr>
          <w:ilvl w:val="0"/>
          <w:numId w:val="37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 w:rsidR="009D7834">
        <w:rPr>
          <w:rFonts w:ascii="Times New Roman" w:eastAsiaTheme="minorEastAsia" w:hAnsi="Times New Roman"/>
          <w:sz w:val="20"/>
          <w:szCs w:val="20"/>
        </w:rPr>
        <w:t>LOGOTIPO</w:t>
      </w:r>
      <w:r w:rsidRPr="003C4611">
        <w:rPr>
          <w:rFonts w:ascii="Times New Roman" w:eastAsiaTheme="minorEastAsia" w:hAnsi="Times New Roman"/>
        </w:rPr>
        <w:t>...................</w:t>
      </w:r>
      <w:r w:rsidR="009D7834">
        <w:rPr>
          <w:rFonts w:ascii="Times New Roman" w:eastAsiaTheme="minorEastAsia" w:hAnsi="Times New Roman"/>
        </w:rPr>
        <w:t>...........................</w:t>
      </w:r>
      <w:r w:rsidRPr="003C4611">
        <w:rPr>
          <w:rFonts w:ascii="Times New Roman" w:eastAsiaTheme="minorEastAsia" w:hAnsi="Times New Roman"/>
        </w:rPr>
        <w:t>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20</w:t>
      </w:r>
    </w:p>
    <w:p w14:paraId="038BE1F3" w14:textId="7A399E33" w:rsidR="009D7834" w:rsidRDefault="009D7834" w:rsidP="009D7834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  <w:t>NOSSAS CORES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25</w:t>
      </w:r>
    </w:p>
    <w:p w14:paraId="2867CD45" w14:textId="7AEA007A" w:rsidR="009D7834" w:rsidRPr="00BB34D1" w:rsidRDefault="009D7834" w:rsidP="009D7834">
      <w:pPr>
        <w:pStyle w:val="PargrafodaLista"/>
        <w:numPr>
          <w:ilvl w:val="0"/>
          <w:numId w:val="38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>
        <w:rPr>
          <w:rFonts w:ascii="Times New Roman" w:eastAsiaTheme="minorEastAsia" w:hAnsi="Times New Roman"/>
          <w:sz w:val="20"/>
          <w:szCs w:val="20"/>
        </w:rPr>
        <w:t>PALETA DE CORES .</w:t>
      </w:r>
      <w:r w:rsidRPr="003C4611">
        <w:rPr>
          <w:rFonts w:ascii="Times New Roman" w:eastAsiaTheme="minorEastAsia" w:hAnsi="Times New Roman"/>
        </w:rPr>
        <w:t>.....</w:t>
      </w:r>
      <w:r>
        <w:rPr>
          <w:rFonts w:ascii="Times New Roman" w:eastAsiaTheme="minorEastAsia" w:hAnsi="Times New Roman"/>
        </w:rPr>
        <w:t>...........................</w:t>
      </w:r>
      <w:r w:rsidRPr="003C4611">
        <w:rPr>
          <w:rFonts w:ascii="Times New Roman" w:eastAsiaTheme="minorEastAsia" w:hAnsi="Times New Roman"/>
        </w:rPr>
        <w:t>....................</w:t>
      </w:r>
      <w:r>
        <w:rPr>
          <w:rFonts w:ascii="Times New Roman" w:eastAsiaTheme="minorEastAsia" w:hAnsi="Times New Roman"/>
        </w:rPr>
        <w:t>.</w:t>
      </w:r>
      <w:r w:rsidRPr="003C4611">
        <w:rPr>
          <w:rFonts w:ascii="Times New Roman" w:eastAsiaTheme="minorEastAsia" w:hAnsi="Times New Roman"/>
        </w:rPr>
        <w:t>.....................................</w:t>
      </w:r>
      <w:r>
        <w:rPr>
          <w:rFonts w:ascii="Times New Roman" w:eastAsiaTheme="minorEastAsia" w:hAnsi="Times New Roman"/>
        </w:rPr>
        <w:t>25</w:t>
      </w:r>
    </w:p>
    <w:p w14:paraId="0E5D56A2" w14:textId="14052EAB" w:rsidR="00BB34D1" w:rsidRDefault="00BB34D1" w:rsidP="00BB34D1">
      <w:pPr>
        <w:pStyle w:val="Sumrio1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737B65">
        <w:rPr>
          <w:rFonts w:ascii="Times New Roman" w:hAnsi="Times New Roman"/>
        </w:rPr>
        <w:t>wireframe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</w:t>
      </w:r>
      <w:r w:rsidR="00737B65">
        <w:rPr>
          <w:rFonts w:ascii="Times New Roman" w:hAnsi="Times New Roman"/>
        </w:rPr>
        <w:t>7</w:t>
      </w:r>
    </w:p>
    <w:p w14:paraId="2DD14704" w14:textId="1D486ECE" w:rsidR="00BB34D1" w:rsidRDefault="00BB34D1" w:rsidP="00BB34D1">
      <w:pPr>
        <w:pStyle w:val="Sumrio2"/>
        <w:rPr>
          <w:rFonts w:ascii="Times New Roman" w:hAnsi="Times New Roman"/>
          <w:noProof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I</w:t>
      </w:r>
      <w:r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ab/>
      </w:r>
      <w:r w:rsidR="00737B65">
        <w:rPr>
          <w:rFonts w:ascii="Times New Roman" w:eastAsiaTheme="minorEastAsia" w:hAnsi="Times New Roman"/>
          <w:caps w:val="0"/>
          <w:noProof/>
          <w:sz w:val="22"/>
          <w:szCs w:val="22"/>
          <w:lang w:eastAsia="pt-BR"/>
        </w:rPr>
        <w:t>NAVEGAÇÃO DO PORTAL</w:t>
      </w:r>
      <w:r w:rsidRPr="006415DA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2</w:t>
      </w:r>
      <w:r w:rsidR="00737B65">
        <w:rPr>
          <w:rFonts w:ascii="Times New Roman" w:hAnsi="Times New Roman"/>
          <w:noProof/>
        </w:rPr>
        <w:t>8</w:t>
      </w:r>
    </w:p>
    <w:p w14:paraId="7ECF9B57" w14:textId="3EE58097" w:rsidR="00737B65" w:rsidRPr="00737B65" w:rsidRDefault="00737B65" w:rsidP="00737B65">
      <w:pPr>
        <w:tabs>
          <w:tab w:val="clear" w:pos="851"/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>II</w:t>
      </w:r>
      <w:r>
        <w:rPr>
          <w:rFonts w:ascii="Times New Roman" w:hAnsi="Times New Roman"/>
        </w:rPr>
        <w:tab/>
      </w:r>
      <w:r w:rsidR="009A115B" w:rsidRPr="009A115B">
        <w:rPr>
          <w:rFonts w:ascii="Times New Roman" w:hAnsi="Times New Roman"/>
          <w:sz w:val="22"/>
          <w:szCs w:val="22"/>
        </w:rPr>
        <w:t>ILUSTRAÇÃO DO PORTAL</w:t>
      </w:r>
    </w:p>
    <w:p w14:paraId="509E26D7" w14:textId="19849597" w:rsidR="00BB34D1" w:rsidRPr="009A115B" w:rsidRDefault="00BB34D1" w:rsidP="00BB34D1">
      <w:pPr>
        <w:pStyle w:val="PargrafodaLista"/>
        <w:numPr>
          <w:ilvl w:val="0"/>
          <w:numId w:val="39"/>
        </w:numPr>
        <w:rPr>
          <w:rFonts w:ascii="Times New Roman" w:eastAsiaTheme="minorEastAsia" w:hAnsi="Times New Roman"/>
          <w:sz w:val="20"/>
          <w:szCs w:val="20"/>
        </w:rPr>
      </w:pPr>
      <w:r>
        <w:tab/>
      </w:r>
      <w:r w:rsidRPr="000E4703">
        <w:rPr>
          <w:rFonts w:ascii="Times New Roman" w:eastAsiaTheme="minorEastAsia" w:hAnsi="Times New Roman"/>
          <w:sz w:val="20"/>
          <w:szCs w:val="20"/>
        </w:rPr>
        <w:tab/>
      </w:r>
      <w:r w:rsidR="009A115B">
        <w:rPr>
          <w:rFonts w:ascii="Times New Roman" w:eastAsiaTheme="minorEastAsia" w:hAnsi="Times New Roman"/>
          <w:sz w:val="20"/>
          <w:szCs w:val="20"/>
        </w:rPr>
        <w:t>BANNER E MENU HOME.........</w:t>
      </w:r>
      <w:r w:rsidR="00737B65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</w:t>
      </w:r>
      <w:r>
        <w:rPr>
          <w:rFonts w:ascii="Times New Roman" w:eastAsiaTheme="minorEastAsia" w:hAnsi="Times New Roman"/>
        </w:rPr>
        <w:t>2</w:t>
      </w:r>
      <w:r w:rsidR="00737B65">
        <w:rPr>
          <w:rFonts w:ascii="Times New Roman" w:eastAsiaTheme="minorEastAsia" w:hAnsi="Times New Roman"/>
        </w:rPr>
        <w:t>8</w:t>
      </w:r>
    </w:p>
    <w:p w14:paraId="1062E5EA" w14:textId="5EC4B158" w:rsidR="009A115B" w:rsidRPr="009A115B" w:rsidRDefault="009A115B" w:rsidP="00BB34D1">
      <w:pPr>
        <w:pStyle w:val="PargrafodaLista"/>
        <w:numPr>
          <w:ilvl w:val="0"/>
          <w:numId w:val="39"/>
        </w:numPr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SOBRE NÓS HOME...............................................................................................................</w:t>
      </w:r>
      <w:r w:rsidRPr="009A115B">
        <w:rPr>
          <w:rFonts w:ascii="Times New Roman" w:eastAsiaTheme="minorEastAsia" w:hAnsi="Times New Roman"/>
        </w:rPr>
        <w:t>28</w:t>
      </w:r>
    </w:p>
    <w:p w14:paraId="3AD46738" w14:textId="4DE7679E" w:rsidR="009A115B" w:rsidRPr="009A115B" w:rsidRDefault="009A115B" w:rsidP="009A11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CONVITE</w:t>
      </w:r>
      <w:r w:rsidR="0072505B">
        <w:rPr>
          <w:rFonts w:ascii="Times New Roman" w:eastAsiaTheme="minorEastAsia" w:hAnsi="Times New Roman"/>
          <w:sz w:val="20"/>
          <w:szCs w:val="20"/>
        </w:rPr>
        <w:t xml:space="preserve"> HOME.</w:t>
      </w:r>
      <w:r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..................................................................................................................</w:t>
      </w:r>
      <w:r w:rsidRPr="009A115B">
        <w:rPr>
          <w:rFonts w:ascii="Times New Roman" w:eastAsiaTheme="minorEastAsia" w:hAnsi="Times New Roman"/>
        </w:rPr>
        <w:t>2</w:t>
      </w:r>
      <w:r w:rsidR="009F6FD9">
        <w:rPr>
          <w:rFonts w:ascii="Times New Roman" w:eastAsiaTheme="minorEastAsia" w:hAnsi="Times New Roman"/>
        </w:rPr>
        <w:t>9</w:t>
      </w:r>
    </w:p>
    <w:p w14:paraId="36DE89C7" w14:textId="0085D428" w:rsidR="0072505B" w:rsidRPr="0072505B" w:rsidRDefault="009A115B" w:rsidP="007250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CARROS</w:t>
      </w:r>
      <w:r w:rsidR="0072505B">
        <w:rPr>
          <w:rFonts w:ascii="Times New Roman" w:eastAsiaTheme="minorEastAsia" w:hAnsi="Times New Roman"/>
          <w:sz w:val="20"/>
          <w:szCs w:val="20"/>
        </w:rPr>
        <w:t xml:space="preserve"> HOME.</w:t>
      </w:r>
      <w:r w:rsidR="009F6FD9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....................................................................................................................</w:t>
      </w:r>
      <w:r w:rsidR="009F6FD9">
        <w:rPr>
          <w:rFonts w:ascii="Times New Roman" w:eastAsiaTheme="minorEastAsia" w:hAnsi="Times New Roman"/>
        </w:rPr>
        <w:t>29</w:t>
      </w:r>
    </w:p>
    <w:p w14:paraId="11C97D40" w14:textId="3390C9F1" w:rsidR="009F6FD9" w:rsidRDefault="009F6FD9" w:rsidP="0072505B">
      <w:pPr>
        <w:pStyle w:val="PargrafodaLista"/>
        <w:ind w:left="1843" w:right="-142"/>
        <w:rPr>
          <w:rFonts w:ascii="Times New Roman" w:eastAsiaTheme="minorEastAsia" w:hAnsi="Times New Roman"/>
        </w:rPr>
      </w:pPr>
      <w:r w:rsidRPr="0072505B">
        <w:rPr>
          <w:rFonts w:ascii="Times New Roman" w:eastAsiaTheme="minorEastAsia" w:hAnsi="Times New Roman"/>
          <w:sz w:val="18"/>
          <w:szCs w:val="18"/>
        </w:rPr>
        <w:tab/>
      </w:r>
      <w:r w:rsidRPr="0072505B">
        <w:rPr>
          <w:rFonts w:ascii="Times New Roman" w:eastAsiaTheme="minorEastAsia" w:hAnsi="Times New Roman"/>
          <w:sz w:val="18"/>
          <w:szCs w:val="18"/>
        </w:rPr>
        <w:tab/>
      </w:r>
      <w:r w:rsidRPr="0072505B">
        <w:rPr>
          <w:rFonts w:ascii="Times New Roman" w:eastAsiaTheme="minorEastAsia" w:hAnsi="Times New Roman"/>
          <w:sz w:val="18"/>
          <w:szCs w:val="18"/>
        </w:rPr>
        <w:tab/>
      </w:r>
      <w:r w:rsidRPr="0072505B">
        <w:rPr>
          <w:rFonts w:ascii="Times New Roman" w:eastAsiaTheme="minorEastAsia" w:hAnsi="Times New Roman"/>
          <w:sz w:val="16"/>
          <w:szCs w:val="16"/>
        </w:rPr>
        <w:t>D.1.   CARROS</w:t>
      </w:r>
      <w:r w:rsidR="0072505B" w:rsidRPr="0072505B">
        <w:rPr>
          <w:rFonts w:ascii="Times New Roman" w:eastAsiaTheme="minorEastAsia" w:hAnsi="Times New Roman"/>
          <w:sz w:val="16"/>
          <w:szCs w:val="16"/>
        </w:rPr>
        <w:t xml:space="preserve"> HOME</w:t>
      </w:r>
      <w:r>
        <w:rPr>
          <w:rFonts w:ascii="Times New Roman" w:eastAsiaTheme="minorEastAsia" w:hAnsi="Times New Roman"/>
          <w:sz w:val="20"/>
          <w:szCs w:val="20"/>
        </w:rPr>
        <w:t>........</w:t>
      </w:r>
      <w:r w:rsidR="0072505B">
        <w:rPr>
          <w:rFonts w:ascii="Times New Roman" w:eastAsiaTheme="minorEastAsia" w:hAnsi="Times New Roman"/>
          <w:sz w:val="20"/>
          <w:szCs w:val="20"/>
        </w:rPr>
        <w:t>.</w:t>
      </w:r>
      <w:r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</w:t>
      </w:r>
      <w:r w:rsidR="0072505B">
        <w:rPr>
          <w:rFonts w:ascii="Times New Roman" w:eastAsiaTheme="minorEastAsia" w:hAnsi="Times New Roman"/>
          <w:sz w:val="20"/>
          <w:szCs w:val="20"/>
        </w:rPr>
        <w:t>....</w:t>
      </w:r>
      <w:r>
        <w:rPr>
          <w:rFonts w:ascii="Times New Roman" w:eastAsiaTheme="minorEastAsia" w:hAnsi="Times New Roman"/>
          <w:sz w:val="20"/>
          <w:szCs w:val="20"/>
        </w:rPr>
        <w:t>.................</w:t>
      </w:r>
      <w:r w:rsidRPr="009F6FD9"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9</w:t>
      </w:r>
    </w:p>
    <w:p w14:paraId="79D6B5BF" w14:textId="0F84B99E" w:rsidR="009F6FD9" w:rsidRDefault="0072505B" w:rsidP="0072505B">
      <w:pPr>
        <w:pStyle w:val="PargrafodaLista"/>
        <w:ind w:left="1843" w:right="-14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16"/>
          <w:szCs w:val="16"/>
        </w:rPr>
        <w:tab/>
        <w:t xml:space="preserve"> </w:t>
      </w:r>
      <w:r w:rsidR="009F6FD9" w:rsidRPr="0072505B">
        <w:rPr>
          <w:rFonts w:ascii="Times New Roman" w:eastAsiaTheme="minorEastAsia" w:hAnsi="Times New Roman"/>
          <w:sz w:val="16"/>
          <w:szCs w:val="16"/>
        </w:rPr>
        <w:t xml:space="preserve">D.2.   </w:t>
      </w:r>
      <w:r w:rsidRPr="0072505B">
        <w:rPr>
          <w:rFonts w:ascii="Times New Roman" w:eastAsiaTheme="minorEastAsia" w:hAnsi="Times New Roman"/>
          <w:sz w:val="16"/>
          <w:szCs w:val="16"/>
        </w:rPr>
        <w:t>CARROS HOME</w:t>
      </w:r>
      <w:r>
        <w:rPr>
          <w:rFonts w:ascii="Times New Roman" w:eastAsiaTheme="minorEastAsia" w:hAnsi="Times New Roman"/>
          <w:sz w:val="18"/>
          <w:szCs w:val="18"/>
        </w:rPr>
        <w:t>.....</w:t>
      </w:r>
      <w:r w:rsidR="009F6FD9">
        <w:rPr>
          <w:rFonts w:ascii="Times New Roman" w:eastAsiaTheme="minorEastAsia" w:hAnsi="Times New Roman"/>
          <w:sz w:val="20"/>
          <w:szCs w:val="20"/>
        </w:rPr>
        <w:t>....</w:t>
      </w:r>
      <w:r>
        <w:rPr>
          <w:rFonts w:ascii="Times New Roman" w:eastAsiaTheme="minorEastAsia" w:hAnsi="Times New Roman"/>
          <w:sz w:val="20"/>
          <w:szCs w:val="20"/>
        </w:rPr>
        <w:t>.</w:t>
      </w:r>
      <w:r w:rsidR="009F6FD9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</w:t>
      </w:r>
      <w:r>
        <w:rPr>
          <w:rFonts w:ascii="Times New Roman" w:eastAsiaTheme="minorEastAsia" w:hAnsi="Times New Roman"/>
          <w:sz w:val="20"/>
          <w:szCs w:val="20"/>
        </w:rPr>
        <w:t>....</w:t>
      </w:r>
      <w:r w:rsidR="009F6FD9">
        <w:rPr>
          <w:rFonts w:ascii="Times New Roman" w:eastAsiaTheme="minorEastAsia" w:hAnsi="Times New Roman"/>
          <w:sz w:val="20"/>
          <w:szCs w:val="20"/>
        </w:rPr>
        <w:t>..........</w:t>
      </w:r>
      <w:r w:rsidR="009F6FD9" w:rsidRPr="009F6FD9">
        <w:rPr>
          <w:rFonts w:ascii="Times New Roman" w:eastAsiaTheme="minorEastAsia" w:hAnsi="Times New Roman"/>
        </w:rPr>
        <w:t>28</w:t>
      </w:r>
    </w:p>
    <w:p w14:paraId="1BA37755" w14:textId="5DF7B42E" w:rsidR="009F6FD9" w:rsidRPr="0072505B" w:rsidRDefault="009F6FD9" w:rsidP="0072505B">
      <w:pPr>
        <w:pStyle w:val="PargrafodaLista"/>
        <w:ind w:left="1843" w:right="-142"/>
        <w:rPr>
          <w:rFonts w:ascii="Times New Roman" w:eastAsiaTheme="minorEastAsia" w:hAnsi="Times New Roman"/>
        </w:rPr>
      </w:pPr>
      <w:r w:rsidRPr="0072505B">
        <w:rPr>
          <w:rFonts w:ascii="Times New Roman" w:eastAsiaTheme="minorEastAsia" w:hAnsi="Times New Roman"/>
          <w:sz w:val="16"/>
          <w:szCs w:val="16"/>
        </w:rPr>
        <w:t xml:space="preserve">D.3.   </w:t>
      </w:r>
      <w:r w:rsidR="0072505B" w:rsidRPr="0072505B">
        <w:rPr>
          <w:rFonts w:ascii="Times New Roman" w:eastAsiaTheme="minorEastAsia" w:hAnsi="Times New Roman"/>
          <w:sz w:val="16"/>
          <w:szCs w:val="16"/>
        </w:rPr>
        <w:t>CARROS HOME</w:t>
      </w:r>
      <w:r w:rsidR="0072505B">
        <w:rPr>
          <w:rFonts w:ascii="Times New Roman" w:eastAsiaTheme="minorEastAsia" w:hAnsi="Times New Roman"/>
          <w:sz w:val="18"/>
          <w:szCs w:val="18"/>
        </w:rPr>
        <w:t>.</w:t>
      </w:r>
      <w:r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</w:t>
      </w:r>
      <w:r w:rsidR="0072505B">
        <w:rPr>
          <w:rFonts w:ascii="Times New Roman" w:eastAsiaTheme="minorEastAsia" w:hAnsi="Times New Roman"/>
          <w:sz w:val="20"/>
          <w:szCs w:val="20"/>
        </w:rPr>
        <w:t>.....</w:t>
      </w:r>
      <w:r>
        <w:rPr>
          <w:rFonts w:ascii="Times New Roman" w:eastAsiaTheme="minorEastAsia" w:hAnsi="Times New Roman"/>
          <w:sz w:val="20"/>
          <w:szCs w:val="20"/>
        </w:rPr>
        <w:t>........</w:t>
      </w:r>
      <w:r>
        <w:rPr>
          <w:rFonts w:ascii="Times New Roman" w:eastAsiaTheme="minorEastAsia" w:hAnsi="Times New Roman"/>
        </w:rPr>
        <w:t>30</w:t>
      </w:r>
    </w:p>
    <w:p w14:paraId="289AE940" w14:textId="59648A80" w:rsidR="009F6FD9" w:rsidRPr="0072505B" w:rsidRDefault="009F6FD9" w:rsidP="009A11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RODAPÉ HOME</w:t>
      </w:r>
      <w:r w:rsidR="0072505B">
        <w:rPr>
          <w:rFonts w:ascii="Times New Roman" w:eastAsiaTheme="minorEastAsia" w:hAnsi="Times New Roman"/>
          <w:sz w:val="20"/>
          <w:szCs w:val="20"/>
        </w:rPr>
        <w:t>......................................................................................................................</w:t>
      </w:r>
      <w:r w:rsidR="0072505B">
        <w:rPr>
          <w:rFonts w:ascii="Times New Roman" w:eastAsiaTheme="minorEastAsia" w:hAnsi="Times New Roman"/>
        </w:rPr>
        <w:t>30</w:t>
      </w:r>
    </w:p>
    <w:p w14:paraId="01222506" w14:textId="383E84A8" w:rsidR="0072505B" w:rsidRPr="009F6FD9" w:rsidRDefault="0072505B" w:rsidP="009A115B">
      <w:pPr>
        <w:pStyle w:val="PargrafodaLista"/>
        <w:numPr>
          <w:ilvl w:val="0"/>
          <w:numId w:val="39"/>
        </w:numPr>
        <w:ind w:right="-142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TELA DE LOGIN.....................................................................................................................</w:t>
      </w:r>
      <w:r>
        <w:rPr>
          <w:rFonts w:ascii="Times New Roman" w:eastAsiaTheme="minorEastAsia" w:hAnsi="Times New Roman"/>
        </w:rPr>
        <w:t>31</w:t>
      </w:r>
    </w:p>
    <w:p w14:paraId="5D9D926C" w14:textId="28237347" w:rsidR="009F6FD9" w:rsidRPr="009F6FD9" w:rsidRDefault="009F6FD9" w:rsidP="009F6FD9">
      <w:pPr>
        <w:ind w:left="1276" w:right="-142"/>
        <w:rPr>
          <w:rFonts w:ascii="Times New Roman" w:eastAsiaTheme="minorEastAsia" w:hAnsi="Times New Roman"/>
          <w:sz w:val="20"/>
          <w:szCs w:val="20"/>
        </w:rPr>
      </w:pPr>
    </w:p>
    <w:p w14:paraId="7A7A205F" w14:textId="38129B33" w:rsidR="009F6FD9" w:rsidRPr="009F6FD9" w:rsidRDefault="009F6FD9" w:rsidP="009F6FD9">
      <w:pPr>
        <w:ind w:left="1209" w:right="-142"/>
        <w:rPr>
          <w:rFonts w:ascii="Times New Roman" w:eastAsiaTheme="minorEastAsia" w:hAnsi="Times New Roman"/>
          <w:sz w:val="20"/>
          <w:szCs w:val="20"/>
        </w:rPr>
      </w:pPr>
    </w:p>
    <w:p w14:paraId="54B8B56F" w14:textId="77777777" w:rsidR="00737B65" w:rsidRPr="00737B65" w:rsidRDefault="00737B65" w:rsidP="00737B65">
      <w:pPr>
        <w:ind w:left="1209"/>
        <w:rPr>
          <w:rFonts w:ascii="Times New Roman" w:eastAsiaTheme="minorEastAsia" w:hAnsi="Times New Roman"/>
          <w:sz w:val="20"/>
          <w:szCs w:val="20"/>
        </w:rPr>
      </w:pPr>
    </w:p>
    <w:p w14:paraId="7E2132F1" w14:textId="77777777" w:rsidR="00BB34D1" w:rsidRPr="00BB34D1" w:rsidRDefault="00BB34D1" w:rsidP="00BB34D1">
      <w:pPr>
        <w:rPr>
          <w:rFonts w:ascii="Times New Roman" w:eastAsiaTheme="minorEastAsia" w:hAnsi="Times New Roman"/>
          <w:sz w:val="20"/>
          <w:szCs w:val="20"/>
        </w:rPr>
      </w:pPr>
    </w:p>
    <w:p w14:paraId="4BAB3E8F" w14:textId="77777777" w:rsidR="009D7834" w:rsidRPr="000E4703" w:rsidRDefault="009D7834" w:rsidP="009D7834">
      <w:pPr>
        <w:pStyle w:val="PargrafodaLista"/>
        <w:ind w:left="1569"/>
        <w:rPr>
          <w:rFonts w:ascii="Times New Roman" w:eastAsiaTheme="minorEastAsia" w:hAnsi="Times New Roman"/>
          <w:sz w:val="20"/>
          <w:szCs w:val="20"/>
        </w:rPr>
      </w:pPr>
    </w:p>
    <w:p w14:paraId="7CBF2A3E" w14:textId="77777777" w:rsidR="00F148C2" w:rsidRPr="00F148C2" w:rsidRDefault="00F148C2" w:rsidP="00F148C2">
      <w:pPr>
        <w:rPr>
          <w:rFonts w:eastAsiaTheme="minorEastAsia"/>
          <w:lang w:eastAsia="pt-BR"/>
        </w:rPr>
      </w:pPr>
    </w:p>
    <w:p w14:paraId="41569B76" w14:textId="77777777" w:rsidR="00A338F3" w:rsidRPr="006415DA" w:rsidRDefault="00A338F3" w:rsidP="00A338F3">
      <w:pPr>
        <w:pStyle w:val="Sumrio1"/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ReferÊncias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_Toc272524091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24</w:t>
      </w:r>
      <w:r w:rsidRPr="006415DA">
        <w:rPr>
          <w:rFonts w:ascii="Times New Roman" w:hAnsi="Times New Roman"/>
        </w:rPr>
        <w:fldChar w:fldCharType="end"/>
      </w:r>
    </w:p>
    <w:p w14:paraId="3296DC6E" w14:textId="77777777" w:rsidR="00A338F3" w:rsidRPr="006415DA" w:rsidRDefault="00A338F3" w:rsidP="00A338F3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1 -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tabelas de dados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_Toc272524092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26</w:t>
      </w:r>
      <w:r w:rsidRPr="006415DA">
        <w:rPr>
          <w:rFonts w:ascii="Times New Roman" w:hAnsi="Times New Roman"/>
          <w:noProof/>
        </w:rPr>
        <w:fldChar w:fldCharType="end"/>
      </w:r>
    </w:p>
    <w:p w14:paraId="60932447" w14:textId="77777777" w:rsidR="00A338F3" w:rsidRPr="006415DA" w:rsidRDefault="00A338F3" w:rsidP="00A338F3">
      <w:pPr>
        <w:pStyle w:val="Sumrio9"/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</w:pPr>
      <w:r w:rsidRPr="006415DA">
        <w:rPr>
          <w:rFonts w:ascii="Times New Roman" w:hAnsi="Times New Roman"/>
          <w:noProof/>
        </w:rPr>
        <w:t>Apêndice 2 -</w:t>
      </w:r>
      <w:r w:rsidRPr="006415DA">
        <w:rPr>
          <w:rFonts w:ascii="Times New Roman" w:eastAsiaTheme="minorEastAsia" w:hAnsi="Times New Roman"/>
          <w:b w:val="0"/>
          <w:caps w:val="0"/>
          <w:noProof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  <w:noProof/>
        </w:rPr>
        <w:t>Tensão, Deformação, Média e Desvio Padrão de cada para de tendões testados</w:t>
      </w:r>
      <w:r w:rsidRPr="006415DA">
        <w:rPr>
          <w:rFonts w:ascii="Times New Roman" w:hAnsi="Times New Roman"/>
          <w:noProof/>
        </w:rPr>
        <w:tab/>
      </w:r>
      <w:r w:rsidRPr="006415DA">
        <w:rPr>
          <w:rFonts w:ascii="Times New Roman" w:hAnsi="Times New Roman"/>
          <w:noProof/>
        </w:rPr>
        <w:fldChar w:fldCharType="begin"/>
      </w:r>
      <w:r w:rsidRPr="006415DA">
        <w:rPr>
          <w:rFonts w:ascii="Times New Roman" w:hAnsi="Times New Roman"/>
          <w:noProof/>
        </w:rPr>
        <w:instrText xml:space="preserve"> PAGEREF _Toc272524093 \h </w:instrText>
      </w:r>
      <w:r w:rsidRPr="006415DA">
        <w:rPr>
          <w:rFonts w:ascii="Times New Roman" w:hAnsi="Times New Roman"/>
          <w:noProof/>
        </w:rPr>
      </w:r>
      <w:r w:rsidRPr="006415DA">
        <w:rPr>
          <w:rFonts w:ascii="Times New Roman" w:hAnsi="Times New Roman"/>
          <w:noProof/>
        </w:rPr>
        <w:fldChar w:fldCharType="separate"/>
      </w:r>
      <w:r w:rsidRPr="006415DA">
        <w:rPr>
          <w:rFonts w:ascii="Times New Roman" w:hAnsi="Times New Roman"/>
          <w:noProof/>
        </w:rPr>
        <w:t>28</w:t>
      </w:r>
      <w:r w:rsidRPr="006415DA">
        <w:rPr>
          <w:rFonts w:ascii="Times New Roman" w:hAnsi="Times New Roman"/>
          <w:noProof/>
        </w:rPr>
        <w:fldChar w:fldCharType="end"/>
      </w:r>
    </w:p>
    <w:p w14:paraId="07E39A1A" w14:textId="77777777" w:rsidR="00A338F3" w:rsidRPr="006415DA" w:rsidRDefault="00A338F3" w:rsidP="00A338F3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1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_Toc272524094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30</w:t>
      </w:r>
      <w:r w:rsidRPr="006415DA">
        <w:rPr>
          <w:rFonts w:ascii="Times New Roman" w:hAnsi="Times New Roman"/>
        </w:rPr>
        <w:fldChar w:fldCharType="end"/>
      </w:r>
    </w:p>
    <w:p w14:paraId="419B96E9" w14:textId="77777777" w:rsidR="00A338F3" w:rsidRPr="006415DA" w:rsidRDefault="00A338F3" w:rsidP="00A338F3">
      <w:pPr>
        <w:pStyle w:val="Sumrio1"/>
        <w:tabs>
          <w:tab w:val="left" w:pos="1423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Anexo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>Título do anexo 2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_Toc272524095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32</w:t>
      </w:r>
      <w:r w:rsidRPr="006415DA">
        <w:rPr>
          <w:rFonts w:ascii="Times New Roman" w:hAnsi="Times New Roman"/>
        </w:rPr>
        <w:fldChar w:fldCharType="end"/>
      </w:r>
    </w:p>
    <w:p w14:paraId="08F93CB8" w14:textId="042E084A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</w:rPr>
        <w:fldChar w:fldCharType="end"/>
      </w:r>
    </w:p>
    <w:p w14:paraId="5C9B0AAD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2" w:name="_Toc156754352"/>
      <w:bookmarkStart w:id="3" w:name="_Toc272524074"/>
      <w:bookmarkStart w:id="4" w:name="_Toc125374504"/>
      <w:bookmarkStart w:id="5" w:name="_Toc125374505"/>
      <w:bookmarkEnd w:id="0"/>
      <w:bookmarkEnd w:id="1"/>
      <w:r w:rsidRPr="006415DA">
        <w:rPr>
          <w:rFonts w:ascii="Times New Roman" w:hAnsi="Times New Roman" w:cs="Times New Roman"/>
        </w:rPr>
        <w:lastRenderedPageBreak/>
        <w:t>LISTA DE ILUSTRAÇÕES</w:t>
      </w:r>
      <w:bookmarkEnd w:id="2"/>
      <w:bookmarkEnd w:id="3"/>
    </w:p>
    <w:p w14:paraId="42F572A7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5D3C4868" w14:textId="7777777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b w:val="0"/>
          <w:bCs/>
        </w:rPr>
        <w:fldChar w:fldCharType="begin"/>
      </w:r>
      <w:r w:rsidRPr="006415DA">
        <w:rPr>
          <w:rFonts w:ascii="Times New Roman" w:hAnsi="Times New Roman"/>
          <w:b w:val="0"/>
          <w:bCs/>
        </w:rPr>
        <w:instrText xml:space="preserve"> TOC \t "Título da Figura" \T "Título do gráfico" \T "Título dA TABELA" \T "Título do QUADRO \c </w:instrText>
      </w:r>
      <w:r w:rsidRPr="006415DA">
        <w:rPr>
          <w:rFonts w:ascii="Times New Roman" w:hAnsi="Times New Roman"/>
          <w:b w:val="0"/>
          <w:bCs/>
        </w:rPr>
        <w:fldChar w:fldCharType="separate"/>
      </w:r>
      <w:r w:rsidRPr="006415DA">
        <w:rPr>
          <w:rFonts w:ascii="Times New Roman" w:hAnsi="Times New Roman"/>
        </w:rPr>
        <w:t>FIGURA 1 -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</w:rPr>
        <w:t>ORGANOGRAMA DO PROJETO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15</w:t>
      </w:r>
    </w:p>
    <w:p w14:paraId="6CB2B284" w14:textId="07D1A582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9D7834">
        <w:rPr>
          <w:rFonts w:ascii="Times New Roman" w:eastAsiaTheme="minorEastAsia" w:hAnsi="Times New Roman"/>
          <w:bCs/>
          <w:caps w:val="0"/>
          <w:lang w:eastAsia="pt-BR"/>
        </w:rPr>
        <w:t>LOGOTIPO</w:t>
      </w:r>
      <w:r w:rsidRPr="006415DA">
        <w:rPr>
          <w:rFonts w:ascii="Times New Roman" w:hAnsi="Times New Roman"/>
        </w:rPr>
        <w:tab/>
      </w:r>
      <w:r w:rsidR="009D7834">
        <w:rPr>
          <w:rFonts w:ascii="Times New Roman" w:hAnsi="Times New Roman"/>
        </w:rPr>
        <w:t>24</w:t>
      </w:r>
    </w:p>
    <w:p w14:paraId="1E777202" w14:textId="0D17374A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3 -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9D7834" w:rsidRPr="00BB34D1">
        <w:rPr>
          <w:rFonts w:ascii="Times New Roman" w:eastAsiaTheme="minorEastAsia" w:hAnsi="Times New Roman"/>
          <w:bCs/>
          <w:caps w:val="0"/>
          <w:lang w:eastAsia="pt-BR"/>
        </w:rPr>
        <w:t>PALETA DE CORES</w:t>
      </w:r>
      <w:r w:rsidRPr="006415DA">
        <w:rPr>
          <w:rFonts w:ascii="Times New Roman" w:hAnsi="Times New Roman"/>
        </w:rPr>
        <w:tab/>
      </w:r>
      <w:r w:rsidR="009D7834">
        <w:rPr>
          <w:rFonts w:ascii="Times New Roman" w:hAnsi="Times New Roman"/>
        </w:rPr>
        <w:t>24</w:t>
      </w:r>
    </w:p>
    <w:p w14:paraId="675D7A89" w14:textId="7777777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FIGURA 4 -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_Toc263502176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15</w:t>
      </w:r>
      <w:r w:rsidRPr="006415DA">
        <w:rPr>
          <w:rFonts w:ascii="Times New Roman" w:hAnsi="Times New Roman"/>
        </w:rPr>
        <w:fldChar w:fldCharType="end"/>
      </w:r>
    </w:p>
    <w:p w14:paraId="0832C260" w14:textId="2AB53E75" w:rsidR="00A338F3" w:rsidRDefault="00A338F3" w:rsidP="00A338F3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</w:rPr>
        <w:t>FIGURA 5 -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4A1B35">
        <w:rPr>
          <w:rFonts w:ascii="Times New Roman" w:hAnsi="Times New Roman"/>
        </w:rPr>
        <w:t>28</w:t>
      </w:r>
    </w:p>
    <w:p w14:paraId="1853BD9F" w14:textId="6C129BDF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6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28</w:t>
      </w:r>
    </w:p>
    <w:p w14:paraId="5F9E3747" w14:textId="7629FDD3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7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29</w:t>
      </w:r>
    </w:p>
    <w:p w14:paraId="53BB99AD" w14:textId="69556042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8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29</w:t>
      </w:r>
    </w:p>
    <w:p w14:paraId="5F03577D" w14:textId="5232E5C5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9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29</w:t>
      </w:r>
    </w:p>
    <w:p w14:paraId="1E4047DB" w14:textId="60839E77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10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30</w:t>
      </w:r>
    </w:p>
    <w:p w14:paraId="23115030" w14:textId="1C9E9084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11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30</w:t>
      </w:r>
    </w:p>
    <w:p w14:paraId="6A3DFAAE" w14:textId="44B57FB3" w:rsidR="004A1B35" w:rsidRDefault="004A1B35" w:rsidP="004A1B35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12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30</w:t>
      </w:r>
    </w:p>
    <w:p w14:paraId="2FF86F62" w14:textId="3573D467" w:rsidR="004A1B35" w:rsidRPr="006415DA" w:rsidRDefault="004A1B35" w:rsidP="004A1B35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 xml:space="preserve">FIGURA </w:t>
      </w:r>
      <w:r>
        <w:rPr>
          <w:rFonts w:ascii="Times New Roman" w:hAnsi="Times New Roman"/>
        </w:rPr>
        <w:t>13</w:t>
      </w:r>
      <w:r w:rsidRPr="006415DA">
        <w:rPr>
          <w:rFonts w:ascii="Times New Roman" w:hAnsi="Times New Roman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Pr="006415DA">
        <w:rPr>
          <w:rFonts w:ascii="Times New Roman" w:hAnsi="Times New Roman"/>
        </w:rPr>
        <w:tab/>
      </w:r>
      <w:r w:rsidR="00377D85">
        <w:rPr>
          <w:rFonts w:ascii="Times New Roman" w:hAnsi="Times New Roman"/>
        </w:rPr>
        <w:t>31</w:t>
      </w:r>
    </w:p>
    <w:p w14:paraId="00935A36" w14:textId="77777777" w:rsidR="004A1B35" w:rsidRPr="004A1B35" w:rsidRDefault="004A1B35" w:rsidP="004A1B35">
      <w:pPr>
        <w:rPr>
          <w:rFonts w:eastAsiaTheme="minorEastAsia"/>
        </w:rPr>
      </w:pPr>
    </w:p>
    <w:p w14:paraId="30A3D5F4" w14:textId="77777777" w:rsidR="004A1B35" w:rsidRPr="004A1B35" w:rsidRDefault="004A1B35" w:rsidP="004A1B35">
      <w:pPr>
        <w:rPr>
          <w:rFonts w:eastAsiaTheme="minorEastAsia"/>
        </w:rPr>
      </w:pPr>
    </w:p>
    <w:p w14:paraId="1E577FDE" w14:textId="42795737" w:rsidR="00A338F3" w:rsidRPr="006415DA" w:rsidRDefault="00A338F3" w:rsidP="00A338F3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>TABELA 1 -</w:t>
      </w:r>
      <w:r w:rsidR="003C4611">
        <w:rPr>
          <w:rFonts w:ascii="Times New Roman" w:hAnsi="Times New Roman"/>
          <w:color w:val="000000"/>
        </w:rPr>
        <w:t xml:space="preserve"> </w:t>
      </w:r>
      <w:r w:rsidR="003C4611">
        <w:rPr>
          <w:rFonts w:ascii="Times New Roman" w:hAnsi="Times New Roman"/>
          <w:color w:val="000000"/>
        </w:rPr>
        <w:tab/>
        <w:t>CRONOGRAMA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_Toc263502178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18</w:t>
      </w:r>
      <w:r w:rsidRPr="006415DA">
        <w:rPr>
          <w:rFonts w:ascii="Times New Roman" w:hAnsi="Times New Roman"/>
        </w:rPr>
        <w:fldChar w:fldCharType="end"/>
      </w:r>
    </w:p>
    <w:p w14:paraId="1DD13AD2" w14:textId="6F930DFC" w:rsidR="00A338F3" w:rsidRDefault="00A338F3" w:rsidP="00A338F3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>TABELA 2 -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 w:rsidR="00884177" w:rsidRPr="00884177">
        <w:rPr>
          <w:rFonts w:ascii="Times New Roman" w:hAnsi="Times New Roman"/>
          <w:color w:val="000000"/>
        </w:rPr>
        <w:t>RESUMO</w:t>
      </w:r>
      <w:r w:rsidR="00884177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</w:t>
      </w:r>
      <w:r w:rsidR="00884177" w:rsidRPr="00884177">
        <w:rPr>
          <w:rFonts w:ascii="Times New Roman" w:hAnsi="Times New Roman"/>
          <w:color w:val="000000"/>
        </w:rPr>
        <w:t>DOS</w:t>
      </w:r>
      <w:r w:rsidR="00884177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</w:t>
      </w:r>
      <w:r w:rsidR="00884177" w:rsidRPr="00884177">
        <w:rPr>
          <w:rFonts w:ascii="Times New Roman" w:hAnsi="Times New Roman"/>
          <w:color w:val="000000"/>
        </w:rPr>
        <w:t>CUSTOS</w:t>
      </w:r>
      <w:r w:rsidRPr="006415DA">
        <w:rPr>
          <w:rFonts w:ascii="Times New Roman" w:hAnsi="Times New Roman"/>
        </w:rPr>
        <w:tab/>
      </w:r>
      <w:r w:rsidR="00F148C2">
        <w:rPr>
          <w:rFonts w:ascii="Times New Roman" w:hAnsi="Times New Roman"/>
        </w:rPr>
        <w:t>20</w:t>
      </w:r>
    </w:p>
    <w:p w14:paraId="4E71476F" w14:textId="640FAF7A" w:rsidR="00F148C2" w:rsidRDefault="00F148C2" w:rsidP="00F148C2">
      <w:pPr>
        <w:pStyle w:val="Sumrio1"/>
        <w:tabs>
          <w:tab w:val="left" w:pos="1627"/>
        </w:tabs>
        <w:rPr>
          <w:rFonts w:ascii="Times New Roman" w:hAnsi="Times New Roman"/>
        </w:rPr>
      </w:pPr>
      <w:r w:rsidRPr="006415DA">
        <w:rPr>
          <w:rFonts w:ascii="Times New Roman" w:hAnsi="Times New Roman"/>
          <w:color w:val="000000"/>
        </w:rPr>
        <w:t xml:space="preserve">TABELA </w:t>
      </w:r>
      <w:r>
        <w:rPr>
          <w:rFonts w:ascii="Times New Roman" w:hAnsi="Times New Roman"/>
          <w:color w:val="000000"/>
        </w:rPr>
        <w:t>3</w:t>
      </w:r>
      <w:r w:rsidRPr="006415DA">
        <w:rPr>
          <w:rFonts w:ascii="Times New Roman" w:hAnsi="Times New Roman"/>
          <w:color w:val="000000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  <w:color w:val="000000"/>
        </w:rPr>
        <w:t>DESCRIÇÃO TOTAL DE CUSTOS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21</w:t>
      </w:r>
    </w:p>
    <w:p w14:paraId="4F0D9CB9" w14:textId="26906020" w:rsidR="00F148C2" w:rsidRPr="006415DA" w:rsidRDefault="00F148C2" w:rsidP="00F148C2">
      <w:pPr>
        <w:pStyle w:val="Sumrio1"/>
        <w:tabs>
          <w:tab w:val="left" w:pos="162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</w:rPr>
        <w:t xml:space="preserve">TABELA </w:t>
      </w:r>
      <w:r>
        <w:rPr>
          <w:rFonts w:ascii="Times New Roman" w:hAnsi="Times New Roman"/>
          <w:color w:val="000000"/>
        </w:rPr>
        <w:t>3</w:t>
      </w:r>
      <w:r w:rsidRPr="006415DA">
        <w:rPr>
          <w:rFonts w:ascii="Times New Roman" w:hAnsi="Times New Roman"/>
          <w:color w:val="000000"/>
        </w:rPr>
        <w:t xml:space="preserve"> -</w:t>
      </w:r>
      <w:r w:rsidRPr="006415DA"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ab/>
      </w:r>
      <w:r>
        <w:rPr>
          <w:rFonts w:ascii="Times New Roman" w:hAnsi="Times New Roman"/>
          <w:color w:val="000000"/>
        </w:rPr>
        <w:t>DESCRIÇÃO TOTAL DE CUSTOS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22</w:t>
      </w:r>
    </w:p>
    <w:p w14:paraId="48CBD740" w14:textId="77777777" w:rsidR="00F148C2" w:rsidRPr="00F148C2" w:rsidRDefault="00F148C2" w:rsidP="00F148C2">
      <w:pPr>
        <w:rPr>
          <w:rFonts w:eastAsiaTheme="minorEastAsia"/>
          <w:lang w:eastAsia="pt-BR"/>
        </w:rPr>
      </w:pPr>
    </w:p>
    <w:p w14:paraId="7ECA5597" w14:textId="0BFBEA82" w:rsidR="00A338F3" w:rsidRPr="006415DA" w:rsidRDefault="00A338F3" w:rsidP="00A338F3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  <w:color w:val="000000"/>
          <w:lang w:eastAsia="ar-SA"/>
        </w:rPr>
        <w:t>GRÁFICO 1 -</w:t>
      </w:r>
      <w:r>
        <w:rPr>
          <w:rFonts w:ascii="Times New Roman" w:hAnsi="Times New Roman"/>
          <w:color w:val="000000"/>
          <w:lang w:eastAsia="ar-SA"/>
        </w:rPr>
        <w:t xml:space="preserve">    </w:t>
      </w:r>
      <w:r w:rsidR="00F148C2">
        <w:rPr>
          <w:rFonts w:ascii="Times New Roman" w:hAnsi="Times New Roman"/>
          <w:color w:val="000000"/>
          <w:lang w:eastAsia="ar-SA"/>
        </w:rPr>
        <w:t>gráfico do resumo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_Toc263502180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Pr="006415DA">
        <w:rPr>
          <w:rFonts w:ascii="Times New Roman" w:hAnsi="Times New Roman"/>
        </w:rPr>
        <w:fldChar w:fldCharType="end"/>
      </w:r>
    </w:p>
    <w:p w14:paraId="334270C0" w14:textId="77777777" w:rsidR="00A338F3" w:rsidRPr="006415DA" w:rsidRDefault="00A338F3" w:rsidP="00A338F3">
      <w:pPr>
        <w:pStyle w:val="Sumrio1"/>
        <w:tabs>
          <w:tab w:val="left" w:pos="1837"/>
        </w:tabs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</w:pPr>
      <w:r w:rsidRPr="006415DA">
        <w:rPr>
          <w:rFonts w:ascii="Times New Roman" w:hAnsi="Times New Roman"/>
        </w:rPr>
        <w:t>GRÁFICO 2 -</w:t>
      </w:r>
      <w:r>
        <w:rPr>
          <w:rFonts w:ascii="Times New Roman" w:eastAsiaTheme="minorEastAsia" w:hAnsi="Times New Roman"/>
          <w:b w:val="0"/>
          <w:caps w:val="0"/>
          <w:sz w:val="22"/>
          <w:szCs w:val="22"/>
          <w:lang w:eastAsia="pt-BR"/>
        </w:rPr>
        <w:t xml:space="preserve">     ..</w:t>
      </w:r>
      <w:r w:rsidRPr="006415DA">
        <w:rPr>
          <w:rFonts w:ascii="Times New Roman" w:hAnsi="Times New Roman"/>
        </w:rPr>
        <w:t>.</w:t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PAGEREF _Toc263502181 \h </w:instrText>
      </w:r>
      <w:r w:rsidRPr="006415DA">
        <w:rPr>
          <w:rFonts w:ascii="Times New Roman" w:hAnsi="Times New Roman"/>
        </w:rPr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19</w:t>
      </w:r>
      <w:r w:rsidRPr="006415DA">
        <w:rPr>
          <w:rFonts w:ascii="Times New Roman" w:hAnsi="Times New Roman"/>
        </w:rPr>
        <w:fldChar w:fldCharType="end"/>
      </w:r>
    </w:p>
    <w:p w14:paraId="16EC4900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  <w:b w:val="0"/>
          <w:bCs w:val="0"/>
        </w:rPr>
        <w:fldChar w:fldCharType="end"/>
      </w:r>
    </w:p>
    <w:p w14:paraId="01B930EA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6" w:name="_Toc156754354"/>
      <w:bookmarkStart w:id="7" w:name="_Toc272524075"/>
      <w:bookmarkStart w:id="8" w:name="_Hlk100048123"/>
      <w:r w:rsidRPr="006415DA">
        <w:rPr>
          <w:rFonts w:ascii="Times New Roman" w:hAnsi="Times New Roman" w:cs="Times New Roman"/>
        </w:rPr>
        <w:lastRenderedPageBreak/>
        <w:t>Resumo</w:t>
      </w:r>
      <w:bookmarkEnd w:id="4"/>
      <w:bookmarkEnd w:id="5"/>
      <w:bookmarkEnd w:id="6"/>
      <w:bookmarkEnd w:id="7"/>
    </w:p>
    <w:p w14:paraId="38961F0E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72322FB5" w14:textId="77777777" w:rsidR="00A338F3" w:rsidRPr="006415DA" w:rsidRDefault="00A338F3" w:rsidP="00A338F3">
      <w:pPr>
        <w:pStyle w:val="ResumoeAbstract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0A5D1883" w14:textId="77777777" w:rsidR="00A338F3" w:rsidRPr="006415DA" w:rsidRDefault="00A338F3" w:rsidP="00A338F3">
      <w:pPr>
        <w:pStyle w:val="ResumoeAbstract"/>
        <w:rPr>
          <w:rFonts w:ascii="Times New Roman" w:hAnsi="Times New Roman"/>
          <w:bCs/>
          <w:kern w:val="16"/>
        </w:rPr>
      </w:pPr>
    </w:p>
    <w:p w14:paraId="3082007B" w14:textId="77777777" w:rsidR="00A338F3" w:rsidRPr="006415DA" w:rsidRDefault="00A338F3" w:rsidP="00A338F3">
      <w:pPr>
        <w:spacing w:line="240" w:lineRule="auto"/>
        <w:rPr>
          <w:rFonts w:ascii="Times New Roman" w:hAnsi="Times New Roman"/>
        </w:rPr>
      </w:pPr>
      <w:r w:rsidRPr="006415DA">
        <w:rPr>
          <w:rFonts w:ascii="Times New Roman" w:hAnsi="Times New Roman"/>
          <w:b/>
        </w:rPr>
        <w:t>Objetivo: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Criação de um </w:t>
      </w:r>
      <w:proofErr w:type="spellStart"/>
      <w:r w:rsidRPr="006415DA">
        <w:rPr>
          <w:rFonts w:ascii="Times New Roman" w:hAnsi="Times New Roman"/>
          <w:color w:val="000000"/>
        </w:rPr>
        <w:t>marketplace</w:t>
      </w:r>
      <w:proofErr w:type="spellEnd"/>
      <w:r w:rsidRPr="006415DA">
        <w:rPr>
          <w:rFonts w:ascii="Times New Roman" w:hAnsi="Times New Roman"/>
          <w:color w:val="000000"/>
        </w:rPr>
        <w:t xml:space="preserve"> B2C de veículos de luxo, onde os consumidores agendarão uma visita para cotação do produto de seu interesse. </w:t>
      </w:r>
      <w:r w:rsidRPr="006415DA">
        <w:rPr>
          <w:rFonts w:ascii="Times New Roman" w:hAnsi="Times New Roman"/>
          <w:b/>
          <w:color w:val="000000"/>
        </w:rPr>
        <w:t>Material e Método:</w:t>
      </w:r>
      <w:r w:rsidRPr="006415DA">
        <w:rPr>
          <w:rFonts w:ascii="Times New Roman" w:hAnsi="Times New Roman"/>
          <w:color w:val="000000"/>
        </w:rPr>
        <w:t xml:space="preserve"> (Necessário explicar como desenvolvemos e através de qual raciocínio o fizemos aqui)</w:t>
      </w:r>
      <w:r w:rsidRPr="006415DA">
        <w:rPr>
          <w:rFonts w:ascii="Times New Roman" w:hAnsi="Times New Roman"/>
        </w:rPr>
        <w:t xml:space="preserve"> </w:t>
      </w:r>
      <w:r w:rsidRPr="006415DA">
        <w:rPr>
          <w:rFonts w:ascii="Times New Roman" w:hAnsi="Times New Roman"/>
          <w:b/>
        </w:rPr>
        <w:t>Resultados:</w:t>
      </w:r>
      <w:r w:rsidRPr="006415DA">
        <w:rPr>
          <w:rFonts w:ascii="Times New Roman" w:hAnsi="Times New Roman"/>
        </w:rPr>
        <w:t xml:space="preserve"> (Definir e explicar como saímos com o objetivo)</w:t>
      </w:r>
    </w:p>
    <w:p w14:paraId="06592C94" w14:textId="77777777" w:rsidR="00A338F3" w:rsidRPr="006415DA" w:rsidRDefault="00A338F3" w:rsidP="00A338F3">
      <w:pPr>
        <w:spacing w:line="240" w:lineRule="auto"/>
        <w:rPr>
          <w:rFonts w:ascii="Times New Roman" w:hAnsi="Times New Roman"/>
        </w:rPr>
      </w:pPr>
    </w:p>
    <w:p w14:paraId="260FDE98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</w:rPr>
      </w:pPr>
      <w:r w:rsidRPr="006415DA">
        <w:rPr>
          <w:rFonts w:ascii="Times New Roman" w:hAnsi="Times New Roman"/>
          <w:b/>
        </w:rPr>
        <w:t>Descritores:</w:t>
      </w:r>
      <w:r w:rsidRPr="006415DA">
        <w:rPr>
          <w:rFonts w:ascii="Times New Roman" w:hAnsi="Times New Roman"/>
          <w:b/>
          <w:bCs/>
        </w:rPr>
        <w:t xml:space="preserve"> </w:t>
      </w:r>
      <w:r w:rsidRPr="006415DA">
        <w:rPr>
          <w:rFonts w:ascii="Times New Roman" w:hAnsi="Times New Roman"/>
          <w:color w:val="000000"/>
        </w:rPr>
        <w:t xml:space="preserve">Carros, Luxos, Ferrari, Porsche, </w:t>
      </w:r>
      <w:proofErr w:type="spellStart"/>
      <w:r w:rsidRPr="006415DA">
        <w:rPr>
          <w:rFonts w:ascii="Times New Roman" w:hAnsi="Times New Roman"/>
          <w:color w:val="000000"/>
        </w:rPr>
        <w:t>Buggatti</w:t>
      </w:r>
      <w:proofErr w:type="spellEnd"/>
      <w:r w:rsidRPr="006415DA">
        <w:rPr>
          <w:rFonts w:ascii="Times New Roman" w:hAnsi="Times New Roman"/>
          <w:color w:val="000000"/>
        </w:rPr>
        <w:t xml:space="preserve">, Alpha Romeo. </w:t>
      </w:r>
    </w:p>
    <w:p w14:paraId="49DB22DE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br w:type="page"/>
      </w:r>
      <w:bookmarkStart w:id="9" w:name="_Toc124080444"/>
      <w:bookmarkStart w:id="10" w:name="_Toc125374506"/>
      <w:bookmarkStart w:id="11" w:name="_Toc156754355"/>
      <w:bookmarkStart w:id="12" w:name="_Toc272524076"/>
      <w:r w:rsidRPr="006415DA">
        <w:rPr>
          <w:rFonts w:ascii="Times New Roman" w:hAnsi="Times New Roman" w:cs="Times New Roman"/>
        </w:rPr>
        <w:lastRenderedPageBreak/>
        <w:t>Abstract</w:t>
      </w:r>
      <w:bookmarkEnd w:id="9"/>
      <w:bookmarkEnd w:id="10"/>
      <w:bookmarkEnd w:id="11"/>
      <w:bookmarkEnd w:id="12"/>
    </w:p>
    <w:p w14:paraId="76D57A95" w14:textId="77777777" w:rsidR="00A338F3" w:rsidRPr="006415DA" w:rsidRDefault="00A338F3" w:rsidP="00A338F3">
      <w:pPr>
        <w:pStyle w:val="Ttulo"/>
        <w:rPr>
          <w:rFonts w:ascii="Times New Roman" w:hAnsi="Times New Roman" w:cs="Times New Roman"/>
        </w:rPr>
      </w:pPr>
    </w:p>
    <w:p w14:paraId="76CCA175" w14:textId="77777777" w:rsidR="00A338F3" w:rsidRPr="006415DA" w:rsidRDefault="00A338F3" w:rsidP="00A338F3">
      <w:pPr>
        <w:pStyle w:val="ResumoeAbstract"/>
        <w:ind w:left="3" w:firstLine="1"/>
        <w:jc w:val="center"/>
        <w:rPr>
          <w:rFonts w:ascii="Times New Roman" w:hAnsi="Times New Roman"/>
        </w:rPr>
      </w:pPr>
      <w:r w:rsidRPr="006415DA">
        <w:rPr>
          <w:rFonts w:ascii="Times New Roman" w:hAnsi="Times New Roman"/>
        </w:rPr>
        <w:t>CONCESSIONÁRIA DE LUXO RABELLO</w:t>
      </w:r>
    </w:p>
    <w:p w14:paraId="235B051C" w14:textId="77777777" w:rsidR="00A338F3" w:rsidRPr="006415DA" w:rsidRDefault="00A338F3" w:rsidP="00A338F3">
      <w:pPr>
        <w:pStyle w:val="ResumoeAbstract"/>
        <w:rPr>
          <w:rFonts w:ascii="Times New Roman" w:hAnsi="Times New Roman"/>
        </w:rPr>
      </w:pPr>
    </w:p>
    <w:p w14:paraId="75DFC388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  <w:lang w:val="en-US"/>
        </w:rPr>
      </w:pPr>
      <w:bookmarkStart w:id="13" w:name="_Toc121491440"/>
      <w:bookmarkStart w:id="14" w:name="_Toc124080445"/>
      <w:r w:rsidRPr="006415DA">
        <w:rPr>
          <w:rFonts w:ascii="Times New Roman" w:hAnsi="Times New Roman"/>
          <w:b/>
          <w:color w:val="000000"/>
          <w:lang w:val="en-US"/>
        </w:rPr>
        <w:t>Purpose:</w:t>
      </w:r>
      <w:r w:rsidRPr="006415DA">
        <w:rPr>
          <w:rFonts w:ascii="Times New Roman" w:hAnsi="Times New Roman"/>
          <w:color w:val="000000"/>
          <w:lang w:val="en-US"/>
        </w:rPr>
        <w:t xml:space="preserve"> Creation of a B2C marketplace for luxury vehicles, where consumers will schedule a visit to quote the product of their interest. Material and Method: (It is necessary to explain how we developed and through which reasoning we did it here) Results: (Define and explain how we achieved the objective)</w:t>
      </w:r>
    </w:p>
    <w:p w14:paraId="245D39BC" w14:textId="77777777" w:rsidR="00A338F3" w:rsidRPr="006415DA" w:rsidRDefault="00A338F3" w:rsidP="00A338F3">
      <w:pPr>
        <w:spacing w:line="240" w:lineRule="auto"/>
        <w:rPr>
          <w:rFonts w:ascii="Times New Roman" w:hAnsi="Times New Roman"/>
          <w:color w:val="000000"/>
          <w:lang w:val="en-US"/>
        </w:rPr>
      </w:pPr>
    </w:p>
    <w:p w14:paraId="277CA88E" w14:textId="77777777" w:rsidR="00A338F3" w:rsidRPr="006415DA" w:rsidRDefault="00A338F3" w:rsidP="00A338F3">
      <w:pPr>
        <w:spacing w:line="240" w:lineRule="auto"/>
        <w:rPr>
          <w:rFonts w:ascii="Times New Roman" w:hAnsi="Times New Roman"/>
          <w:lang w:val="en-US"/>
        </w:rPr>
        <w:sectPr w:rsidR="00A338F3" w:rsidRPr="006415DA" w:rsidSect="008B07E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  <w:r w:rsidRPr="006415DA">
        <w:rPr>
          <w:rFonts w:ascii="Times New Roman" w:hAnsi="Times New Roman"/>
          <w:b/>
          <w:bCs/>
          <w:color w:val="000000"/>
          <w:lang w:val="en-US"/>
        </w:rPr>
        <w:t xml:space="preserve">Key words: </w:t>
      </w:r>
      <w:r w:rsidRPr="006415DA">
        <w:rPr>
          <w:rFonts w:ascii="Times New Roman" w:hAnsi="Times New Roman"/>
          <w:color w:val="000000"/>
          <w:lang w:val="en-US"/>
        </w:rPr>
        <w:t xml:space="preserve">Cars, Luxuries, Ferrari, Porsche, </w:t>
      </w:r>
      <w:proofErr w:type="spellStart"/>
      <w:r w:rsidRPr="006415DA">
        <w:rPr>
          <w:rFonts w:ascii="Times New Roman" w:hAnsi="Times New Roman"/>
          <w:color w:val="000000"/>
          <w:lang w:val="en-US"/>
        </w:rPr>
        <w:t>Buggatti</w:t>
      </w:r>
      <w:proofErr w:type="spellEnd"/>
      <w:r w:rsidRPr="006415DA">
        <w:rPr>
          <w:rFonts w:ascii="Times New Roman" w:hAnsi="Times New Roman"/>
          <w:color w:val="000000"/>
          <w:lang w:val="en-US"/>
        </w:rPr>
        <w:t>, Alpha Romeo.</w:t>
      </w:r>
    </w:p>
    <w:p w14:paraId="745B1F75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_Ref125306779 \w </w:instrText>
      </w:r>
      <w:r>
        <w:rPr>
          <w:rFonts w:ascii="Times New Roman" w:hAnsi="Times New Roman"/>
        </w:rPr>
        <w:instrText xml:space="preserve">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1</w:t>
      </w:r>
      <w:r w:rsidRPr="006415DA">
        <w:rPr>
          <w:rFonts w:ascii="Times New Roman" w:hAnsi="Times New Roman"/>
        </w:rPr>
        <w:fldChar w:fldCharType="end"/>
      </w:r>
      <w:r w:rsidRPr="006415DA">
        <w:rPr>
          <w:rFonts w:ascii="Times New Roman" w:hAnsi="Times New Roman"/>
        </w:rPr>
        <w:tab/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_Ref125306779 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Introdução</w:t>
      </w:r>
      <w:r w:rsidRPr="006415DA">
        <w:rPr>
          <w:rFonts w:ascii="Times New Roman" w:hAnsi="Times New Roman"/>
        </w:rPr>
        <w:fldChar w:fldCharType="end"/>
      </w:r>
    </w:p>
    <w:p w14:paraId="66D2BD78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bookmarkStart w:id="15" w:name="_Ref125306779"/>
      <w:bookmarkStart w:id="16" w:name="_Toc125374507"/>
      <w:bookmarkStart w:id="17" w:name="_Toc156754356"/>
      <w:bookmarkStart w:id="18" w:name="_Toc272524077"/>
      <w:r w:rsidRPr="006415DA">
        <w:rPr>
          <w:rFonts w:ascii="Times New Roman" w:hAnsi="Times New Roman" w:cs="Times New Roman"/>
        </w:rPr>
        <w:lastRenderedPageBreak/>
        <w:t>Introdução</w:t>
      </w:r>
      <w:bookmarkEnd w:id="13"/>
      <w:bookmarkEnd w:id="14"/>
      <w:bookmarkEnd w:id="15"/>
      <w:bookmarkEnd w:id="16"/>
      <w:bookmarkEnd w:id="17"/>
      <w:bookmarkEnd w:id="18"/>
    </w:p>
    <w:p w14:paraId="3DBB8913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ab/>
        <w:t xml:space="preserve">tRABALHO iNTEGRADOR </w:t>
      </w:r>
    </w:p>
    <w:p w14:paraId="5E8667A1" w14:textId="77777777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  <w:t>Esse projeto visa atender a demanda solicitada para formação dos participantes do grupo no curso Técnico em Informática, através de da demonstração prática das expertises desenvolvidas no andamento do curso.</w:t>
      </w:r>
    </w:p>
    <w:p w14:paraId="65428180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bookmarkStart w:id="19" w:name="_Toc124080446"/>
      <w:bookmarkStart w:id="20" w:name="_Toc125374508"/>
      <w:bookmarkStart w:id="21" w:name="_Toc156754357"/>
      <w:bookmarkStart w:id="22" w:name="_Toc272524079"/>
      <w:r w:rsidRPr="006415DA">
        <w:rPr>
          <w:rFonts w:ascii="Times New Roman" w:hAnsi="Times New Roman" w:cs="Times New Roman"/>
        </w:rPr>
        <w:t>objetivo</w:t>
      </w:r>
      <w:bookmarkStart w:id="23" w:name="_Toc124080447"/>
      <w:bookmarkEnd w:id="19"/>
      <w:bookmarkEnd w:id="20"/>
      <w:bookmarkEnd w:id="21"/>
      <w:bookmarkEnd w:id="22"/>
      <w:r w:rsidRPr="006415DA">
        <w:rPr>
          <w:rFonts w:ascii="Times New Roman" w:hAnsi="Times New Roman" w:cs="Times New Roman"/>
        </w:rPr>
        <w:tab/>
      </w:r>
    </w:p>
    <w:p w14:paraId="436EE890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>Este projeto objetiva alcançar:</w:t>
      </w:r>
    </w:p>
    <w:p w14:paraId="10DCA6B8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Desenvolvimento de uma portal simples e efeiciente para uma concessionária.</w:t>
      </w:r>
    </w:p>
    <w:p w14:paraId="7BF4A27A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Codificação de um banco de dados para registro e conferência de relatórios referente aos dados obtidos pelo portal.</w:t>
      </w:r>
    </w:p>
    <w:p w14:paraId="730A2704" w14:textId="77777777" w:rsidR="00A338F3" w:rsidRPr="006415DA" w:rsidRDefault="00A338F3" w:rsidP="00A338F3">
      <w:pPr>
        <w:numPr>
          <w:ilvl w:val="0"/>
          <w:numId w:val="13"/>
        </w:numPr>
        <w:rPr>
          <w:rFonts w:ascii="Times New Roman" w:hAnsi="Times New Roman"/>
        </w:rPr>
      </w:pPr>
      <w:r w:rsidRPr="006415DA">
        <w:rPr>
          <w:rFonts w:ascii="Times New Roman" w:hAnsi="Times New Roman"/>
          <w:noProof/>
        </w:rPr>
        <w:t>A correta documentação do projeto de forma objetiva e satisfatória.</w:t>
      </w:r>
    </w:p>
    <w:p w14:paraId="6787B8AA" w14:textId="77777777" w:rsidR="00A338F3" w:rsidRPr="006415DA" w:rsidRDefault="00A338F3" w:rsidP="00A338F3">
      <w:pPr>
        <w:ind w:left="851"/>
        <w:rPr>
          <w:rFonts w:ascii="Times New Roman" w:hAnsi="Times New Roman"/>
        </w:rPr>
      </w:pPr>
    </w:p>
    <w:p w14:paraId="5CC44778" w14:textId="77777777" w:rsidR="00A338F3" w:rsidRPr="006415DA" w:rsidRDefault="00A338F3" w:rsidP="00A338F3">
      <w:pPr>
        <w:rPr>
          <w:rFonts w:ascii="Times New Roman" w:hAnsi="Times New Roman"/>
        </w:rPr>
      </w:pPr>
    </w:p>
    <w:p w14:paraId="70F6AE2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2839C54" w14:textId="77777777" w:rsidR="00A338F3" w:rsidRPr="006415DA" w:rsidRDefault="00A338F3" w:rsidP="00A338F3">
      <w:pPr>
        <w:rPr>
          <w:rFonts w:ascii="Times New Roman" w:hAnsi="Times New Roman"/>
        </w:rPr>
      </w:pPr>
    </w:p>
    <w:p w14:paraId="4E112918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2A73B7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03624AC0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fldChar w:fldCharType="begin"/>
      </w:r>
      <w:r w:rsidRPr="006415DA">
        <w:rPr>
          <w:rFonts w:ascii="Times New Roman" w:hAnsi="Times New Roman"/>
        </w:rPr>
        <w:instrText xml:space="preserve"> REF _Ref125306871 \w  \* MERGEFORMAT </w:instrText>
      </w:r>
      <w:r w:rsidRPr="006415DA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t>2</w:t>
      </w:r>
      <w:r w:rsidRPr="006415DA">
        <w:rPr>
          <w:rFonts w:ascii="Times New Roman" w:hAnsi="Times New Roman"/>
        </w:rPr>
        <w:fldChar w:fldCharType="end"/>
      </w:r>
      <w:r w:rsidRPr="006415DA">
        <w:rPr>
          <w:rFonts w:ascii="Times New Roman" w:hAnsi="Times New Roman"/>
        </w:rPr>
        <w:tab/>
        <w:t>ESTRUTURA BASE DO PROJETO</w:t>
      </w:r>
    </w:p>
    <w:p w14:paraId="6CDA50BC" w14:textId="1A3E0C9D" w:rsidR="00A338F3" w:rsidRPr="006415DA" w:rsidRDefault="00A338F3" w:rsidP="00A338F3">
      <w:pPr>
        <w:pStyle w:val="Ttulo1"/>
        <w:tabs>
          <w:tab w:val="num" w:pos="397"/>
        </w:tabs>
        <w:ind w:left="397" w:hanging="397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lastRenderedPageBreak/>
        <w:t>Estrutura Base do Projeto</w:t>
      </w:r>
    </w:p>
    <w:p w14:paraId="0E5823DA" w14:textId="77777777" w:rsidR="00A338F3" w:rsidRPr="006415DA" w:rsidRDefault="00A338F3" w:rsidP="00A338F3">
      <w:pPr>
        <w:pStyle w:val="Ttulo2"/>
        <w:tabs>
          <w:tab w:val="num" w:pos="601"/>
        </w:tabs>
        <w:ind w:left="601" w:hanging="601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Visão geral</w:t>
      </w:r>
    </w:p>
    <w:p w14:paraId="666416D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Descrição e histórico do projeto</w:t>
      </w:r>
    </w:p>
    <w:p w14:paraId="28CE371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nasceu da necessidade da apresentação do Projeto Integrador para conclusão e formação do Curso Técnico de informática, com participação dos alunos; Ismael Moura, </w:t>
      </w:r>
      <w:proofErr w:type="spellStart"/>
      <w:r w:rsidRPr="006415DA">
        <w:rPr>
          <w:rFonts w:ascii="Times New Roman" w:hAnsi="Times New Roman"/>
        </w:rPr>
        <w:t>Aryon</w:t>
      </w:r>
      <w:proofErr w:type="spellEnd"/>
      <w:r w:rsidRPr="006415DA">
        <w:rPr>
          <w:rFonts w:ascii="Times New Roman" w:hAnsi="Times New Roman"/>
        </w:rPr>
        <w:t xml:space="preserve"> Rabello, Cassio Braga, </w:t>
      </w:r>
      <w:proofErr w:type="spellStart"/>
      <w:r w:rsidRPr="006415DA">
        <w:rPr>
          <w:rFonts w:ascii="Times New Roman" w:hAnsi="Times New Roman"/>
        </w:rPr>
        <w:t>Djeniffer</w:t>
      </w:r>
      <w:proofErr w:type="spellEnd"/>
      <w:r w:rsidRPr="006415DA">
        <w:rPr>
          <w:rFonts w:ascii="Times New Roman" w:hAnsi="Times New Roman"/>
        </w:rPr>
        <w:t xml:space="preserve"> Vidal, </w:t>
      </w:r>
      <w:proofErr w:type="spellStart"/>
      <w:r w:rsidRPr="006415DA">
        <w:rPr>
          <w:rFonts w:ascii="Times New Roman" w:hAnsi="Times New Roman"/>
        </w:rPr>
        <w:t>Heder</w:t>
      </w:r>
      <w:proofErr w:type="spellEnd"/>
      <w:r w:rsidRPr="006415DA">
        <w:rPr>
          <w:rFonts w:ascii="Times New Roman" w:hAnsi="Times New Roman"/>
        </w:rPr>
        <w:t xml:space="preserve"> Santos e </w:t>
      </w:r>
      <w:r w:rsidRPr="006415DA">
        <w:rPr>
          <w:rFonts w:ascii="Times New Roman" w:hAnsi="Times New Roman"/>
        </w:rPr>
        <w:tab/>
      </w:r>
      <w:proofErr w:type="spellStart"/>
      <w:r w:rsidRPr="006415DA">
        <w:rPr>
          <w:rFonts w:ascii="Times New Roman" w:hAnsi="Times New Roman"/>
        </w:rPr>
        <w:t>Maxswell</w:t>
      </w:r>
      <w:proofErr w:type="spellEnd"/>
      <w:r w:rsidRPr="006415DA">
        <w:rPr>
          <w:rFonts w:ascii="Times New Roman" w:hAnsi="Times New Roman"/>
        </w:rPr>
        <w:t xml:space="preserve"> Diniz.</w:t>
      </w:r>
    </w:p>
    <w:p w14:paraId="0A242B2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A finalidade é criar um e-commerce de concessionária, com um banco de dados, onde o cliente poderá agendar a cotação e visita para aquisição de seu carro de luxo. </w:t>
      </w:r>
    </w:p>
    <w:p w14:paraId="28990B35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Escopo do projeto</w:t>
      </w:r>
    </w:p>
    <w:p w14:paraId="124FAA0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projeto possuirá um portal que funcionará como um Marketplace, porém com o objetivo de agendamento do consumidor através do portal para ser atendido pessoalmente por um consultor que o auxiliara em adquirir seu carro de luxo.</w:t>
      </w:r>
    </w:p>
    <w:p w14:paraId="153A83BF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Os dados do cliente serão coletados no próprio site, através da inserção do próprio cliente com interesse em adquirir um carro de luxo, e ficará armazenado em um banco de dados onde o funcionário, no caso o vendedor, poderá extraí-los para dar seguimento.</w:t>
      </w:r>
    </w:p>
    <w:p w14:paraId="00DCE885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 haverá um registro em sistema, com informações dos veículos disponíveis, onde o funcionário que atenderá o cliente, poderá conferir a disponibilidade do modelo de interesse do cliente final.</w:t>
      </w:r>
    </w:p>
    <w:p w14:paraId="35D0D749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Requisitos</w:t>
      </w:r>
    </w:p>
    <w:p w14:paraId="27DFE25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O nosso sistema deve proporcionar a inserção de dados dos consumidores interessados através do portal e alteração da disponibilidade de veículos em caso de venda pelos consultores da concessionária.</w:t>
      </w:r>
    </w:p>
    <w:p w14:paraId="52FBDCBB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RESULTADOS</w:t>
      </w:r>
    </w:p>
    <w:p w14:paraId="234FCEB2" w14:textId="35EECBF6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Esse projeto visa em ser uma Marketplace B2C para as seguintes marcas e montadoras de veículos no Brasil</w:t>
      </w:r>
      <w:r w:rsidR="002D50E9">
        <w:rPr>
          <w:rFonts w:ascii="Times New Roman" w:hAnsi="Times New Roman"/>
        </w:rPr>
        <w:t>.</w:t>
      </w:r>
    </w:p>
    <w:p w14:paraId="47B9578F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</w:p>
    <w:p w14:paraId="2C60DB12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Ferrari</w:t>
      </w:r>
    </w:p>
    <w:p w14:paraId="1AC11E61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Porsche</w:t>
      </w:r>
    </w:p>
    <w:p w14:paraId="7DB724BC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proofErr w:type="spellStart"/>
      <w:r w:rsidRPr="006415DA">
        <w:rPr>
          <w:rFonts w:ascii="Times New Roman" w:hAnsi="Times New Roman"/>
        </w:rPr>
        <w:t>Bugatti</w:t>
      </w:r>
      <w:proofErr w:type="spellEnd"/>
    </w:p>
    <w:p w14:paraId="760934A8" w14:textId="77777777" w:rsidR="00A338F3" w:rsidRPr="006415DA" w:rsidRDefault="00A338F3" w:rsidP="00A338F3">
      <w:pPr>
        <w:pStyle w:val="PargrafodaLista"/>
        <w:numPr>
          <w:ilvl w:val="0"/>
          <w:numId w:val="17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Alpha Romeo</w:t>
      </w:r>
    </w:p>
    <w:p w14:paraId="5A3614A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Partes afetadas</w:t>
      </w:r>
    </w:p>
    <w:p w14:paraId="67C43698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Todos as áreas do Projeto</w:t>
      </w:r>
    </w:p>
    <w:p w14:paraId="6D6F47D2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Sistemas ou processos comerciais afetados</w:t>
      </w:r>
    </w:p>
    <w:p w14:paraId="612344F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Portal (site) e Banco de Dados interno.</w:t>
      </w:r>
    </w:p>
    <w:p w14:paraId="211A87F0" w14:textId="77777777" w:rsidR="00A338F3" w:rsidRPr="006415DA" w:rsidRDefault="00A338F3" w:rsidP="00A338F3">
      <w:pPr>
        <w:rPr>
          <w:rFonts w:ascii="Times New Roman" w:hAnsi="Times New Roman"/>
        </w:rPr>
      </w:pPr>
    </w:p>
    <w:p w14:paraId="11DDB67E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Plano de implementação</w:t>
      </w:r>
    </w:p>
    <w:p w14:paraId="01AEAB03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Após efetuação de todos os testes (Caixa Branca e Caixa Preta) e revisão da formatação do portal e suas configurações, apresentaremos o projeto aos Orientadores.</w:t>
      </w:r>
    </w:p>
    <w:p w14:paraId="24E33E26" w14:textId="77777777" w:rsidR="00A338F3" w:rsidRPr="006415DA" w:rsidRDefault="00A338F3" w:rsidP="00A338F3">
      <w:pPr>
        <w:pStyle w:val="Ttulo2"/>
        <w:numPr>
          <w:ilvl w:val="0"/>
          <w:numId w:val="16"/>
        </w:numPr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>Cronograma/agenda de alto nível</w:t>
      </w:r>
    </w:p>
    <w:p w14:paraId="3CD40A27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Projeto iniciado no dia 23/03/2022 com </w:t>
      </w:r>
      <w:proofErr w:type="spellStart"/>
      <w:r w:rsidRPr="006415DA">
        <w:rPr>
          <w:rFonts w:ascii="Times New Roman" w:hAnsi="Times New Roman"/>
          <w:i/>
          <w:iCs/>
        </w:rPr>
        <w:t>dead</w:t>
      </w:r>
      <w:proofErr w:type="spellEnd"/>
      <w:r w:rsidRPr="006415DA">
        <w:rPr>
          <w:rFonts w:ascii="Times New Roman" w:hAnsi="Times New Roman"/>
          <w:i/>
          <w:iCs/>
        </w:rPr>
        <w:t xml:space="preserve"> </w:t>
      </w:r>
      <w:proofErr w:type="spellStart"/>
      <w:r w:rsidRPr="006415DA">
        <w:rPr>
          <w:rFonts w:ascii="Times New Roman" w:hAnsi="Times New Roman"/>
          <w:i/>
          <w:iCs/>
        </w:rPr>
        <w:t>line</w:t>
      </w:r>
      <w:proofErr w:type="spellEnd"/>
      <w:r w:rsidRPr="006415DA">
        <w:rPr>
          <w:rFonts w:ascii="Times New Roman" w:hAnsi="Times New Roman"/>
        </w:rPr>
        <w:t xml:space="preserve"> para o dia 10/05/2022.</w:t>
      </w:r>
    </w:p>
    <w:p w14:paraId="2D965C8D" w14:textId="77777777" w:rsidR="00A338F3" w:rsidRPr="006415DA" w:rsidRDefault="00A338F3" w:rsidP="00A338F3">
      <w:pPr>
        <w:ind w:left="720"/>
        <w:rPr>
          <w:rFonts w:ascii="Times New Roman" w:hAnsi="Times New Roman"/>
        </w:rPr>
      </w:pPr>
    </w:p>
    <w:p w14:paraId="7C6953A7" w14:textId="77777777" w:rsidR="00A338F3" w:rsidRPr="006415DA" w:rsidRDefault="00A338F3" w:rsidP="00A338F3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</w:t>
      </w:r>
    </w:p>
    <w:p w14:paraId="6FBB23FA" w14:textId="77777777" w:rsidR="00A338F3" w:rsidRPr="006415DA" w:rsidRDefault="00A338F3" w:rsidP="00A338F3">
      <w:pPr>
        <w:pStyle w:val="PargrafodaLista"/>
        <w:rPr>
          <w:rFonts w:ascii="Times New Roman" w:hAnsi="Times New Roman"/>
        </w:rPr>
      </w:pPr>
      <w:r w:rsidRPr="006415DA">
        <w:rPr>
          <w:rFonts w:ascii="Times New Roman" w:hAnsi="Times New Roman"/>
        </w:rPr>
        <w:t>Aprovação do projeto ocorreu por meio da professora Orientadora e por unanimidade por todos os participantes do projeto.</w:t>
      </w:r>
    </w:p>
    <w:bookmarkEnd w:id="8"/>
    <w:p w14:paraId="796026D4" w14:textId="77777777" w:rsidR="00A338F3" w:rsidRPr="006415DA" w:rsidRDefault="00A338F3" w:rsidP="00A338F3">
      <w:pPr>
        <w:rPr>
          <w:rFonts w:ascii="Times New Roman" w:hAnsi="Times New Roman"/>
          <w:lang w:val="en-US"/>
        </w:rPr>
      </w:pPr>
    </w:p>
    <w:p w14:paraId="78BE7A57" w14:textId="77777777" w:rsidR="00A338F3" w:rsidRPr="006415DA" w:rsidRDefault="00A338F3" w:rsidP="00A338F3">
      <w:pPr>
        <w:rPr>
          <w:rFonts w:ascii="Times New Roman" w:hAnsi="Times New Roman"/>
          <w:lang w:val="en-US"/>
        </w:rPr>
        <w:sectPr w:rsidR="00A338F3" w:rsidRPr="006415DA" w:rsidSect="008B07E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23"/>
    <w:p w14:paraId="3E684807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3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ATRIBUIÇÃO DE CARGOS</w:t>
      </w:r>
      <w:r w:rsidRPr="006415DA">
        <w:rPr>
          <w:rFonts w:ascii="Times New Roman" w:hAnsi="Times New Roman"/>
        </w:rPr>
        <w:fldChar w:fldCharType="begin"/>
      </w:r>
      <w:r w:rsidRPr="006415DA">
        <w:rPr>
          <w:rFonts w:ascii="Times New Roman" w:hAnsi="Times New Roman"/>
        </w:rPr>
        <w:instrText xml:space="preserve"> REF _Ref125306916  \* MERGEFORMAT </w:instrText>
      </w:r>
      <w:r w:rsidR="003C4971">
        <w:rPr>
          <w:rFonts w:ascii="Times New Roman" w:hAnsi="Times New Roman"/>
        </w:rPr>
        <w:fldChar w:fldCharType="separate"/>
      </w:r>
      <w:r w:rsidRPr="006415DA">
        <w:rPr>
          <w:rFonts w:ascii="Times New Roman" w:hAnsi="Times New Roman"/>
        </w:rPr>
        <w:fldChar w:fldCharType="end"/>
      </w:r>
    </w:p>
    <w:p w14:paraId="41A00817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aTRIBUIÇÃO DE CARGOS</w:t>
      </w:r>
    </w:p>
    <w:p w14:paraId="33632223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r w:rsidRPr="006415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Cargos e subordinação</w:t>
      </w:r>
      <w:r w:rsidRPr="006415DA">
        <w:rPr>
          <w:rFonts w:ascii="Times New Roman" w:hAnsi="Times New Roman" w:cs="Times New Roman"/>
        </w:rPr>
        <w:t xml:space="preserve"> </w:t>
      </w:r>
    </w:p>
    <w:p w14:paraId="7D217300" w14:textId="77777777" w:rsidR="00A338F3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Através da orientação do Líder do Grupo, em comum acordo com todos os integrantes, ficou designado os seguintes cargos e suas respectivas subordinações no projeto;</w:t>
      </w:r>
    </w:p>
    <w:p w14:paraId="0745C27C" w14:textId="77777777" w:rsidR="00A338F3" w:rsidRDefault="00A338F3" w:rsidP="00A338F3">
      <w:pPr>
        <w:rPr>
          <w:rFonts w:ascii="Times New Roman" w:hAnsi="Times New Roman"/>
        </w:rPr>
      </w:pPr>
    </w:p>
    <w:p w14:paraId="1A42CFB6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</w:t>
      </w:r>
      <w:proofErr w:type="spellStart"/>
      <w:r w:rsidRPr="00A24A55">
        <w:rPr>
          <w:rFonts w:ascii="Times New Roman" w:hAnsi="Times New Roman"/>
          <w:i/>
          <w:iCs/>
        </w:rPr>
        <w:t>Executtive</w:t>
      </w:r>
      <w:proofErr w:type="spellEnd"/>
      <w:r w:rsidRPr="00A24A55">
        <w:rPr>
          <w:rFonts w:ascii="Times New Roman" w:hAnsi="Times New Roman"/>
          <w:i/>
          <w:iCs/>
        </w:rPr>
        <w:t xml:space="preserve"> Officer</w:t>
      </w:r>
      <w:r w:rsidRPr="00A24A55">
        <w:rPr>
          <w:rFonts w:ascii="Times New Roman" w:hAnsi="Times New Roman"/>
        </w:rPr>
        <w:t xml:space="preserve"> – Ismael Moura</w:t>
      </w:r>
    </w:p>
    <w:p w14:paraId="10274998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Diretoria</w:t>
      </w:r>
    </w:p>
    <w:p w14:paraId="4E3F02D7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625CDBE7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Communications Officer</w:t>
      </w:r>
      <w:r w:rsidRPr="00A24A55">
        <w:rPr>
          <w:rFonts w:ascii="Times New Roman" w:hAnsi="Times New Roman"/>
        </w:rPr>
        <w:t xml:space="preserve"> – </w:t>
      </w:r>
      <w:proofErr w:type="spellStart"/>
      <w:r w:rsidRPr="00A24A55">
        <w:rPr>
          <w:rFonts w:ascii="Times New Roman" w:hAnsi="Times New Roman"/>
        </w:rPr>
        <w:t>Djeniffer</w:t>
      </w:r>
      <w:proofErr w:type="spellEnd"/>
      <w:r w:rsidRPr="00A24A55">
        <w:rPr>
          <w:rFonts w:ascii="Times New Roman" w:hAnsi="Times New Roman"/>
        </w:rPr>
        <w:t xml:space="preserve"> Vidal</w:t>
      </w:r>
    </w:p>
    <w:p w14:paraId="1F6D190B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Marketing e Comercial</w:t>
      </w:r>
    </w:p>
    <w:p w14:paraId="37667298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70470283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Technology Officer – </w:t>
      </w:r>
      <w:proofErr w:type="spellStart"/>
      <w:r w:rsidRPr="00A24A55">
        <w:rPr>
          <w:rFonts w:ascii="Times New Roman" w:hAnsi="Times New Roman"/>
          <w:i/>
          <w:iCs/>
        </w:rPr>
        <w:t>Aryon</w:t>
      </w:r>
      <w:proofErr w:type="spellEnd"/>
      <w:r w:rsidRPr="00A24A55">
        <w:rPr>
          <w:rFonts w:ascii="Times New Roman" w:hAnsi="Times New Roman"/>
          <w:i/>
          <w:iCs/>
        </w:rPr>
        <w:t xml:space="preserve"> Rabello</w:t>
      </w:r>
    </w:p>
    <w:p w14:paraId="6F385EDD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de Desenvolvimento</w:t>
      </w:r>
    </w:p>
    <w:p w14:paraId="609C271D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619573DA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Financial Officer – Cassio Braga</w:t>
      </w:r>
    </w:p>
    <w:p w14:paraId="3D8A56C0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Financeira</w:t>
      </w:r>
    </w:p>
    <w:p w14:paraId="7F2ED472" w14:textId="77777777" w:rsidR="00A338F3" w:rsidRPr="00A24A55" w:rsidRDefault="00A338F3" w:rsidP="00A338F3">
      <w:pPr>
        <w:pStyle w:val="PargrafodaLista"/>
        <w:ind w:left="1440"/>
        <w:rPr>
          <w:rFonts w:ascii="Times New Roman" w:hAnsi="Times New Roman"/>
        </w:rPr>
      </w:pPr>
    </w:p>
    <w:p w14:paraId="42990B4E" w14:textId="77777777" w:rsidR="00A338F3" w:rsidRPr="00A24A55" w:rsidRDefault="00A338F3" w:rsidP="00A338F3">
      <w:pPr>
        <w:pStyle w:val="PargrafodaLista"/>
        <w:numPr>
          <w:ilvl w:val="0"/>
          <w:numId w:val="18"/>
        </w:numPr>
        <w:rPr>
          <w:rFonts w:ascii="Times New Roman" w:hAnsi="Times New Roman"/>
        </w:rPr>
      </w:pPr>
      <w:proofErr w:type="spellStart"/>
      <w:r w:rsidRPr="00A24A55">
        <w:rPr>
          <w:rFonts w:ascii="Times New Roman" w:hAnsi="Times New Roman"/>
          <w:i/>
          <w:iCs/>
        </w:rPr>
        <w:t>Chief</w:t>
      </w:r>
      <w:proofErr w:type="spellEnd"/>
      <w:r w:rsidRPr="00A24A55">
        <w:rPr>
          <w:rFonts w:ascii="Times New Roman" w:hAnsi="Times New Roman"/>
          <w:i/>
          <w:iCs/>
        </w:rPr>
        <w:t xml:space="preserve"> </w:t>
      </w:r>
      <w:proofErr w:type="spellStart"/>
      <w:r w:rsidRPr="00A24A55">
        <w:rPr>
          <w:rFonts w:ascii="Times New Roman" w:hAnsi="Times New Roman"/>
          <w:i/>
          <w:iCs/>
        </w:rPr>
        <w:t>Operating</w:t>
      </w:r>
      <w:proofErr w:type="spellEnd"/>
      <w:r w:rsidRPr="00A24A55">
        <w:rPr>
          <w:rFonts w:ascii="Times New Roman" w:hAnsi="Times New Roman"/>
          <w:i/>
          <w:iCs/>
        </w:rPr>
        <w:t xml:space="preserve"> Officer – Heder Santos</w:t>
      </w:r>
    </w:p>
    <w:p w14:paraId="04538CC7" w14:textId="77777777" w:rsidR="00A338F3" w:rsidRPr="00A24A55" w:rsidRDefault="00A338F3" w:rsidP="00A338F3">
      <w:pPr>
        <w:pStyle w:val="PargrafodaLista"/>
        <w:numPr>
          <w:ilvl w:val="1"/>
          <w:numId w:val="18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Líder da Equipe Operacional</w:t>
      </w:r>
    </w:p>
    <w:p w14:paraId="144C4ED1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</w:p>
    <w:p w14:paraId="4E7854F5" w14:textId="77777777" w:rsidR="00A338F3" w:rsidRPr="006415DA" w:rsidRDefault="00A338F3" w:rsidP="00A338F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Organograma do Projeto</w:t>
      </w:r>
    </w:p>
    <w:p w14:paraId="79601B35" w14:textId="77777777" w:rsidR="00A338F3" w:rsidRPr="006415DA" w:rsidRDefault="00A338F3" w:rsidP="00A338F3">
      <w:pPr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9BEECA2" wp14:editId="1C88BC06">
            <wp:extent cx="5760720" cy="2165350"/>
            <wp:effectExtent l="0" t="0" r="0" b="0"/>
            <wp:docPr id="1" name="Imagem 1" descr="Interface gráfica do usuári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C925" w14:textId="77777777" w:rsidR="00A338F3" w:rsidRPr="006415DA" w:rsidRDefault="00A338F3" w:rsidP="00A338F3">
      <w:pPr>
        <w:pStyle w:val="Ttulo2"/>
        <w:rPr>
          <w:rFonts w:ascii="Times New Roman" w:hAnsi="Times New Roman" w:cs="Times New Roman"/>
        </w:rPr>
      </w:pPr>
      <w:commentRangeStart w:id="28"/>
      <w:r>
        <w:rPr>
          <w:rFonts w:ascii="Times New Roman" w:hAnsi="Times New Roman" w:cs="Times New Roman"/>
        </w:rPr>
        <w:lastRenderedPageBreak/>
        <w:t>Responsabilidades no projeto</w:t>
      </w:r>
    </w:p>
    <w:p w14:paraId="74318B3F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Apesar de toda a equipe se ajudar no decorrer no trabalho, ficou definido como responsabilidade primária para fins de documentação, as seguintes atribuições dentro do projeto;</w:t>
      </w:r>
    </w:p>
    <w:p w14:paraId="2BB7E500" w14:textId="77777777" w:rsidR="00A338F3" w:rsidRPr="006415DA" w:rsidRDefault="00A338F3" w:rsidP="00A338F3">
      <w:pPr>
        <w:rPr>
          <w:rFonts w:ascii="Times New Roman" w:hAnsi="Times New Roman"/>
        </w:rPr>
      </w:pPr>
      <w:r w:rsidRPr="006415DA">
        <w:rPr>
          <w:rFonts w:ascii="Times New Roman" w:hAnsi="Times New Roman"/>
        </w:rPr>
        <w:tab/>
      </w:r>
    </w:p>
    <w:p w14:paraId="48D9073E" w14:textId="77777777" w:rsidR="00A338F3" w:rsidRPr="00713631" w:rsidRDefault="00A338F3" w:rsidP="00A338F3">
      <w:pPr>
        <w:pStyle w:val="TtulodaFigura"/>
        <w:rPr>
          <w:rFonts w:ascii="Times New Roman" w:hAnsi="Times New Roman"/>
        </w:rPr>
      </w:pPr>
      <w:r w:rsidRPr="006415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?????</w:t>
      </w:r>
      <w:commentRangeEnd w:id="28"/>
      <w:r>
        <w:rPr>
          <w:rStyle w:val="Refdecomentrio"/>
          <w:caps w:val="0"/>
        </w:rPr>
        <w:commentReference w:id="28"/>
      </w:r>
    </w:p>
    <w:p w14:paraId="48F7B1FC" w14:textId="77777777" w:rsidR="00A338F3" w:rsidRPr="006415DA" w:rsidRDefault="00A338F3" w:rsidP="00A338F3">
      <w:pPr>
        <w:rPr>
          <w:rFonts w:ascii="Times New Roman" w:hAnsi="Times New Roman"/>
        </w:rPr>
      </w:pPr>
    </w:p>
    <w:p w14:paraId="6173EFEE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 w:rsidSect="008B07EE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7C86011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4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CRONOGRAMA</w:t>
      </w:r>
    </w:p>
    <w:p w14:paraId="1D1A4784" w14:textId="77777777" w:rsidR="00A338F3" w:rsidRDefault="00A338F3" w:rsidP="00A338F3">
      <w:pPr>
        <w:pStyle w:val="Ttulo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CRONOGRAMA</w:t>
      </w:r>
    </w:p>
    <w:p w14:paraId="1436568B" w14:textId="77777777" w:rsidR="00A338F3" w:rsidRPr="00E44B3F" w:rsidRDefault="00A338F3" w:rsidP="00A338F3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 w:rsidRPr="00E44B3F">
        <w:rPr>
          <w:rFonts w:ascii="Times New Roman" w:hAnsi="Times New Roman"/>
        </w:rPr>
        <w:t>DEFINIÇÃO CRONOGRAMA</w:t>
      </w:r>
    </w:p>
    <w:p w14:paraId="03A2BFD5" w14:textId="77777777" w:rsidR="00A338F3" w:rsidRDefault="00A338F3" w:rsidP="00A338F3">
      <w:pPr>
        <w:spacing w:line="240" w:lineRule="auto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 reunião com todos os participantes ficou defino o seguinte cronograma;</w:t>
      </w:r>
    </w:p>
    <w:p w14:paraId="15A5FDBD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p w14:paraId="1C03E759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p w14:paraId="5CCEF0D6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TABELA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4D53DB">
        <w:rPr>
          <w:rFonts w:ascii="Times New Roman" w:hAnsi="Times New Roman"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color w:val="000000"/>
          <w:sz w:val="20"/>
          <w:szCs w:val="20"/>
        </w:rPr>
        <w:t>CRONOGRAMA</w:t>
      </w:r>
    </w:p>
    <w:p w14:paraId="09FA21BB" w14:textId="77777777" w:rsidR="00A338F3" w:rsidRDefault="00A338F3" w:rsidP="00A338F3">
      <w:pPr>
        <w:spacing w:line="240" w:lineRule="auto"/>
        <w:rPr>
          <w:rFonts w:ascii="Times New Roman" w:hAnsi="Times New Roman"/>
          <w:color w:val="00000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1"/>
        <w:gridCol w:w="1786"/>
        <w:gridCol w:w="1342"/>
        <w:gridCol w:w="1310"/>
        <w:gridCol w:w="1431"/>
        <w:gridCol w:w="1417"/>
      </w:tblGrid>
      <w:tr w:rsidR="00A338F3" w:rsidRPr="002F09DE" w14:paraId="0C7CCF54" w14:textId="77777777" w:rsidTr="00845527">
        <w:trPr>
          <w:trHeight w:val="702"/>
        </w:trPr>
        <w:tc>
          <w:tcPr>
            <w:tcW w:w="1781" w:type="dxa"/>
            <w:shd w:val="clear" w:color="000000" w:fill="222B35"/>
            <w:vAlign w:val="center"/>
            <w:hideMark/>
          </w:tcPr>
          <w:p w14:paraId="5BECAA3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bookmarkStart w:id="29" w:name="RANGE!B2:G23"/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TAREFA</w:t>
            </w:r>
            <w:bookmarkEnd w:id="29"/>
          </w:p>
        </w:tc>
        <w:tc>
          <w:tcPr>
            <w:tcW w:w="1786" w:type="dxa"/>
            <w:shd w:val="clear" w:color="000000" w:fill="222B35"/>
            <w:vAlign w:val="center"/>
            <w:hideMark/>
          </w:tcPr>
          <w:p w14:paraId="214A20E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SUBTAREFA</w:t>
            </w:r>
          </w:p>
        </w:tc>
        <w:tc>
          <w:tcPr>
            <w:tcW w:w="1342" w:type="dxa"/>
            <w:shd w:val="clear" w:color="000000" w:fill="222B35"/>
            <w:vAlign w:val="center"/>
            <w:hideMark/>
          </w:tcPr>
          <w:p w14:paraId="33DCDE2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ATRIBUÍDA A</w:t>
            </w:r>
          </w:p>
        </w:tc>
        <w:tc>
          <w:tcPr>
            <w:tcW w:w="1310" w:type="dxa"/>
            <w:shd w:val="clear" w:color="000000" w:fill="44546A"/>
            <w:vAlign w:val="center"/>
            <w:hideMark/>
          </w:tcPr>
          <w:p w14:paraId="3B42C29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INÍCIO</w:t>
            </w:r>
          </w:p>
        </w:tc>
        <w:tc>
          <w:tcPr>
            <w:tcW w:w="1431" w:type="dxa"/>
            <w:shd w:val="clear" w:color="000000" w:fill="44546A"/>
            <w:vAlign w:val="center"/>
            <w:hideMark/>
          </w:tcPr>
          <w:p w14:paraId="0B30584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DATA DE TÉRMINO</w:t>
            </w:r>
          </w:p>
        </w:tc>
        <w:tc>
          <w:tcPr>
            <w:tcW w:w="1417" w:type="dxa"/>
            <w:shd w:val="clear" w:color="000000" w:fill="333F4F"/>
            <w:vAlign w:val="center"/>
            <w:hideMark/>
          </w:tcPr>
          <w:p w14:paraId="58B7567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lang w:eastAsia="pt-BR"/>
              </w:rPr>
              <w:t>DURAÇÃO</w:t>
            </w:r>
            <w:r w:rsidRPr="002F09DE">
              <w:rPr>
                <w:rFonts w:ascii="Times New Roman" w:hAnsi="Times New Roman"/>
                <w:color w:val="FFFFFF"/>
                <w:sz w:val="20"/>
                <w:szCs w:val="20"/>
                <w:lang w:eastAsia="pt-BR"/>
              </w:rPr>
              <w:t xml:space="preserve"> em dias</w:t>
            </w:r>
          </w:p>
        </w:tc>
      </w:tr>
      <w:tr w:rsidR="00A338F3" w:rsidRPr="002F09DE" w14:paraId="71090368" w14:textId="77777777" w:rsidTr="00845527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B2A708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Tema do projeto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62CC36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Tema do Projeto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E518C7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9861AE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18C2E4D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2022-03-23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07D0D1B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5591A516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01D4AF0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Logo da empresa / Paletas de cores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74AADE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Criação do Nome logotipo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66FD558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FC6DCC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2B10BC1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3C0CE3F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00A2317B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F77259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Orgonograma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8EA01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Hierarquia da empresa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44B379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Vidal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49FCDB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41A3614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33D800C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18507E5A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6950D9B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Carros de luxo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DBDAE8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carros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50DE57C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7CDB219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7DA5BBE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5A26A9E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4E8B0C36" w14:textId="77777777" w:rsidTr="00845527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630BF31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C79ECF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 tipo de linguagem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C845BE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0CC69226" w14:textId="5700FB06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2022-04-13</w:t>
            </w:r>
            <w:r w:rsidR="00A338F3"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38E17E7E" w14:textId="20702226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2022-04-13</w:t>
            </w: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  <w:r w:rsidR="00A338F3"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3DBE7493" w14:textId="5F6EE22A" w:rsidR="00A338F3" w:rsidRPr="002F09DE" w:rsidRDefault="00845527" w:rsidP="00845527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  <w:r w:rsidR="00A338F3"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3A78F58" w14:textId="77777777" w:rsidTr="00845527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4760412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2B0E86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Montagem do Banco de dados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67CFE8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2E1DC5A2" w14:textId="46EDF47A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2022-04-08</w:t>
            </w:r>
            <w:r w:rsidR="00A338F3"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4733A5B4" w14:textId="3FBA1348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2022-04-08</w:t>
            </w:r>
            <w:r w:rsidR="00A338F3"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2368B9AB" w14:textId="0A8890E8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0AD8641D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E32DB9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Back-</w:t>
            </w: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01FFC2A" w14:textId="510F06FD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  <w:proofErr w:type="gramStart"/>
            <w:r w:rsidR="00845527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Inicio</w:t>
            </w:r>
            <w:proofErr w:type="gramEnd"/>
            <w:r w:rsidR="00845527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3619A0D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03C19D2" w14:textId="10F07DB4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2022-04-19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6CB74C3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4EF43D1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4AE6360A" w14:textId="77777777" w:rsidTr="00845527">
        <w:trPr>
          <w:trHeight w:val="528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A856E5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Recursos humanos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BE62C0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cargos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2835275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Todos os Membros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A334A6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3CB995A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2022-03-30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36ADF6E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A338F3" w:rsidRPr="002F09DE" w14:paraId="31B2413F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7CB3FEF6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Financeiro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204921B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Definição dos custos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09E8D1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Cássio Braga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D97ACF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2022-04-01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4ED3FC2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2022-04-06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357DAF1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A338F3" w:rsidRPr="002F09DE" w14:paraId="266900AF" w14:textId="77777777" w:rsidTr="00845527">
        <w:trPr>
          <w:trHeight w:val="615"/>
        </w:trPr>
        <w:tc>
          <w:tcPr>
            <w:tcW w:w="1781" w:type="dxa"/>
            <w:shd w:val="clear" w:color="auto" w:fill="auto"/>
            <w:vAlign w:val="center"/>
            <w:hideMark/>
          </w:tcPr>
          <w:p w14:paraId="1E7DE375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E8BC39D" w14:textId="0D310B3A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  <w:r w:rsidR="00845527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Desenvolver a documentação/ Normas da ABNT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32DC3C25" w14:textId="3066F26B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Heder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Santos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5FC36AD" w14:textId="38F6B499" w:rsidR="00A338F3" w:rsidRPr="002F09DE" w:rsidRDefault="00845527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2022-04-13</w:t>
            </w:r>
            <w:r w:rsidR="00A338F3"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77CA5F8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29BF2E8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6B42F24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54BF4E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Teste - (*caixa cinza)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DFFAFD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í</w:t>
            </w: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cio dos testes</w:t>
            </w:r>
          </w:p>
        </w:tc>
        <w:tc>
          <w:tcPr>
            <w:tcW w:w="1342" w:type="dxa"/>
            <w:shd w:val="clear" w:color="auto" w:fill="auto"/>
            <w:vAlign w:val="center"/>
            <w:hideMark/>
          </w:tcPr>
          <w:p w14:paraId="0508B39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 Rabello/ Ismael Moura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39DEEA4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37CF26C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21103B0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587577CA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49813E23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7E39982E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2902A41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FB1B7B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0FE2830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7FC8E13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648A1CB0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D8154D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55A017B0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79B9B07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63B4F81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309F53A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6B59868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33BA70A8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217B88B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1B37D8B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4881222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D08AEF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712D811D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79BF1CA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03286260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1280B5F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ED1DC3C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03FACE48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47C84399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68D61B3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78DE4C77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2F09DE" w14:paraId="7DC62772" w14:textId="77777777" w:rsidTr="00845527">
        <w:trPr>
          <w:trHeight w:val="615"/>
        </w:trPr>
        <w:tc>
          <w:tcPr>
            <w:tcW w:w="1781" w:type="dxa"/>
            <w:shd w:val="clear" w:color="000000" w:fill="FFFFFF"/>
            <w:vAlign w:val="center"/>
            <w:hideMark/>
          </w:tcPr>
          <w:p w14:paraId="3F52BB24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6" w:type="dxa"/>
            <w:shd w:val="clear" w:color="000000" w:fill="FFFFFF"/>
            <w:vAlign w:val="center"/>
            <w:hideMark/>
          </w:tcPr>
          <w:p w14:paraId="63E22BBF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42" w:type="dxa"/>
            <w:shd w:val="clear" w:color="000000" w:fill="FFFFFF"/>
            <w:vAlign w:val="center"/>
            <w:hideMark/>
          </w:tcPr>
          <w:p w14:paraId="76B51CC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10" w:type="dxa"/>
            <w:shd w:val="clear" w:color="000000" w:fill="F2F2F2"/>
            <w:vAlign w:val="center"/>
            <w:hideMark/>
          </w:tcPr>
          <w:p w14:paraId="1D1E92DB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dxa"/>
            <w:shd w:val="clear" w:color="000000" w:fill="F2F2F2"/>
            <w:vAlign w:val="center"/>
            <w:hideMark/>
          </w:tcPr>
          <w:p w14:paraId="38F49FD2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shd w:val="clear" w:color="000000" w:fill="D6DCE4"/>
            <w:vAlign w:val="center"/>
            <w:hideMark/>
          </w:tcPr>
          <w:p w14:paraId="1BA400FA" w14:textId="77777777" w:rsidR="00A338F3" w:rsidRPr="002F09DE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</w:pPr>
            <w:r w:rsidRPr="002F09DE">
              <w:rPr>
                <w:rFonts w:ascii="Century Gothic" w:hAnsi="Century Gothic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5E43C32" w14:textId="77777777" w:rsidR="00A338F3" w:rsidRPr="006415DA" w:rsidRDefault="00A338F3" w:rsidP="00A338F3">
      <w:pPr>
        <w:rPr>
          <w:rFonts w:ascii="Times New Roman" w:hAnsi="Times New Roman"/>
        </w:rPr>
        <w:sectPr w:rsidR="00A338F3" w:rsidRPr="006415DA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bookmarkStart w:id="30" w:name="_Toc154569928"/>
    </w:p>
    <w:bookmarkEnd w:id="30"/>
    <w:p w14:paraId="0FE626B4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5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ORÇAMENTO</w:t>
      </w:r>
    </w:p>
    <w:p w14:paraId="0B678762" w14:textId="77777777" w:rsidR="00A338F3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ORÇAMENTO</w:t>
      </w:r>
    </w:p>
    <w:p w14:paraId="1DC172BA" w14:textId="77777777" w:rsidR="00A338F3" w:rsidRDefault="00A338F3" w:rsidP="00A338F3">
      <w:pPr>
        <w:pStyle w:val="PargrafodaLista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LEVANTAMENTO DE CUSTOS</w:t>
      </w:r>
    </w:p>
    <w:p w14:paraId="215AFEEC" w14:textId="77777777" w:rsidR="00A338F3" w:rsidRDefault="00A338F3" w:rsidP="00A338F3">
      <w:pPr>
        <w:pStyle w:val="PargrafodaLista"/>
        <w:rPr>
          <w:rFonts w:ascii="Times New Roman" w:hAnsi="Times New Roman"/>
        </w:rPr>
      </w:pPr>
    </w:p>
    <w:p w14:paraId="3AF263CC" w14:textId="77777777" w:rsidR="00A338F3" w:rsidRDefault="00A338F3" w:rsidP="00A338F3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Resumo do custo anual;</w:t>
      </w:r>
    </w:p>
    <w:p w14:paraId="7FEB6E8F" w14:textId="77777777" w:rsidR="00A338F3" w:rsidRDefault="00A338F3" w:rsidP="00A338F3">
      <w:pPr>
        <w:pStyle w:val="PargrafodaLista"/>
        <w:rPr>
          <w:rFonts w:ascii="Times New Roman" w:hAnsi="Times New Roman"/>
        </w:rPr>
      </w:pPr>
    </w:p>
    <w:p w14:paraId="05FD61E8" w14:textId="77777777" w:rsidR="00A338F3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 w:rsidRPr="001E7DBA">
        <w:rPr>
          <w:rFonts w:ascii="Times New Roman" w:hAnsi="Times New Roman"/>
          <w:sz w:val="20"/>
          <w:szCs w:val="20"/>
        </w:rPr>
        <w:t>TABELA</w:t>
      </w:r>
      <w:r>
        <w:rPr>
          <w:rFonts w:ascii="Times New Roman" w:hAnsi="Times New Roman"/>
          <w:sz w:val="20"/>
          <w:szCs w:val="20"/>
        </w:rPr>
        <w:t xml:space="preserve"> 2 – RESUMO DOS CUSTOS</w:t>
      </w:r>
    </w:p>
    <w:p w14:paraId="64A1C1CB" w14:textId="77777777" w:rsidR="00A338F3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1FC5C" wp14:editId="155B2885">
            <wp:simplePos x="0" y="0"/>
            <wp:positionH relativeFrom="column">
              <wp:posOffset>1905</wp:posOffset>
            </wp:positionH>
            <wp:positionV relativeFrom="paragraph">
              <wp:posOffset>125730</wp:posOffset>
            </wp:positionV>
            <wp:extent cx="5760720" cy="1481455"/>
            <wp:effectExtent l="0" t="0" r="0" b="0"/>
            <wp:wrapNone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471A6" w14:textId="77777777" w:rsidR="00A338F3" w:rsidRPr="001E7DBA" w:rsidRDefault="00A338F3" w:rsidP="00A338F3">
      <w:pPr>
        <w:pStyle w:val="PargrafodaLista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55D8AC2B" w14:textId="77777777" w:rsidR="00A338F3" w:rsidRPr="00E44B3F" w:rsidRDefault="00A338F3" w:rsidP="00A338F3">
      <w:r>
        <w:tab/>
      </w:r>
    </w:p>
    <w:p w14:paraId="7451D6AB" w14:textId="77777777" w:rsidR="00A338F3" w:rsidRPr="006415DA" w:rsidRDefault="00A338F3" w:rsidP="00A338F3">
      <w:pPr>
        <w:rPr>
          <w:rFonts w:ascii="Times New Roman" w:hAnsi="Times New Roman"/>
          <w:noProof/>
        </w:rPr>
      </w:pPr>
      <w:r w:rsidRPr="006415DA">
        <w:rPr>
          <w:rFonts w:ascii="Times New Roman" w:hAnsi="Times New Roman"/>
          <w:noProof/>
        </w:rPr>
        <w:tab/>
      </w:r>
    </w:p>
    <w:p w14:paraId="02A5514A" w14:textId="77777777" w:rsidR="00A338F3" w:rsidRPr="006415DA" w:rsidRDefault="00A338F3" w:rsidP="00A338F3">
      <w:pPr>
        <w:rPr>
          <w:rFonts w:ascii="Times New Roman" w:hAnsi="Times New Roman"/>
          <w:noProof/>
        </w:rPr>
      </w:pPr>
    </w:p>
    <w:p w14:paraId="1B2C3E68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B62C9F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7E9E8D5" w14:textId="77777777" w:rsidR="00A338F3" w:rsidRDefault="00A338F3" w:rsidP="00A338F3">
      <w:pPr>
        <w:pStyle w:val="PargrafodaLista"/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Gráfico do resumo do Custo</w:t>
      </w:r>
      <w:r w:rsidRPr="00843B5C">
        <w:rPr>
          <w:rFonts w:ascii="Times New Roman" w:hAnsi="Times New Roman"/>
        </w:rPr>
        <w:t>;</w:t>
      </w:r>
    </w:p>
    <w:p w14:paraId="13961BC2" w14:textId="77777777" w:rsidR="00A338F3" w:rsidRDefault="00A338F3" w:rsidP="00A338F3">
      <w:pPr>
        <w:rPr>
          <w:rFonts w:ascii="Times New Roman" w:hAnsi="Times New Roman"/>
        </w:rPr>
      </w:pPr>
    </w:p>
    <w:p w14:paraId="00B395EE" w14:textId="7CCD87B7" w:rsidR="00A338F3" w:rsidRPr="00597878" w:rsidRDefault="00F148C2" w:rsidP="00A338F3">
      <w:pPr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GRÁFICO</w:t>
      </w:r>
      <w:r w:rsidR="00A338F3" w:rsidRPr="0059787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</w:t>
      </w:r>
      <w:r w:rsidR="00A338F3" w:rsidRPr="00597878">
        <w:rPr>
          <w:rFonts w:ascii="Times New Roman" w:hAnsi="Times New Roman"/>
          <w:sz w:val="20"/>
          <w:szCs w:val="20"/>
        </w:rPr>
        <w:t xml:space="preserve"> – GRÁFICO DO RESUMO</w:t>
      </w:r>
    </w:p>
    <w:p w14:paraId="048B84A3" w14:textId="77777777" w:rsidR="00A338F3" w:rsidRDefault="00A338F3" w:rsidP="00A338F3">
      <w:pPr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E3AA6" wp14:editId="398CE552">
            <wp:simplePos x="0" y="0"/>
            <wp:positionH relativeFrom="column">
              <wp:posOffset>1905</wp:posOffset>
            </wp:positionH>
            <wp:positionV relativeFrom="paragraph">
              <wp:posOffset>204470</wp:posOffset>
            </wp:positionV>
            <wp:extent cx="5760720" cy="3001010"/>
            <wp:effectExtent l="0" t="0" r="0" b="0"/>
            <wp:wrapNone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C0507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609E28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444313F4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5C614E1B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BFE532D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6C9B85F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3B2D1E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7E2A758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3DEAF516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79C92661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34D24BD4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2B3CFC6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4736848B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187A962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1C79D9C3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09A3DA6C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DFF06C5" w14:textId="77777777" w:rsidR="00A338F3" w:rsidRDefault="00A338F3" w:rsidP="00A338F3">
      <w:pPr>
        <w:rPr>
          <w:rFonts w:ascii="Times New Roman" w:hAnsi="Times New Roman"/>
          <w:noProof/>
        </w:rPr>
      </w:pPr>
    </w:p>
    <w:p w14:paraId="6BB3B3D7" w14:textId="77777777" w:rsidR="00A338F3" w:rsidRDefault="00A338F3" w:rsidP="00A338F3">
      <w:pPr>
        <w:pStyle w:val="PargrafodaLista"/>
        <w:numPr>
          <w:ilvl w:val="1"/>
          <w:numId w:val="24"/>
        </w:numPr>
        <w:jc w:val="left"/>
        <w:rPr>
          <w:rFonts w:ascii="Times New Roman" w:hAnsi="Times New Roman"/>
          <w:sz w:val="20"/>
          <w:szCs w:val="20"/>
        </w:rPr>
      </w:pPr>
      <w:r w:rsidRPr="00597878">
        <w:rPr>
          <w:rFonts w:ascii="Times New Roman" w:hAnsi="Times New Roman"/>
          <w:sz w:val="20"/>
          <w:szCs w:val="20"/>
        </w:rPr>
        <w:t>TABELA 3 -   DESCRIÇÃO TOTAL DE CUSTOS</w:t>
      </w:r>
    </w:p>
    <w:p w14:paraId="68073E1B" w14:textId="77777777" w:rsidR="00A338F3" w:rsidRDefault="00A338F3" w:rsidP="00A338F3">
      <w:pPr>
        <w:jc w:val="left"/>
        <w:rPr>
          <w:rFonts w:ascii="Times New Roman" w:hAnsi="Times New Roman"/>
          <w:sz w:val="20"/>
          <w:szCs w:val="20"/>
        </w:rPr>
      </w:pPr>
    </w:p>
    <w:p w14:paraId="78E68D83" w14:textId="77777777" w:rsidR="00A338F3" w:rsidRDefault="00A338F3" w:rsidP="00A338F3">
      <w:pPr>
        <w:jc w:val="left"/>
        <w:rPr>
          <w:rFonts w:ascii="Times New Roman" w:hAnsi="Times New Roman"/>
          <w:sz w:val="20"/>
          <w:szCs w:val="20"/>
        </w:rPr>
      </w:pPr>
    </w:p>
    <w:tbl>
      <w:tblPr>
        <w:tblW w:w="906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5"/>
        <w:gridCol w:w="1440"/>
        <w:gridCol w:w="1423"/>
        <w:gridCol w:w="428"/>
        <w:gridCol w:w="2976"/>
      </w:tblGrid>
      <w:tr w:rsidR="00A338F3" w:rsidRPr="00621F25" w14:paraId="2DB647CD" w14:textId="77777777" w:rsidTr="002E01A4">
        <w:trPr>
          <w:trHeight w:val="6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FD6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Funcionários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96F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4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1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B11C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746F64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44ED600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18913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2ADC4C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3F61D5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1EC525DB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380B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CCO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Djeniffer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2A9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D6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E44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28BA5E1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A04E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COO (Heder)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AF5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454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19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6E73F53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916D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CFO (Cássio)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FD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E1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0D4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A8651D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96B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CTO (</w:t>
            </w:r>
            <w:proofErr w:type="spellStart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Aryon</w:t>
            </w:r>
            <w:proofErr w:type="spellEnd"/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E28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E18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031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3EAA27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D592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A definir (Maxwell)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F6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120.000,00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59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9,85%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5B4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119.999,90 </w:t>
            </w:r>
          </w:p>
        </w:tc>
      </w:tr>
      <w:tr w:rsidR="00A338F3" w:rsidRPr="00621F25" w14:paraId="31212CC2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66EE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CEO (Ismael)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F04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B5C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12,30%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B1D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149.999,88 </w:t>
            </w:r>
          </w:p>
        </w:tc>
      </w:tr>
      <w:tr w:rsidR="00A338F3" w:rsidRPr="00621F25" w14:paraId="2F83C37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ED11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Marketing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25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875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0EE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08A08AB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D7E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de Comercial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D84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D4F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D1F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1A20A9A8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549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do Desenvolvimento (3)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D30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F2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8,87%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2CC3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107.999,91 </w:t>
            </w:r>
          </w:p>
        </w:tc>
      </w:tr>
      <w:tr w:rsidR="00A338F3" w:rsidRPr="00621F25" w14:paraId="688FA0D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93F6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Financeiro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886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98E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CA69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A338F3" w:rsidRPr="00621F25" w14:paraId="68546F91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9EB2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Equipe Operacional (2)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7CC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8B3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5,92%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735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71.999,94 </w:t>
            </w:r>
          </w:p>
        </w:tc>
      </w:tr>
      <w:tr w:rsidR="00A338F3" w:rsidRPr="00621F25" w14:paraId="2C189A94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0A48EF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Custo¹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2B1736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1.218.000,00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4A29F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5DDE16A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1.217.999,00 </w:t>
            </w:r>
          </w:p>
        </w:tc>
      </w:tr>
      <w:tr w:rsidR="00A338F3" w:rsidRPr="00621F25" w14:paraId="57387482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EEE4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¹</w:t>
            </w: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custo de salários + </w:t>
            </w:r>
            <w:proofErr w:type="spellStart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beneficios</w:t>
            </w:r>
            <w:proofErr w:type="spellEnd"/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 xml:space="preserve"> e impostos.</w:t>
            </w:r>
          </w:p>
        </w:tc>
      </w:tr>
      <w:tr w:rsidR="00A338F3" w:rsidRPr="00621F25" w14:paraId="7896E502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DA811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² Multiplicador de Funcionários</w:t>
            </w:r>
          </w:p>
        </w:tc>
      </w:tr>
      <w:tr w:rsidR="00A338F3" w:rsidRPr="00621F25" w14:paraId="5A07FB6E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6A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66A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1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27CB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0674168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5A19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Local Físico*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4C7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010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E093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6D4AF52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E916F4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C667A5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26F3D8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097740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00974D4E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CA7D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Luz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FED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36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3,40%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6B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2.999,97 </w:t>
            </w:r>
          </w:p>
        </w:tc>
      </w:tr>
      <w:tr w:rsidR="00A338F3" w:rsidRPr="00621F25" w14:paraId="19340A4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D67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Água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367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01C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1,75%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3C54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1.499,98 </w:t>
            </w:r>
          </w:p>
        </w:tc>
      </w:tr>
      <w:tr w:rsidR="00A338F3" w:rsidRPr="00621F25" w14:paraId="0883BA4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B760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Internet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A66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E9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2,75%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9836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2.399,97 </w:t>
            </w:r>
          </w:p>
        </w:tc>
      </w:tr>
      <w:tr w:rsidR="00A338F3" w:rsidRPr="00621F25" w14:paraId="0B1F6B39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EDD6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Insumos para o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E86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44D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4668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A338F3" w:rsidRPr="00621F25" w14:paraId="2E8A4FA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113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Galpão / Escritório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371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BC6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67,00%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A8A5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59.999,33 </w:t>
            </w:r>
          </w:p>
        </w:tc>
      </w:tr>
      <w:tr w:rsidR="00A338F3" w:rsidRPr="00621F25" w14:paraId="701574EB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D780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patrimonial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7D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22.000,00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8F9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7E1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21.999,75 </w:t>
            </w:r>
          </w:p>
        </w:tc>
      </w:tr>
      <w:tr w:rsidR="00A338F3" w:rsidRPr="00621F25" w14:paraId="4F6B5D3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3494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Periféricos Escritório / Galpão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F87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ECD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ECE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500,00 </w:t>
            </w:r>
          </w:p>
        </w:tc>
      </w:tr>
      <w:tr w:rsidR="00A338F3" w:rsidRPr="00621F25" w14:paraId="3835FCF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4E34D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7F1FF85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89.900,00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088621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1CC7CDF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89.899,00 </w:t>
            </w:r>
          </w:p>
        </w:tc>
      </w:tr>
      <w:tr w:rsidR="00A338F3" w:rsidRPr="00621F25" w14:paraId="0271FEAC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37317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sz w:val="18"/>
                <w:szCs w:val="18"/>
                <w:lang w:eastAsia="pt-BR"/>
              </w:rPr>
              <w:t>* Locação mensal</w:t>
            </w:r>
          </w:p>
        </w:tc>
      </w:tr>
      <w:tr w:rsidR="00A338F3" w:rsidRPr="00621F25" w14:paraId="4661386F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3CEC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i/>
                <w:iCs/>
                <w:color w:val="404040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00258C2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EE0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Gastos com Veículos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AB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900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D417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C5579A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B7DD1A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4E0398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 ANUAL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90BB3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0F9DB0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141A4973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A00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Carro (Translado)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08F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76E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D31B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60.000,00 </w:t>
            </w:r>
          </w:p>
        </w:tc>
      </w:tr>
      <w:tr w:rsidR="00A338F3" w:rsidRPr="00621F25" w14:paraId="63DACDA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08B2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Documentação do carro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4B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637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D26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312.500,00 </w:t>
            </w:r>
          </w:p>
        </w:tc>
      </w:tr>
      <w:tr w:rsidR="00A338F3" w:rsidRPr="00621F25" w14:paraId="4A2319E4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14A8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Seguro do carro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E1D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783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E677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</w:tr>
      <w:tr w:rsidR="00A338F3" w:rsidRPr="00621F25" w14:paraId="6069BE8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FA5106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Gastos Extras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A7216D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45E2A8B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236E7AC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402.500,00 </w:t>
            </w:r>
          </w:p>
        </w:tc>
      </w:tr>
      <w:tr w:rsidR="00A338F3" w:rsidRPr="00621F25" w14:paraId="039766CC" w14:textId="77777777" w:rsidTr="002E01A4">
        <w:trPr>
          <w:trHeight w:val="300"/>
        </w:trPr>
        <w:tc>
          <w:tcPr>
            <w:tcW w:w="9062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BFE3E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13826BA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4F4AF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BE2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B5A3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1063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5E22D29E" w14:textId="77777777" w:rsidTr="002E01A4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270A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lastRenderedPageBreak/>
              <w:t>Marketing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17C02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32A48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FC20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</w:p>
        </w:tc>
      </w:tr>
      <w:tr w:rsidR="00A338F3" w:rsidRPr="00621F25" w14:paraId="32E757E6" w14:textId="77777777" w:rsidTr="002E01A4">
        <w:trPr>
          <w:trHeight w:val="300"/>
        </w:trPr>
        <w:tc>
          <w:tcPr>
            <w:tcW w:w="279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78F6D60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307DDA8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73657E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ESTIMATIVA EM %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AD7C68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469699A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3D0E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Mídias Sociais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BFD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EB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AA70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1EB21BD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0602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u w:val="single"/>
                <w:lang w:eastAsia="pt-BR"/>
              </w:rPr>
              <w:t>Newsletter (E-mail MKT)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6CA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82B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8488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1880FD30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1AEB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Banners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66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4DB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4,15%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A439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4.999,96 </w:t>
            </w:r>
          </w:p>
        </w:tc>
      </w:tr>
      <w:tr w:rsidR="00A338F3" w:rsidRPr="00621F25" w14:paraId="074E6FD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DC66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Cartões Divulgação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E89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9E8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0,01%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BCE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800,00 </w:t>
            </w:r>
          </w:p>
        </w:tc>
      </w:tr>
      <w:tr w:rsidR="00A338F3" w:rsidRPr="00621F25" w14:paraId="0980F06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54BF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Show Room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34A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BB4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25,00%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6F0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29.999,75 </w:t>
            </w:r>
          </w:p>
        </w:tc>
      </w:tr>
      <w:tr w:rsidR="00A338F3" w:rsidRPr="00621F25" w14:paraId="084D54A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3193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Brindes Personalizados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907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25.000,00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33DC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21,00%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685F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24.999,79 </w:t>
            </w:r>
          </w:p>
        </w:tc>
      </w:tr>
      <w:tr w:rsidR="00A338F3" w:rsidRPr="00621F25" w14:paraId="478C463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660C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Patrocínios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0D7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26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41,40%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9C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49.999,59 </w:t>
            </w:r>
          </w:p>
        </w:tc>
      </w:tr>
      <w:tr w:rsidR="00A338F3" w:rsidRPr="00621F25" w14:paraId="3451ECD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6B6F735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Marketing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2DA8C10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A9A9"/>
            <w:noWrap/>
            <w:vAlign w:val="bottom"/>
            <w:hideMark/>
          </w:tcPr>
          <w:p w14:paraId="3E00E22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42F10B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120.799,00 </w:t>
            </w:r>
          </w:p>
        </w:tc>
      </w:tr>
      <w:tr w:rsidR="00A338F3" w:rsidRPr="00621F25" w14:paraId="29D01702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88DD6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>Total de Custo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6236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sz w:val="20"/>
                <w:szCs w:val="20"/>
                <w:lang w:eastAsia="pt-BR"/>
              </w:rPr>
              <w:t xml:space="preserve">1.831.200,00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83BD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DA8C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5B4DB00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F7D3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0D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571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FA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A338F3" w:rsidRPr="00621F25" w14:paraId="117F8B04" w14:textId="77777777" w:rsidTr="002E01A4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822D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Ganhos com a Venda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617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6B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C0F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204A6ED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504E57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07E46F0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1846D7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3067FC6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520F75DF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AA76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Estimativa de vendas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6472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B0B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EE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30.000.000,00 </w:t>
            </w:r>
          </w:p>
        </w:tc>
      </w:tr>
      <w:tr w:rsidR="00A338F3" w:rsidRPr="00621F25" w14:paraId="18D9C19D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9D27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ganho da empresa 8%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F82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E54A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30AFF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2.400.000,00 </w:t>
            </w:r>
          </w:p>
        </w:tc>
      </w:tr>
      <w:tr w:rsidR="00A338F3" w:rsidRPr="00621F25" w14:paraId="2E356A6C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74E569F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201E2E73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2.400.000,00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40E8BAD5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3B545B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32.400.000,00 </w:t>
            </w:r>
          </w:p>
        </w:tc>
      </w:tr>
      <w:tr w:rsidR="00A338F3" w:rsidRPr="00621F25" w14:paraId="7327549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0784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AA0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33D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28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A338F3" w:rsidRPr="00621F25" w14:paraId="081159D5" w14:textId="77777777" w:rsidTr="002E01A4">
        <w:trPr>
          <w:trHeight w:val="300"/>
        </w:trPr>
        <w:tc>
          <w:tcPr>
            <w:tcW w:w="27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5101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3"/>
                <w:szCs w:val="23"/>
                <w:lang w:eastAsia="pt-BR"/>
              </w:rPr>
              <w:t>PPR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A66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</w:pPr>
            <w:r w:rsidRPr="00621F25">
              <w:rPr>
                <w:rFonts w:ascii="Times New Roman" w:hAnsi="Times New Roman"/>
                <w:color w:val="142836"/>
                <w:sz w:val="48"/>
                <w:szCs w:val="48"/>
                <w:lang w:eastAsia="pt-BR"/>
              </w:rPr>
              <w:t> </w:t>
            </w:r>
          </w:p>
        </w:tc>
        <w:tc>
          <w:tcPr>
            <w:tcW w:w="18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C72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65E0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338F3" w:rsidRPr="00621F25" w14:paraId="6C7E1C87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1CAFFFD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26F6D58A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ESTIMADO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353"/>
            <w:noWrap/>
            <w:vAlign w:val="bottom"/>
            <w:hideMark/>
          </w:tcPr>
          <w:p w14:paraId="666AE154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05353"/>
            <w:noWrap/>
            <w:vAlign w:val="bottom"/>
            <w:hideMark/>
          </w:tcPr>
          <w:p w14:paraId="2D533752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F2F2F2"/>
                <w:sz w:val="20"/>
                <w:szCs w:val="20"/>
                <w:lang w:eastAsia="pt-BR"/>
              </w:rPr>
              <w:t>ACIMA/ABAIXO</w:t>
            </w:r>
          </w:p>
        </w:tc>
      </w:tr>
      <w:tr w:rsidR="00A338F3" w:rsidRPr="00621F25" w14:paraId="3A73DB28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95BC8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>PPR (RECEITA - DESPESAS)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E180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96CE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35C97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color w:val="000000"/>
                <w:sz w:val="20"/>
                <w:szCs w:val="20"/>
                <w:lang w:eastAsia="pt-BR"/>
              </w:rPr>
              <w:t xml:space="preserve">568.800,00 </w:t>
            </w:r>
          </w:p>
        </w:tc>
      </w:tr>
      <w:tr w:rsidR="00A338F3" w:rsidRPr="00621F25" w14:paraId="098B0035" w14:textId="77777777" w:rsidTr="002E01A4">
        <w:trPr>
          <w:trHeight w:val="300"/>
        </w:trPr>
        <w:tc>
          <w:tcPr>
            <w:tcW w:w="27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9AB604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>Total de Ganho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E986579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  <w:tc>
          <w:tcPr>
            <w:tcW w:w="1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A9A9"/>
            <w:noWrap/>
            <w:vAlign w:val="bottom"/>
            <w:hideMark/>
          </w:tcPr>
          <w:p w14:paraId="07798DDB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0,00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A9A9"/>
            <w:noWrap/>
            <w:vAlign w:val="bottom"/>
            <w:hideMark/>
          </w:tcPr>
          <w:p w14:paraId="5D43B531" w14:textId="77777777" w:rsidR="00A338F3" w:rsidRPr="00621F25" w:rsidRDefault="00A338F3" w:rsidP="002E01A4">
            <w:pPr>
              <w:tabs>
                <w:tab w:val="clear" w:pos="851"/>
              </w:tabs>
              <w:spacing w:line="240" w:lineRule="auto"/>
              <w:jc w:val="right"/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</w:pPr>
            <w:r w:rsidRPr="00621F25">
              <w:rPr>
                <w:rFonts w:ascii="Times New Roman" w:hAnsi="Times New Roman"/>
                <w:b/>
                <w:bCs/>
                <w:color w:val="142836"/>
                <w:sz w:val="20"/>
                <w:szCs w:val="20"/>
                <w:lang w:eastAsia="pt-BR"/>
              </w:rPr>
              <w:t xml:space="preserve">568.800,00 </w:t>
            </w:r>
          </w:p>
        </w:tc>
      </w:tr>
    </w:tbl>
    <w:p w14:paraId="349397D8" w14:textId="77777777" w:rsidR="00A338F3" w:rsidRPr="00621F25" w:rsidRDefault="00A338F3" w:rsidP="00A338F3">
      <w:pPr>
        <w:jc w:val="left"/>
        <w:rPr>
          <w:rFonts w:ascii="Times New Roman" w:hAnsi="Times New Roman"/>
          <w:sz w:val="20"/>
          <w:szCs w:val="20"/>
        </w:rPr>
        <w:sectPr w:rsidR="00A338F3" w:rsidRPr="00621F25">
          <w:headerReference w:type="default" r:id="rId48"/>
          <w:footerReference w:type="default" r:id="rId49"/>
          <w:headerReference w:type="first" r:id="rId50"/>
          <w:footerReference w:type="first" r:id="rId5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1D3501DA" w14:textId="77777777" w:rsidR="00A338F3" w:rsidRPr="006415DA" w:rsidRDefault="00A338F3" w:rsidP="00A338F3">
      <w:pPr>
        <w:pStyle w:val="FolhadeRostodosCaptulos"/>
        <w:rPr>
          <w:rFonts w:ascii="Times New Roman" w:hAnsi="Times New Roman"/>
        </w:rPr>
      </w:pPr>
      <w:r w:rsidRPr="006415DA">
        <w:rPr>
          <w:rFonts w:ascii="Times New Roman" w:hAnsi="Times New Roman"/>
        </w:rPr>
        <w:lastRenderedPageBreak/>
        <w:t>6</w:t>
      </w:r>
      <w:r w:rsidRPr="006415DA">
        <w:rPr>
          <w:rFonts w:ascii="Times New Roman" w:hAnsi="Times New Roman"/>
        </w:rPr>
        <w:tab/>
      </w:r>
      <w:r>
        <w:rPr>
          <w:rFonts w:ascii="Times New Roman" w:hAnsi="Times New Roman"/>
        </w:rPr>
        <w:t>Nossa cara</w:t>
      </w:r>
    </w:p>
    <w:p w14:paraId="1594CD82" w14:textId="77777777" w:rsidR="00A338F3" w:rsidRPr="006415DA" w:rsidRDefault="00A338F3" w:rsidP="00A338F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nossa cara</w:t>
      </w:r>
    </w:p>
    <w:p w14:paraId="089CA861" w14:textId="77777777" w:rsidR="00A338F3" w:rsidRDefault="00A338F3" w:rsidP="00A338F3">
      <w:pPr>
        <w:pStyle w:val="PargrafodaLista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NOSSO LOGO</w:t>
      </w:r>
    </w:p>
    <w:p w14:paraId="7CF454E5" w14:textId="77777777" w:rsidR="00A338F3" w:rsidRPr="00B24C07" w:rsidRDefault="00A338F3" w:rsidP="00A338F3">
      <w:pPr>
        <w:rPr>
          <w:rFonts w:ascii="Times New Roman" w:hAnsi="Times New Roman"/>
        </w:rPr>
      </w:pPr>
    </w:p>
    <w:p w14:paraId="4469D638" w14:textId="77777777" w:rsidR="00A338F3" w:rsidRPr="00B24C07" w:rsidRDefault="00A338F3" w:rsidP="00A338F3">
      <w:pPr>
        <w:numPr>
          <w:ilvl w:val="0"/>
          <w:numId w:val="31"/>
        </w:numPr>
        <w:rPr>
          <w:rFonts w:ascii="Times New Roman" w:hAnsi="Times New Roman"/>
          <w:sz w:val="20"/>
          <w:szCs w:val="20"/>
        </w:rPr>
      </w:pPr>
      <w:r w:rsidRPr="00B24C07">
        <w:rPr>
          <w:rFonts w:ascii="Times New Roman" w:hAnsi="Times New Roman"/>
          <w:sz w:val="20"/>
          <w:szCs w:val="20"/>
        </w:rPr>
        <w:t>FIGURA 3 - LOGOTIPO</w:t>
      </w:r>
    </w:p>
    <w:p w14:paraId="2B4BF418" w14:textId="77777777" w:rsidR="00A338F3" w:rsidRPr="006415DA" w:rsidRDefault="00A338F3" w:rsidP="00A338F3">
      <w:pPr>
        <w:tabs>
          <w:tab w:val="clear" w:pos="851"/>
        </w:tabs>
        <w:ind w:left="1134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464DA8" wp14:editId="3D1E2230">
            <wp:simplePos x="0" y="0"/>
            <wp:positionH relativeFrom="column">
              <wp:posOffset>0</wp:posOffset>
            </wp:positionH>
            <wp:positionV relativeFrom="paragraph">
              <wp:posOffset>82492</wp:posOffset>
            </wp:positionV>
            <wp:extent cx="5760720" cy="5774055"/>
            <wp:effectExtent l="0" t="0" r="0" b="0"/>
            <wp:wrapNone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FF6B7" w14:textId="77777777" w:rsidR="00A338F3" w:rsidRPr="006415DA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A089495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36390A9F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5593E3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BB4B6A0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ECEC82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DE16A9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BC213D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3F7F1C48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A6CCA7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0A9F84E2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4B9832E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BEA5493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67BB7593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1D9A711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8F0DC9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B4B5BE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5119EF5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400C0860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8AA2FF4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23FE7EC1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75518727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</w:p>
    <w:p w14:paraId="53BAE997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4A01A99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D294A21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440DB911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5D819C49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505597ED" w14:textId="77777777" w:rsidR="00A338F3" w:rsidRDefault="00A338F3" w:rsidP="00A338F3">
      <w:pPr>
        <w:tabs>
          <w:tab w:val="clear" w:pos="851"/>
        </w:tabs>
        <w:ind w:left="360"/>
        <w:rPr>
          <w:rFonts w:ascii="Times New Roman" w:hAnsi="Times New Roman"/>
        </w:rPr>
      </w:pPr>
    </w:p>
    <w:p w14:paraId="7EB23F27" w14:textId="77777777" w:rsidR="00A338F3" w:rsidRDefault="00A338F3" w:rsidP="00A338F3">
      <w:pPr>
        <w:pStyle w:val="PargrafodaLista"/>
        <w:numPr>
          <w:ilvl w:val="0"/>
          <w:numId w:val="22"/>
        </w:numPr>
        <w:tabs>
          <w:tab w:val="clear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NOSSAS </w:t>
      </w:r>
      <w:commentRangeStart w:id="31"/>
      <w:r>
        <w:rPr>
          <w:rFonts w:ascii="Times New Roman" w:hAnsi="Times New Roman"/>
        </w:rPr>
        <w:t>CORES</w:t>
      </w:r>
      <w:commentRangeEnd w:id="31"/>
      <w:r w:rsidR="00232A8B">
        <w:rPr>
          <w:rStyle w:val="Refdecomentrio"/>
        </w:rPr>
        <w:commentReference w:id="31"/>
      </w:r>
    </w:p>
    <w:p w14:paraId="172DB621" w14:textId="77777777" w:rsidR="00A338F3" w:rsidRDefault="00A338F3" w:rsidP="00A338F3">
      <w:pPr>
        <w:pStyle w:val="PargrafodaLista"/>
        <w:tabs>
          <w:tab w:val="clear" w:pos="851"/>
        </w:tabs>
        <w:rPr>
          <w:rFonts w:ascii="Times New Roman" w:hAnsi="Times New Roman"/>
        </w:rPr>
      </w:pPr>
    </w:p>
    <w:p w14:paraId="4FB0C650" w14:textId="77777777" w:rsidR="00A338F3" w:rsidRPr="00A338F3" w:rsidRDefault="00A338F3" w:rsidP="00A338F3">
      <w:pPr>
        <w:pStyle w:val="PargrafodaLista"/>
        <w:numPr>
          <w:ilvl w:val="0"/>
          <w:numId w:val="34"/>
        </w:numPr>
        <w:tabs>
          <w:tab w:val="clear" w:pos="851"/>
        </w:tabs>
        <w:rPr>
          <w:rFonts w:ascii="Times New Roman" w:hAnsi="Times New Roman"/>
          <w:sz w:val="20"/>
          <w:szCs w:val="20"/>
        </w:rPr>
      </w:pPr>
      <w:r w:rsidRPr="00A338F3">
        <w:rPr>
          <w:rFonts w:ascii="Times New Roman" w:hAnsi="Times New Roman"/>
          <w:sz w:val="20"/>
          <w:szCs w:val="20"/>
        </w:rPr>
        <w:t>FIGURA 4 - PALETA DE CORES</w:t>
      </w:r>
    </w:p>
    <w:p w14:paraId="4BB4B8FD" w14:textId="77777777" w:rsidR="00A338F3" w:rsidRPr="00B24C07" w:rsidRDefault="00A338F3" w:rsidP="00A338F3">
      <w:pPr>
        <w:pStyle w:val="PargrafodaLista"/>
        <w:tabs>
          <w:tab w:val="clear" w:pos="851"/>
        </w:tabs>
        <w:rPr>
          <w:rFonts w:ascii="Times New Roman" w:hAnsi="Times New Roman"/>
          <w:sz w:val="20"/>
          <w:szCs w:val="20"/>
        </w:rPr>
      </w:pPr>
    </w:p>
    <w:p w14:paraId="6F299826" w14:textId="77777777" w:rsidR="00A338F3" w:rsidRDefault="00A338F3" w:rsidP="00A338F3">
      <w:pPr>
        <w:tabs>
          <w:tab w:val="clear" w:pos="851"/>
        </w:tabs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26487" wp14:editId="04A767C3">
            <wp:simplePos x="0" y="0"/>
            <wp:positionH relativeFrom="column">
              <wp:posOffset>0</wp:posOffset>
            </wp:positionH>
            <wp:positionV relativeFrom="paragraph">
              <wp:posOffset>131676</wp:posOffset>
            </wp:positionV>
            <wp:extent cx="5760720" cy="4155440"/>
            <wp:effectExtent l="0" t="0" r="0" b="0"/>
            <wp:wrapNone/>
            <wp:docPr id="6" name="Imagem 6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Gráfic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8035D" w14:textId="190B40C6" w:rsidR="000C07FE" w:rsidRDefault="000C07FE" w:rsidP="00A338F3"/>
    <w:p w14:paraId="5FC0BD60" w14:textId="002DF6BA" w:rsidR="00A338F3" w:rsidRDefault="00A338F3" w:rsidP="00A338F3"/>
    <w:p w14:paraId="7E5EF1CB" w14:textId="1B6EE9BE" w:rsidR="00A338F3" w:rsidRDefault="00A338F3" w:rsidP="00A338F3"/>
    <w:p w14:paraId="0909DC98" w14:textId="5A605A08" w:rsidR="00A338F3" w:rsidRDefault="00A338F3" w:rsidP="00A338F3"/>
    <w:p w14:paraId="3D6AC231" w14:textId="43A8B11C" w:rsidR="00A338F3" w:rsidRDefault="00A338F3" w:rsidP="00A338F3"/>
    <w:p w14:paraId="399F5ACF" w14:textId="316B96A9" w:rsidR="00A338F3" w:rsidRDefault="00A338F3" w:rsidP="00A338F3"/>
    <w:p w14:paraId="077F949C" w14:textId="4474D586" w:rsidR="00A338F3" w:rsidRDefault="00A338F3" w:rsidP="00A338F3"/>
    <w:p w14:paraId="51306001" w14:textId="47DFD689" w:rsidR="00A338F3" w:rsidRDefault="00A338F3" w:rsidP="00A338F3"/>
    <w:p w14:paraId="71362D3E" w14:textId="46729DCE" w:rsidR="00A338F3" w:rsidRDefault="00A338F3" w:rsidP="00A338F3"/>
    <w:p w14:paraId="361CD276" w14:textId="0AC2BE8E" w:rsidR="00A338F3" w:rsidRDefault="00A338F3" w:rsidP="00A338F3"/>
    <w:p w14:paraId="6C14FE36" w14:textId="7C695965" w:rsidR="00A338F3" w:rsidRDefault="00A338F3" w:rsidP="00A338F3"/>
    <w:p w14:paraId="70977A97" w14:textId="7E46D947" w:rsidR="00A338F3" w:rsidRDefault="00A338F3" w:rsidP="00A338F3"/>
    <w:p w14:paraId="7F0A84AE" w14:textId="51910C35" w:rsidR="00A338F3" w:rsidRDefault="00A338F3" w:rsidP="00A338F3"/>
    <w:p w14:paraId="448E36FA" w14:textId="1EDFF9FA" w:rsidR="00A338F3" w:rsidRDefault="00A338F3" w:rsidP="00A338F3"/>
    <w:p w14:paraId="1185A78B" w14:textId="4F792A0E" w:rsidR="00A338F3" w:rsidRDefault="00A338F3" w:rsidP="00A338F3"/>
    <w:p w14:paraId="764F3B84" w14:textId="58AB2E63" w:rsidR="00A338F3" w:rsidRDefault="00A338F3" w:rsidP="00A338F3"/>
    <w:p w14:paraId="3A1F7A7C" w14:textId="64AABDD0" w:rsidR="00A338F3" w:rsidRDefault="00A338F3" w:rsidP="00A338F3"/>
    <w:p w14:paraId="0540BB71" w14:textId="1F63A097" w:rsidR="00A338F3" w:rsidRDefault="00A338F3" w:rsidP="00A338F3"/>
    <w:p w14:paraId="4C147FB8" w14:textId="49749EE5" w:rsidR="00A338F3" w:rsidRDefault="00A338F3" w:rsidP="00A338F3"/>
    <w:p w14:paraId="1A0083FF" w14:textId="20D48815" w:rsidR="00A338F3" w:rsidRDefault="00A338F3" w:rsidP="00A338F3"/>
    <w:p w14:paraId="14755B2F" w14:textId="7537CD79" w:rsidR="00A338F3" w:rsidRDefault="00A338F3" w:rsidP="00A338F3"/>
    <w:p w14:paraId="78D28C05" w14:textId="40529FC4" w:rsidR="00A338F3" w:rsidRDefault="00A338F3" w:rsidP="00A338F3"/>
    <w:p w14:paraId="3CC7F719" w14:textId="5E5F4C34" w:rsidR="00A338F3" w:rsidRDefault="00A338F3" w:rsidP="00A338F3"/>
    <w:p w14:paraId="08FB43BB" w14:textId="2A62126F" w:rsidR="00A338F3" w:rsidRDefault="00A338F3" w:rsidP="00A338F3"/>
    <w:p w14:paraId="0F69FA54" w14:textId="6FB51F5C" w:rsidR="00A338F3" w:rsidRDefault="00A338F3" w:rsidP="00A338F3"/>
    <w:p w14:paraId="12810B21" w14:textId="7B94AA74" w:rsidR="00A338F3" w:rsidRDefault="00A338F3" w:rsidP="00A338F3"/>
    <w:p w14:paraId="226390DC" w14:textId="77777777" w:rsidR="00585409" w:rsidRDefault="00585409" w:rsidP="00585409">
      <w:pPr>
        <w:tabs>
          <w:tab w:val="clear" w:pos="851"/>
        </w:tabs>
        <w:spacing w:line="240" w:lineRule="auto"/>
        <w:jc w:val="left"/>
        <w:sectPr w:rsidR="00585409" w:rsidSect="008B07EE">
          <w:headerReference w:type="default" r:id="rId54"/>
          <w:footerReference w:type="default" r:id="rId55"/>
          <w:headerReference w:type="first" r:id="rId56"/>
          <w:footerReference w:type="first" r:id="rId5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6FB226A" w14:textId="37CD05E6" w:rsidR="00585409" w:rsidRDefault="00585409" w:rsidP="00585409">
      <w:pPr>
        <w:pStyle w:val="FolhadeRostodosCaptulos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Pr="006415DA">
        <w:rPr>
          <w:rFonts w:ascii="Times New Roman" w:hAnsi="Times New Roman"/>
        </w:rPr>
        <w:tab/>
      </w:r>
      <w:r w:rsidR="007B6B25">
        <w:rPr>
          <w:rFonts w:ascii="Times New Roman" w:hAnsi="Times New Roman"/>
        </w:rPr>
        <w:t>WIREFRAME</w:t>
      </w:r>
    </w:p>
    <w:p w14:paraId="0B17D06F" w14:textId="7F8C2AE6" w:rsidR="005B669E" w:rsidRDefault="005B669E" w:rsidP="005B669E">
      <w:pPr>
        <w:pStyle w:val="Ttulo1"/>
      </w:pPr>
      <w:r w:rsidRPr="005B669E">
        <w:lastRenderedPageBreak/>
        <w:t>WIREFRAME</w:t>
      </w:r>
      <w:r>
        <w:t xml:space="preserve">  </w:t>
      </w:r>
    </w:p>
    <w:p w14:paraId="19C5B8BB" w14:textId="5B4FC544" w:rsidR="00A24A55" w:rsidRPr="00A24A55" w:rsidRDefault="00A24A55" w:rsidP="00A24A55">
      <w:pPr>
        <w:pStyle w:val="PargrafodaLista"/>
        <w:numPr>
          <w:ilvl w:val="0"/>
          <w:numId w:val="41"/>
        </w:numPr>
        <w:rPr>
          <w:rFonts w:ascii="Times New Roman" w:hAnsi="Times New Roman"/>
        </w:rPr>
      </w:pPr>
      <w:r>
        <w:rPr>
          <w:rFonts w:ascii="Times New Roman" w:hAnsi="Times New Roman"/>
        </w:rPr>
        <w:t>NAVEGAÇÃO</w:t>
      </w:r>
      <w:r w:rsidR="002D50E9">
        <w:rPr>
          <w:rFonts w:ascii="Times New Roman" w:hAnsi="Times New Roman"/>
        </w:rPr>
        <w:t xml:space="preserve"> DO PORTAL</w:t>
      </w:r>
    </w:p>
    <w:p w14:paraId="3E9953FF" w14:textId="01137F81" w:rsidR="002D50E9" w:rsidRDefault="002D50E9" w:rsidP="002D50E9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Ficou definido que </w:t>
      </w:r>
      <w:r w:rsidR="00473300">
        <w:rPr>
          <w:rFonts w:ascii="Times New Roman" w:hAnsi="Times New Roman"/>
        </w:rPr>
        <w:t xml:space="preserve">o site do projeto possuirá </w:t>
      </w:r>
      <w:r w:rsidR="002B6309">
        <w:rPr>
          <w:rFonts w:ascii="Times New Roman" w:hAnsi="Times New Roman"/>
        </w:rPr>
        <w:t>cinco</w:t>
      </w:r>
      <w:r w:rsidR="00A24A55">
        <w:rPr>
          <w:rFonts w:ascii="Times New Roman" w:hAnsi="Times New Roman"/>
        </w:rPr>
        <w:t xml:space="preserve"> páginas de navegação</w:t>
      </w:r>
      <w:r w:rsidR="00473300">
        <w:rPr>
          <w:rFonts w:ascii="Times New Roman" w:hAnsi="Times New Roman"/>
        </w:rPr>
        <w:t>;</w:t>
      </w:r>
    </w:p>
    <w:p w14:paraId="3A2CB933" w14:textId="77777777" w:rsidR="00473300" w:rsidRDefault="00473300" w:rsidP="002D50E9">
      <w:pPr>
        <w:pStyle w:val="PargrafodaLista"/>
        <w:rPr>
          <w:rFonts w:ascii="Times New Roman" w:hAnsi="Times New Roman"/>
        </w:rPr>
      </w:pPr>
    </w:p>
    <w:p w14:paraId="7436A0E7" w14:textId="453C146C" w:rsidR="00473300" w:rsidRPr="00A24A55" w:rsidRDefault="00473300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 w:rsidRPr="00A24A55">
        <w:rPr>
          <w:rFonts w:ascii="Times New Roman" w:hAnsi="Times New Roman"/>
        </w:rPr>
        <w:t>Home</w:t>
      </w:r>
    </w:p>
    <w:p w14:paraId="540FAE3A" w14:textId="260B16DB" w:rsidR="00473300" w:rsidRPr="00A24A55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Acessar</w:t>
      </w:r>
    </w:p>
    <w:p w14:paraId="6B5C771F" w14:textId="0805F935" w:rsidR="00473300" w:rsidRPr="00A24A55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Cadastrar</w:t>
      </w:r>
    </w:p>
    <w:p w14:paraId="0C2D458B" w14:textId="3A96E93E" w:rsidR="00473300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Solicitação </w:t>
      </w:r>
    </w:p>
    <w:p w14:paraId="5D61144B" w14:textId="024D9541" w:rsidR="00A24A55" w:rsidRDefault="002B6309" w:rsidP="00473300">
      <w:pPr>
        <w:pStyle w:val="PargrafodaLista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Acompanhamento</w:t>
      </w:r>
    </w:p>
    <w:p w14:paraId="3A39C432" w14:textId="5FA4429C" w:rsidR="00A24A55" w:rsidRDefault="00A24A55" w:rsidP="00A24A55">
      <w:pPr>
        <w:rPr>
          <w:rFonts w:ascii="Times New Roman" w:hAnsi="Times New Roman"/>
        </w:rPr>
      </w:pPr>
    </w:p>
    <w:p w14:paraId="3B9C5601" w14:textId="7AB1B076" w:rsidR="00A24A55" w:rsidRDefault="00A02A56" w:rsidP="00A24A55">
      <w:pPr>
        <w:pStyle w:val="PargrafodaLista"/>
        <w:numPr>
          <w:ilvl w:val="0"/>
          <w:numId w:val="41"/>
        </w:numPr>
        <w:rPr>
          <w:rFonts w:ascii="Times New Roman" w:hAnsi="Times New Roman"/>
        </w:rPr>
      </w:pPr>
      <w:r>
        <w:rPr>
          <w:rFonts w:ascii="Times New Roman" w:hAnsi="Times New Roman"/>
        </w:rPr>
        <w:t>ILUSTRAÇÃO DO PORTAL</w:t>
      </w:r>
    </w:p>
    <w:p w14:paraId="0DCB88AB" w14:textId="5446CDE1" w:rsidR="00A02A56" w:rsidRDefault="00A02A56" w:rsidP="00A02A56">
      <w:pPr>
        <w:pStyle w:val="PargrafodaLista"/>
        <w:rPr>
          <w:rFonts w:ascii="Times New Roman" w:hAnsi="Times New Roman"/>
        </w:rPr>
      </w:pPr>
    </w:p>
    <w:p w14:paraId="3B550EB3" w14:textId="4194C674" w:rsidR="00A02A56" w:rsidRDefault="00A02A56" w:rsidP="00A02A56">
      <w:pPr>
        <w:pStyle w:val="PargrafodaLista"/>
        <w:numPr>
          <w:ilvl w:val="0"/>
          <w:numId w:val="44"/>
        </w:numPr>
        <w:rPr>
          <w:rFonts w:ascii="Times New Roman" w:hAnsi="Times New Roman"/>
          <w:sz w:val="20"/>
          <w:szCs w:val="20"/>
        </w:rPr>
      </w:pPr>
      <w:r w:rsidRPr="00A02A56">
        <w:rPr>
          <w:rFonts w:ascii="Times New Roman" w:hAnsi="Times New Roman"/>
          <w:sz w:val="20"/>
          <w:szCs w:val="20"/>
        </w:rPr>
        <w:t xml:space="preserve">FIGURA 5 – BANNER </w:t>
      </w:r>
      <w:r>
        <w:rPr>
          <w:rFonts w:ascii="Times New Roman" w:hAnsi="Times New Roman"/>
          <w:sz w:val="20"/>
          <w:szCs w:val="20"/>
        </w:rPr>
        <w:t>E MENU HOME</w:t>
      </w:r>
    </w:p>
    <w:p w14:paraId="10241204" w14:textId="5256FDB0" w:rsidR="002B6309" w:rsidRDefault="002B6309" w:rsidP="002B6309">
      <w:pPr>
        <w:pStyle w:val="PargrafodaLista"/>
        <w:ind w:left="1080"/>
        <w:rPr>
          <w:rFonts w:ascii="Times New Roman" w:hAnsi="Times New Roman"/>
          <w:sz w:val="20"/>
          <w:szCs w:val="20"/>
        </w:rPr>
      </w:pPr>
    </w:p>
    <w:p w14:paraId="0829F2CA" w14:textId="6E4F36DB" w:rsidR="00A02A56" w:rsidRPr="00A02A56" w:rsidRDefault="00232A8B" w:rsidP="00A02A56">
      <w:pPr>
        <w:pStyle w:val="PargrafodaLista"/>
        <w:ind w:left="1080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7F2374" wp14:editId="6FF85B4E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1922780"/>
            <wp:effectExtent l="0" t="0" r="0" b="1270"/>
            <wp:wrapNone/>
            <wp:docPr id="16" name="Imagem 1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ntendo Interface gráfica do usuári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3EB2" w14:textId="0ED605B0" w:rsidR="00A24A55" w:rsidRDefault="00A24A55" w:rsidP="002D50E9">
      <w:pPr>
        <w:pStyle w:val="PargrafodaLista"/>
        <w:rPr>
          <w:rFonts w:ascii="Times New Roman" w:hAnsi="Times New Roman"/>
        </w:rPr>
      </w:pPr>
    </w:p>
    <w:p w14:paraId="43A4EE4E" w14:textId="77777777" w:rsidR="00A24A55" w:rsidRPr="00473300" w:rsidRDefault="00A24A55" w:rsidP="002D50E9">
      <w:pPr>
        <w:pStyle w:val="PargrafodaLista"/>
        <w:rPr>
          <w:rFonts w:ascii="Times New Roman" w:hAnsi="Times New Roman"/>
        </w:rPr>
      </w:pPr>
    </w:p>
    <w:p w14:paraId="5A54EBF0" w14:textId="17A858E5" w:rsidR="002D50E9" w:rsidRDefault="002D50E9" w:rsidP="002D50E9">
      <w:pPr>
        <w:pStyle w:val="PargrafodaLista"/>
        <w:rPr>
          <w:rFonts w:ascii="Times New Roman" w:hAnsi="Times New Roman"/>
        </w:rPr>
      </w:pPr>
    </w:p>
    <w:p w14:paraId="30670D74" w14:textId="53B0B5D4" w:rsidR="002B6309" w:rsidRDefault="002B6309" w:rsidP="002D50E9">
      <w:pPr>
        <w:pStyle w:val="PargrafodaLista"/>
        <w:rPr>
          <w:rFonts w:ascii="Times New Roman" w:hAnsi="Times New Roman"/>
        </w:rPr>
      </w:pPr>
    </w:p>
    <w:p w14:paraId="3D3C683F" w14:textId="517817BF" w:rsidR="002B6309" w:rsidRDefault="002B6309" w:rsidP="002D50E9">
      <w:pPr>
        <w:pStyle w:val="PargrafodaLista"/>
        <w:rPr>
          <w:rFonts w:ascii="Times New Roman" w:hAnsi="Times New Roman"/>
        </w:rPr>
      </w:pPr>
    </w:p>
    <w:p w14:paraId="0733D295" w14:textId="48AD3F5B" w:rsidR="002B6309" w:rsidRDefault="002B6309" w:rsidP="002D50E9">
      <w:pPr>
        <w:pStyle w:val="PargrafodaLista"/>
        <w:rPr>
          <w:rFonts w:ascii="Times New Roman" w:hAnsi="Times New Roman"/>
        </w:rPr>
      </w:pPr>
    </w:p>
    <w:p w14:paraId="3964551C" w14:textId="77777777" w:rsidR="0041771D" w:rsidRDefault="0041771D" w:rsidP="002D50E9">
      <w:pPr>
        <w:pStyle w:val="PargrafodaLista"/>
        <w:rPr>
          <w:rFonts w:ascii="Times New Roman" w:hAnsi="Times New Roman"/>
        </w:rPr>
      </w:pPr>
    </w:p>
    <w:p w14:paraId="406DE6D2" w14:textId="59A75108" w:rsidR="002B6309" w:rsidRDefault="002B6309" w:rsidP="002D50E9">
      <w:pPr>
        <w:pStyle w:val="PargrafodaLista"/>
        <w:rPr>
          <w:rFonts w:ascii="Times New Roman" w:hAnsi="Times New Roman"/>
        </w:rPr>
      </w:pPr>
    </w:p>
    <w:p w14:paraId="5E7565EE" w14:textId="0343617C" w:rsidR="002B6309" w:rsidRPr="006D4370" w:rsidRDefault="002B6309" w:rsidP="002B6309">
      <w:pPr>
        <w:pStyle w:val="PargrafodaLista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FIGURA 6 </w:t>
      </w:r>
      <w:r w:rsidR="0041771D">
        <w:rPr>
          <w:rFonts w:ascii="Times New Roman" w:hAnsi="Times New Roman"/>
          <w:sz w:val="20"/>
          <w:szCs w:val="20"/>
        </w:rPr>
        <w:t>–</w:t>
      </w:r>
      <w:r>
        <w:rPr>
          <w:rFonts w:ascii="Times New Roman" w:hAnsi="Times New Roman"/>
          <w:sz w:val="20"/>
          <w:szCs w:val="20"/>
        </w:rPr>
        <w:t xml:space="preserve"> </w:t>
      </w:r>
      <w:r w:rsidR="0041771D">
        <w:rPr>
          <w:rFonts w:ascii="Times New Roman" w:hAnsi="Times New Roman"/>
          <w:sz w:val="20"/>
          <w:szCs w:val="20"/>
        </w:rPr>
        <w:t>SOBRE NÓS HOME</w:t>
      </w:r>
    </w:p>
    <w:p w14:paraId="4AFF9136" w14:textId="4CD0ED96" w:rsidR="006D4370" w:rsidRDefault="006D4370" w:rsidP="006D4370">
      <w:pPr>
        <w:rPr>
          <w:rFonts w:ascii="Times New Roman" w:hAnsi="Times New Roman"/>
        </w:rPr>
      </w:pPr>
    </w:p>
    <w:p w14:paraId="5E11E90E" w14:textId="06378264" w:rsidR="006D4370" w:rsidRDefault="00232A8B" w:rsidP="006D4370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043F59" wp14:editId="1A91E33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60720" cy="1795145"/>
            <wp:effectExtent l="0" t="0" r="0" b="0"/>
            <wp:wrapNone/>
            <wp:docPr id="17" name="Imagem 1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0594B" w14:textId="4FB9530C" w:rsidR="006D4370" w:rsidRDefault="006D4370" w:rsidP="006D4370">
      <w:pPr>
        <w:rPr>
          <w:rFonts w:ascii="Times New Roman" w:hAnsi="Times New Roman"/>
        </w:rPr>
      </w:pPr>
    </w:p>
    <w:p w14:paraId="08DBA217" w14:textId="6CE60560" w:rsidR="006D4370" w:rsidRDefault="006D4370" w:rsidP="006D4370">
      <w:pPr>
        <w:rPr>
          <w:rFonts w:ascii="Times New Roman" w:hAnsi="Times New Roman"/>
        </w:rPr>
      </w:pPr>
    </w:p>
    <w:p w14:paraId="4F69167B" w14:textId="0D904806" w:rsidR="006D4370" w:rsidRDefault="006D4370" w:rsidP="006D4370">
      <w:pPr>
        <w:rPr>
          <w:rFonts w:ascii="Times New Roman" w:hAnsi="Times New Roman"/>
        </w:rPr>
      </w:pPr>
    </w:p>
    <w:p w14:paraId="7327D1C3" w14:textId="2230456C" w:rsidR="006D4370" w:rsidRDefault="006D4370" w:rsidP="006D4370">
      <w:pPr>
        <w:rPr>
          <w:rFonts w:ascii="Times New Roman" w:hAnsi="Times New Roman"/>
        </w:rPr>
      </w:pPr>
    </w:p>
    <w:p w14:paraId="7B7F9058" w14:textId="67D17F58" w:rsidR="006D4370" w:rsidRDefault="006D4370" w:rsidP="006D4370">
      <w:pPr>
        <w:rPr>
          <w:rFonts w:ascii="Times New Roman" w:hAnsi="Times New Roman"/>
        </w:rPr>
      </w:pPr>
    </w:p>
    <w:p w14:paraId="5E7FE18C" w14:textId="7B823EAE" w:rsidR="006D4370" w:rsidRPr="006D4370" w:rsidRDefault="006D4370" w:rsidP="006D4370">
      <w:pPr>
        <w:rPr>
          <w:rFonts w:ascii="Times New Roman" w:hAnsi="Times New Roman"/>
        </w:rPr>
      </w:pPr>
    </w:p>
    <w:p w14:paraId="4DF086CF" w14:textId="500F5997" w:rsidR="006D4370" w:rsidRDefault="006D4370" w:rsidP="006D4370">
      <w:pPr>
        <w:rPr>
          <w:rFonts w:ascii="Times New Roman" w:hAnsi="Times New Roman"/>
        </w:rPr>
      </w:pPr>
    </w:p>
    <w:p w14:paraId="72C59207" w14:textId="5069CAA2" w:rsidR="006D4370" w:rsidRPr="006D4370" w:rsidRDefault="006D4370" w:rsidP="006D4370">
      <w:pPr>
        <w:rPr>
          <w:rFonts w:ascii="Times New Roman" w:hAnsi="Times New Roman"/>
        </w:rPr>
      </w:pPr>
    </w:p>
    <w:p w14:paraId="654B8B45" w14:textId="2A95FF16" w:rsidR="006D4370" w:rsidRPr="006D4370" w:rsidRDefault="006D4370" w:rsidP="006D4370">
      <w:pPr>
        <w:pStyle w:val="PargrafodaLista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FIGURA 7 – CONVITE</w:t>
      </w:r>
    </w:p>
    <w:p w14:paraId="5767BEF1" w14:textId="1BF3B1F0" w:rsidR="006D4370" w:rsidRDefault="006D4370" w:rsidP="006D437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E1EA1EB" w14:textId="6EFE1555" w:rsidR="006D4370" w:rsidRDefault="00232A8B" w:rsidP="006D4370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13B9B5" wp14:editId="2485533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60720" cy="1513205"/>
            <wp:effectExtent l="0" t="0" r="0" b="0"/>
            <wp:wrapNone/>
            <wp:docPr id="18" name="Imagem 18" descr="Interface gráfica do usuário, Texto, Aplicativ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Carta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C454C" w14:textId="4D3B374C" w:rsidR="006D4370" w:rsidRDefault="006D4370" w:rsidP="006D4370">
      <w:pPr>
        <w:rPr>
          <w:rFonts w:ascii="Times New Roman" w:hAnsi="Times New Roman"/>
        </w:rPr>
      </w:pPr>
    </w:p>
    <w:p w14:paraId="73C52B68" w14:textId="6E1F3BF3" w:rsidR="006D4370" w:rsidRDefault="006D4370" w:rsidP="006D4370">
      <w:pPr>
        <w:rPr>
          <w:rFonts w:ascii="Times New Roman" w:hAnsi="Times New Roman"/>
        </w:rPr>
      </w:pPr>
    </w:p>
    <w:p w14:paraId="3F4BCD31" w14:textId="5A0BAAA3" w:rsidR="006D4370" w:rsidRDefault="006D4370" w:rsidP="006D4370">
      <w:pPr>
        <w:rPr>
          <w:rFonts w:ascii="Times New Roman" w:hAnsi="Times New Roman"/>
        </w:rPr>
      </w:pPr>
    </w:p>
    <w:p w14:paraId="0C9E2741" w14:textId="2A549BA4" w:rsidR="006D4370" w:rsidRDefault="006D4370" w:rsidP="006D4370">
      <w:pPr>
        <w:rPr>
          <w:rFonts w:ascii="Times New Roman" w:hAnsi="Times New Roman"/>
        </w:rPr>
      </w:pPr>
    </w:p>
    <w:p w14:paraId="0AE3B0CF" w14:textId="5C836F9B" w:rsidR="006D4370" w:rsidRDefault="006D4370" w:rsidP="006D4370">
      <w:pPr>
        <w:rPr>
          <w:rFonts w:ascii="Times New Roman" w:hAnsi="Times New Roman"/>
        </w:rPr>
      </w:pPr>
    </w:p>
    <w:p w14:paraId="395D6619" w14:textId="77777777" w:rsidR="002A0D78" w:rsidRDefault="002A0D78" w:rsidP="006D4370">
      <w:pPr>
        <w:rPr>
          <w:rFonts w:ascii="Times New Roman" w:hAnsi="Times New Roman"/>
        </w:rPr>
      </w:pPr>
    </w:p>
    <w:p w14:paraId="6AF15ED5" w14:textId="6671C80C" w:rsidR="006D4370" w:rsidRPr="006D4370" w:rsidRDefault="006D4370" w:rsidP="006D4370">
      <w:pPr>
        <w:rPr>
          <w:rFonts w:ascii="Times New Roman" w:hAnsi="Times New Roman"/>
        </w:rPr>
      </w:pPr>
    </w:p>
    <w:p w14:paraId="53DA82F1" w14:textId="3F961F5E" w:rsidR="002A0D78" w:rsidRPr="002A0D78" w:rsidRDefault="006D4370" w:rsidP="002A0D78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6D4370">
        <w:rPr>
          <w:rFonts w:ascii="Times New Roman" w:hAnsi="Times New Roman"/>
          <w:sz w:val="20"/>
          <w:szCs w:val="20"/>
        </w:rPr>
        <w:t xml:space="preserve">FIGURA </w:t>
      </w:r>
      <w:r>
        <w:rPr>
          <w:rFonts w:ascii="Times New Roman" w:hAnsi="Times New Roman"/>
          <w:sz w:val="20"/>
          <w:szCs w:val="20"/>
        </w:rPr>
        <w:t>8 – CARROS</w:t>
      </w:r>
    </w:p>
    <w:p w14:paraId="5E936997" w14:textId="051ECBA9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2D430978" w14:textId="2511D01B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44CEC1AC" w14:textId="37696BAF" w:rsidR="002A0D78" w:rsidRDefault="00232A8B" w:rsidP="002A0D78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AAF7EC" wp14:editId="6254E42D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60720" cy="2026285"/>
            <wp:effectExtent l="0" t="0" r="0" b="0"/>
            <wp:wrapNone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C5219" w14:textId="71F6382E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65AD6D80" w14:textId="19B85F35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12924E2" w14:textId="3278C785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E8B15DA" w14:textId="7AD39681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2EA0358" w14:textId="768F22AE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6C3253A3" w14:textId="59761AB5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09AE4CA9" w14:textId="77777777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7CC011F0" w14:textId="3EFD7369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2F5CDCE7" w14:textId="5FF4FBE4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68AEE36C" w14:textId="6C0FE414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38ADB247" w14:textId="77777777" w:rsid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515D0DAB" w14:textId="5C2EBCA6" w:rsidR="002A0D78" w:rsidRPr="002A0D78" w:rsidRDefault="002A0D78" w:rsidP="002A0D78">
      <w:pPr>
        <w:rPr>
          <w:rFonts w:ascii="Times New Roman" w:hAnsi="Times New Roman"/>
          <w:sz w:val="20"/>
          <w:szCs w:val="20"/>
        </w:rPr>
      </w:pPr>
    </w:p>
    <w:p w14:paraId="7E6DF116" w14:textId="171F1A54" w:rsidR="006D4370" w:rsidRDefault="002A0D78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D.1.   FIGURA 9 – CARROS</w:t>
      </w:r>
    </w:p>
    <w:p w14:paraId="173CDEAD" w14:textId="653B986E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307EFD5" w14:textId="3A53A9C0" w:rsidR="002A0D78" w:rsidRDefault="00232A8B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7594EFD" wp14:editId="36A3F2E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1718310"/>
            <wp:effectExtent l="0" t="0" r="0" b="0"/>
            <wp:wrapNone/>
            <wp:docPr id="20" name="Imagem 2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Text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6E6E9" w14:textId="1FA52F32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1F104DA2" w14:textId="4F7F09BB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7A52885" w14:textId="76104B22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A1F48DE" w14:textId="4D3B4DAE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71FEEAA" w14:textId="1F13E386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90C5795" w14:textId="4988C90B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1F9583A3" w14:textId="45E7D97C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A8F38A5" w14:textId="137D008A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D8A6581" w14:textId="77777777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1AFBB8DD" w14:textId="3873E9D5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D.2.   FIGURA 10 – CARROS</w:t>
      </w:r>
    </w:p>
    <w:p w14:paraId="44BEC746" w14:textId="543BF542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08B9A40" w14:textId="1B3CD166" w:rsidR="002A0D78" w:rsidRDefault="00232A8B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E3AAD2" wp14:editId="073A098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1548765"/>
            <wp:effectExtent l="0" t="0" r="0" b="0"/>
            <wp:wrapNone/>
            <wp:docPr id="22" name="Imagem 2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ntendo 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88CD1" w14:textId="02142377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71964DB" w14:textId="343EFA4E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F154685" w14:textId="1E3F4166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BBC9AE0" w14:textId="0D8E85C1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2FADF2B0" w14:textId="3F441EE8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362835F" w14:textId="5B7A03E8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2F4D509" w14:textId="7DC79598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CC2E007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91A094F" w14:textId="06E3E62F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0023B50" w14:textId="49CC8561" w:rsidR="002A0D78" w:rsidRDefault="002A0D78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D.3.  </w:t>
      </w:r>
      <w:r w:rsidR="00FB4635">
        <w:rPr>
          <w:rFonts w:ascii="Times New Roman" w:hAnsi="Times New Roman"/>
          <w:sz w:val="20"/>
          <w:szCs w:val="20"/>
        </w:rPr>
        <w:t>FIGURA 11 – CARROS</w:t>
      </w:r>
    </w:p>
    <w:p w14:paraId="57A6404C" w14:textId="136E3051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EDBA73E" w14:textId="27D796AC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CCB1D3" wp14:editId="14BC1C7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60720" cy="1558925"/>
            <wp:effectExtent l="0" t="0" r="0" b="3175"/>
            <wp:wrapNone/>
            <wp:docPr id="23" name="Imagem 2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ntendo 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E0DA" w14:textId="01E23A6E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420F152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D4B81C5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313DFF0B" w14:textId="5302A743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38D2F31" w14:textId="30248C6F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D40BEFB" w14:textId="0B195778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663D51DC" w14:textId="597A58C3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45AC03A3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79F84BC6" w14:textId="77777777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3781AD9" w14:textId="41AAEA12" w:rsidR="00FB4635" w:rsidRDefault="00FB4635" w:rsidP="002A0D78">
      <w:pPr>
        <w:ind w:left="709"/>
        <w:rPr>
          <w:rFonts w:ascii="Times New Roman" w:hAnsi="Times New Roman"/>
          <w:sz w:val="20"/>
          <w:szCs w:val="20"/>
        </w:rPr>
      </w:pPr>
    </w:p>
    <w:p w14:paraId="54E29C50" w14:textId="0DABE502" w:rsidR="00FB4635" w:rsidRDefault="00FB4635" w:rsidP="00FB4635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FIGURA 12 – RODAPÉ HOME</w:t>
      </w:r>
    </w:p>
    <w:p w14:paraId="167D33E7" w14:textId="64F61BE2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509893FA" w14:textId="0B9ED1C7" w:rsidR="00FB4635" w:rsidRDefault="00FB4635" w:rsidP="00FB4635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DFC141" wp14:editId="66E279A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60720" cy="1170305"/>
            <wp:effectExtent l="0" t="0" r="0" b="0"/>
            <wp:wrapNone/>
            <wp:docPr id="24" name="Imagem 2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 com confiança média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F26CC" w14:textId="0F2789FF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22374B13" w14:textId="3E47E5C1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6745EC63" w14:textId="5D924723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5A5943DE" w14:textId="3EA3649B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1D575CFC" w14:textId="0BBA45BF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04125721" w14:textId="4EA53CF1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341FCCFB" w14:textId="77777777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0FE16613" w14:textId="7AA85BD9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3B17D2A8" w14:textId="77777777" w:rsidR="00FB4635" w:rsidRP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5524027F" w14:textId="60CBD604" w:rsidR="00FB4635" w:rsidRDefault="00FB4635" w:rsidP="00FB4635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FIGURA 13 – TELA LOGIN</w:t>
      </w:r>
    </w:p>
    <w:p w14:paraId="06DE36FE" w14:textId="5B291696" w:rsidR="00FB4635" w:rsidRDefault="00FB4635" w:rsidP="00FB4635">
      <w:pPr>
        <w:rPr>
          <w:rFonts w:ascii="Times New Roman" w:hAnsi="Times New Roman"/>
          <w:sz w:val="20"/>
          <w:szCs w:val="20"/>
        </w:rPr>
      </w:pPr>
    </w:p>
    <w:p w14:paraId="6C8D7387" w14:textId="525467E9" w:rsidR="00FB4635" w:rsidRPr="00FB4635" w:rsidRDefault="00232A8B" w:rsidP="00FB4635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B0EC99B" wp14:editId="584C605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2508250"/>
            <wp:effectExtent l="0" t="0" r="0" b="6350"/>
            <wp:wrapNone/>
            <wp:docPr id="25" name="Imagem 2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&#10;&#10;Descrição gerada automa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D5273" w14:textId="5660C9D0" w:rsidR="0041771D" w:rsidRPr="003C20BC" w:rsidRDefault="0041771D" w:rsidP="0041771D">
      <w:pPr>
        <w:pStyle w:val="PargrafodaLista"/>
        <w:ind w:left="1080"/>
        <w:rPr>
          <w:rFonts w:ascii="Times New Roman" w:hAnsi="Times New Roman"/>
        </w:rPr>
      </w:pPr>
    </w:p>
    <w:p w14:paraId="0EA2DF68" w14:textId="300B2FB7" w:rsidR="005B669E" w:rsidRPr="006D4370" w:rsidRDefault="005B669E" w:rsidP="00FB4635">
      <w:pPr>
        <w:pStyle w:val="Ttulo1"/>
        <w:numPr>
          <w:ilvl w:val="0"/>
          <w:numId w:val="0"/>
        </w:numPr>
        <w:ind w:left="1"/>
        <w:jc w:val="left"/>
        <w:rPr>
          <w:rFonts w:ascii="Times New Roman" w:hAnsi="Times New Roman" w:cs="Times New Roman"/>
          <w:sz w:val="20"/>
          <w:szCs w:val="20"/>
        </w:rPr>
      </w:pPr>
    </w:p>
    <w:p w14:paraId="328258A1" w14:textId="77777777" w:rsidR="005B669E" w:rsidRPr="00A338F3" w:rsidRDefault="005B669E" w:rsidP="00585409">
      <w:pPr>
        <w:tabs>
          <w:tab w:val="clear" w:pos="851"/>
        </w:tabs>
        <w:spacing w:line="240" w:lineRule="auto"/>
        <w:jc w:val="left"/>
      </w:pPr>
    </w:p>
    <w:sectPr w:rsidR="005B669E" w:rsidRPr="00A338F3" w:rsidSect="008B07EE">
      <w:headerReference w:type="default" r:id="rId6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Heder Luiz Santos" w:date="2022-04-05T13:55:00Z" w:initials="HLS">
    <w:p w14:paraId="254459B7" w14:textId="77777777" w:rsidR="00A338F3" w:rsidRDefault="00A338F3" w:rsidP="00A338F3">
      <w:pPr>
        <w:pStyle w:val="Textodecomentrio"/>
      </w:pPr>
      <w:r>
        <w:rPr>
          <w:rStyle w:val="Refdecomentrio"/>
        </w:rPr>
        <w:annotationRef/>
      </w:r>
      <w:r>
        <w:t>Agurdando confirmações das atribuições pelo Ismael</w:t>
      </w:r>
    </w:p>
  </w:comment>
  <w:comment w:id="31" w:author="HEDER LUIZ DOS SANTOS" w:date="2022-04-28T20:25:00Z" w:initials="HLDS">
    <w:p w14:paraId="25D3A0F8" w14:textId="6EE253A9" w:rsidR="00232A8B" w:rsidRDefault="00232A8B">
      <w:pPr>
        <w:pStyle w:val="Textodecomentrio"/>
      </w:pPr>
      <w:r>
        <w:rPr>
          <w:rStyle w:val="Refdecomentrio"/>
        </w:rPr>
        <w:annotationRef/>
      </w:r>
      <w:r>
        <w:t>Adicionar cor #467878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4459B7" w15:done="0"/>
  <w15:commentEx w15:paraId="25D3A0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C8B5" w16cex:dateUtc="2022-04-05T16:55:00Z"/>
  <w16cex:commentExtensible w16cex:durableId="261576AD" w16cex:dateUtc="2022-04-28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4459B7" w16cid:durableId="25F6C8B5"/>
  <w16cid:commentId w16cid:paraId="25D3A0F8" w16cid:durableId="261576AD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4C96" w14:textId="77777777" w:rsidR="003C4971" w:rsidRDefault="003C4971">
      <w:r>
        <w:separator/>
      </w:r>
    </w:p>
    <w:p w14:paraId="6FBEFD84" w14:textId="77777777" w:rsidR="003C4971" w:rsidRDefault="003C4971"/>
    <w:p w14:paraId="0D10A7CB" w14:textId="77777777" w:rsidR="003C4971" w:rsidRDefault="003C4971"/>
    <w:p w14:paraId="5301CD85" w14:textId="77777777" w:rsidR="003C4971" w:rsidRDefault="003C4971"/>
  </w:endnote>
  <w:endnote w:type="continuationSeparator" w:id="0">
    <w:p w14:paraId="46299BD1" w14:textId="77777777" w:rsidR="003C4971" w:rsidRDefault="003C4971">
      <w:r>
        <w:continuationSeparator/>
      </w:r>
    </w:p>
    <w:p w14:paraId="454B7FA3" w14:textId="77777777" w:rsidR="003C4971" w:rsidRDefault="003C4971"/>
    <w:p w14:paraId="7C6C5A77" w14:textId="77777777" w:rsidR="003C4971" w:rsidRDefault="003C4971"/>
    <w:p w14:paraId="63D787A8" w14:textId="77777777" w:rsidR="003C4971" w:rsidRDefault="003C4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DA98" w14:textId="77777777" w:rsidR="00A338F3" w:rsidRDefault="00A338F3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9D0F" w14:textId="77777777" w:rsidR="00A338F3" w:rsidRDefault="00A338F3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18F9" w14:textId="77777777" w:rsidR="00A338F3" w:rsidRDefault="00A338F3" w:rsidP="00317E2D">
    <w:pPr>
      <w:pStyle w:val="Rodap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BF31" w14:textId="77777777" w:rsidR="00A338F3" w:rsidRDefault="00A338F3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7013" w14:textId="77777777" w:rsidR="00A338F3" w:rsidRDefault="00A338F3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78FB" w14:textId="77777777" w:rsidR="00A338F3" w:rsidRDefault="00A338F3">
    <w:pPr>
      <w:pStyle w:val="Rodap"/>
      <w:ind w:right="36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4086" w14:textId="77777777" w:rsidR="00A338F3" w:rsidRDefault="00A338F3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F62" w14:textId="77777777" w:rsidR="00A338F3" w:rsidRDefault="00A338F3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D3A" w14:textId="77777777" w:rsidR="00A338F3" w:rsidRDefault="00A338F3">
    <w:pPr>
      <w:pStyle w:val="Rodap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9B7B" w14:textId="77777777" w:rsidR="00A338F3" w:rsidRDefault="00A338F3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775A" w14:textId="77777777" w:rsidR="00BD6B0C" w:rsidRDefault="00BD6B0C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D534" w14:textId="77777777" w:rsidR="00A338F3" w:rsidRDefault="00A338F3" w:rsidP="00460E73">
    <w:pPr>
      <w:pStyle w:val="Rodap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31EA" w14:textId="77777777" w:rsidR="00BD6B0C" w:rsidRDefault="00BD6B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2047" w14:textId="77777777" w:rsidR="00A338F3" w:rsidRDefault="00A338F3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9B93503" w14:textId="77777777" w:rsidR="00A338F3" w:rsidRDefault="00A338F3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78F4" w14:textId="77777777" w:rsidR="00A338F3" w:rsidRDefault="00A338F3" w:rsidP="00460E73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0D76" w14:textId="77777777" w:rsidR="00A338F3" w:rsidRDefault="00A338F3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8824" w14:textId="77777777" w:rsidR="00A338F3" w:rsidRDefault="00A338F3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DDB6" w14:textId="77777777" w:rsidR="00A338F3" w:rsidRDefault="00A338F3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FED4" w14:textId="77777777" w:rsidR="00A338F3" w:rsidRDefault="00A338F3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2546" w14:textId="77777777" w:rsidR="00A338F3" w:rsidRDefault="00A33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A2A8" w14:textId="77777777" w:rsidR="003C4971" w:rsidRDefault="003C4971">
      <w:r>
        <w:separator/>
      </w:r>
    </w:p>
    <w:p w14:paraId="3887DD6D" w14:textId="77777777" w:rsidR="003C4971" w:rsidRDefault="003C4971"/>
    <w:p w14:paraId="4F4662A2" w14:textId="77777777" w:rsidR="003C4971" w:rsidRDefault="003C4971"/>
    <w:p w14:paraId="5A42B7FE" w14:textId="77777777" w:rsidR="003C4971" w:rsidRDefault="003C4971"/>
  </w:footnote>
  <w:footnote w:type="continuationSeparator" w:id="0">
    <w:p w14:paraId="3535EAC9" w14:textId="77777777" w:rsidR="003C4971" w:rsidRDefault="003C4971">
      <w:r>
        <w:continuationSeparator/>
      </w:r>
    </w:p>
    <w:p w14:paraId="707CE1C1" w14:textId="77777777" w:rsidR="003C4971" w:rsidRDefault="003C4971"/>
    <w:p w14:paraId="01EDA6EC" w14:textId="77777777" w:rsidR="003C4971" w:rsidRDefault="003C4971"/>
    <w:p w14:paraId="15295E50" w14:textId="77777777" w:rsidR="003C4971" w:rsidRDefault="003C4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3543" w14:textId="77777777" w:rsidR="00A338F3" w:rsidRDefault="00A338F3" w:rsidP="008828E4">
    <w:pPr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43B1" w14:textId="77777777" w:rsidR="00A338F3" w:rsidRDefault="00A338F3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FBE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48B1EA21" w14:textId="30A62F4B" w:rsidR="00A338F3" w:rsidRPr="00E37DB5" w:rsidRDefault="00A338F3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96A401" wp14:editId="5C973A5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DAB5F" id="Conector reto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14:paraId="6C6FC270" w14:textId="77777777" w:rsidR="00A338F3" w:rsidRDefault="00A338F3" w:rsidP="005C1AA4">
    <w:pPr>
      <w:ind w:right="284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CD19" w14:textId="77777777" w:rsidR="00A338F3" w:rsidRDefault="00A338F3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6D9C01A9" w14:textId="204B2430" w:rsidR="00A338F3" w:rsidRPr="00E576CE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21E641A" wp14:editId="3AC12F9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1" name="Conector re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62EE4" id="Conector reto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E576CE">
      <w:rPr>
        <w:rFonts w:ascii="Times New Roman" w:hAnsi="Times New Roman"/>
        <w:b/>
        <w:color w:val="999999"/>
        <w:sz w:val="20"/>
        <w:szCs w:val="20"/>
      </w:rPr>
      <w:t>ATRIBUIÇÃO DE CARGOS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5E04" w14:textId="77777777" w:rsidR="00A338F3" w:rsidRDefault="00A338F3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5F01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14:paraId="10778D3F" w14:textId="6D7A5515" w:rsidR="00A338F3" w:rsidRDefault="00A338F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02F2F398" wp14:editId="36A1850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7BD37" id="Conector reto 1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41EC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4317D0AD" w14:textId="0AC163E3" w:rsidR="00A338F3" w:rsidRPr="00713631" w:rsidRDefault="00A338F3">
    <w:pPr>
      <w:ind w:right="397"/>
      <w:jc w:val="right"/>
      <w:rPr>
        <w:rFonts w:ascii="Times New Roman" w:hAnsi="Times New Roman"/>
        <w:b/>
        <w:color w:val="808080"/>
        <w:sz w:val="20"/>
      </w:rPr>
    </w:pPr>
    <w:r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3D77BFE6" wp14:editId="36B64D5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CB166" id="Conector reto 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rFonts w:ascii="Times New Roman" w:hAnsi="Times New Roman"/>
        <w:b/>
        <w:color w:val="808080"/>
        <w:sz w:val="20"/>
      </w:rPr>
      <w:t>CRONOGRAMA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3292" w14:textId="77777777" w:rsidR="00A338F3" w:rsidRDefault="00A338F3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EFF5" w14:textId="77777777" w:rsidR="00A338F3" w:rsidRDefault="00A338F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7CA480D6" w14:textId="5F6E6793" w:rsidR="00A338F3" w:rsidRDefault="00A338F3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36099E71" wp14:editId="3B3E487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0795" r="12700" b="8255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23C0" id="Conector reto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b/>
        <w:color w:val="808080"/>
        <w:sz w:val="20"/>
      </w:rPr>
      <w:t>ORÇAMENTO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1B7BC" w14:textId="77777777" w:rsidR="00A338F3" w:rsidRDefault="00A338F3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CA9A" w14:textId="77777777" w:rsidR="00BD6B0C" w:rsidRDefault="00657444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6B0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75B0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1B893809" w14:textId="3176FF94" w:rsidR="00BD6B0C" w:rsidRPr="00E37DB5" w:rsidRDefault="000504F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F1D7C0" wp14:editId="3E5326B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E359B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A338F3">
      <w:rPr>
        <w:b/>
        <w:color w:val="999999"/>
        <w:sz w:val="20"/>
        <w:szCs w:val="20"/>
      </w:rPr>
      <w:t>NOSSA CARA</w:t>
    </w:r>
  </w:p>
  <w:p w14:paraId="7D0BDA23" w14:textId="79E6AB2D" w:rsidR="009376CF" w:rsidRDefault="009376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A9A4" w14:textId="77777777" w:rsidR="00A338F3" w:rsidRDefault="00A338F3" w:rsidP="00460E73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0D3" w14:textId="77777777" w:rsidR="00BD6B0C" w:rsidRDefault="00BD6B0C">
    <w:pPr>
      <w:pStyle w:val="Cabealho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A0F8" w14:textId="77777777" w:rsidR="00585409" w:rsidRDefault="00585409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65EF3850" w14:textId="0A990BFD" w:rsidR="00585409" w:rsidRPr="002D50E9" w:rsidRDefault="00585409" w:rsidP="00E82440">
    <w:pPr>
      <w:ind w:right="397" w:firstLine="360"/>
      <w:jc w:val="right"/>
      <w:rPr>
        <w:rFonts w:ascii="Times New Roman" w:hAnsi="Times New Roman"/>
        <w:b/>
        <w:color w:val="999999"/>
        <w:sz w:val="20"/>
        <w:szCs w:val="20"/>
      </w:rPr>
    </w:pPr>
    <w:r w:rsidRPr="002D50E9">
      <w:rPr>
        <w:rFonts w:ascii="Times New Roman" w:hAnsi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14398A9" wp14:editId="694448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A03F7" id="Line 1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7B6B25" w:rsidRPr="002D50E9">
      <w:rPr>
        <w:rFonts w:ascii="Times New Roman" w:hAnsi="Times New Roman"/>
        <w:b/>
        <w:color w:val="999999"/>
        <w:sz w:val="20"/>
        <w:szCs w:val="20"/>
      </w:rPr>
      <w:t>WIREFRAME</w:t>
    </w:r>
  </w:p>
  <w:p w14:paraId="25503665" w14:textId="75B41ED7" w:rsidR="00585409" w:rsidRDefault="005854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AE60" w14:textId="77777777" w:rsidR="00A338F3" w:rsidRDefault="00A338F3" w:rsidP="008828E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08F3" w14:textId="77777777" w:rsidR="00A338F3" w:rsidRDefault="00A338F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6B23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785F142" w14:textId="215D8CE4" w:rsidR="00A338F3" w:rsidRPr="00E37DB5" w:rsidRDefault="00A338F3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A328BF5" wp14:editId="0AB01D3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1" name="Conector re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76162" id="Conector reto 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14:paraId="18855F20" w14:textId="77777777" w:rsidR="00A338F3" w:rsidRDefault="00A338F3" w:rsidP="00460E7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B058" w14:textId="77777777" w:rsidR="00A338F3" w:rsidRDefault="00A338F3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6746E0A1" w14:textId="6A69B775" w:rsidR="00A338F3" w:rsidRPr="00804FB9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03024FA" wp14:editId="1DFC12C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5" name="Conector re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FB3D0" id="Conector reto 1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804FB9">
      <w:rPr>
        <w:rFonts w:ascii="Times New Roman" w:hAnsi="Times New Roman"/>
        <w:b/>
        <w:color w:val="999999"/>
        <w:sz w:val="20"/>
        <w:szCs w:val="20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E1DD" w14:textId="77777777" w:rsidR="00A338F3" w:rsidRDefault="00A338F3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19CA" w14:textId="77777777" w:rsidR="00A338F3" w:rsidRDefault="00A338F3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0A41D4C" w14:textId="44E3A272" w:rsidR="00A338F3" w:rsidRPr="00E37DB5" w:rsidRDefault="00A338F3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2073EAC" wp14:editId="1EEB533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4" name="Conector re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483A8" id="Conector reto 1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>
      <w:rPr>
        <w:b/>
        <w:color w:val="999999"/>
        <w:sz w:val="20"/>
        <w:szCs w:val="20"/>
      </w:rPr>
      <w:t>REVISÃO DE LITERATURA</w:t>
    </w:r>
  </w:p>
  <w:p w14:paraId="4304BEF5" w14:textId="77777777" w:rsidR="00A338F3" w:rsidRDefault="00A338F3" w:rsidP="00460E73">
    <w:pPr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E71A" w14:textId="77777777" w:rsidR="00A338F3" w:rsidRDefault="00A338F3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  <w:bookmarkStart w:id="24" w:name="_Hlk100048159"/>
  <w:bookmarkStart w:id="25" w:name="_Hlk100048160"/>
  <w:bookmarkStart w:id="26" w:name="_Hlk100048195"/>
  <w:bookmarkStart w:id="27" w:name="_Hlk100048196"/>
  <w:p w14:paraId="0B489F93" w14:textId="5402D178" w:rsidR="00A338F3" w:rsidRPr="00804FB9" w:rsidRDefault="00A338F3" w:rsidP="005C1AA4">
    <w:pPr>
      <w:ind w:right="397"/>
      <w:jc w:val="right"/>
      <w:rPr>
        <w:rFonts w:ascii="Times New Roman" w:hAnsi="Times New Roman"/>
        <w:b/>
        <w:color w:val="999999"/>
        <w:sz w:val="20"/>
        <w:szCs w:val="20"/>
      </w:rPr>
    </w:pPr>
    <w:r>
      <w:rPr>
        <w:rFonts w:ascii="Times New Roman" w:hAnsi="Times New Roman"/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AFC1AA3" wp14:editId="266035F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13335" r="12700" b="5715"/>
              <wp:wrapNone/>
              <wp:docPr id="13" name="Conector re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62BC4" id="Conector reto 1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Pr="00804FB9">
      <w:rPr>
        <w:rFonts w:ascii="Times New Roman" w:hAnsi="Times New Roman"/>
        <w:b/>
        <w:color w:val="999999"/>
        <w:sz w:val="20"/>
        <w:szCs w:val="20"/>
      </w:rPr>
      <w:t>ESTRUTURA BASE DO PROJETO</w:t>
    </w:r>
    <w:bookmarkEnd w:id="24"/>
    <w:bookmarkEnd w:id="25"/>
    <w:bookmarkEnd w:id="26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830"/>
    <w:multiLevelType w:val="hybridMultilevel"/>
    <w:tmpl w:val="8F9270A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99D"/>
    <w:multiLevelType w:val="hybridMultilevel"/>
    <w:tmpl w:val="3B06ADE0"/>
    <w:lvl w:ilvl="0" w:tplc="FFFFFFFF">
      <w:start w:val="1"/>
      <w:numFmt w:val="upperRoman"/>
      <w:lvlText w:val="%1."/>
      <w:lvlJc w:val="righ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4600D50"/>
    <w:multiLevelType w:val="hybridMultilevel"/>
    <w:tmpl w:val="E258F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8574C"/>
    <w:multiLevelType w:val="hybridMultilevel"/>
    <w:tmpl w:val="77986110"/>
    <w:lvl w:ilvl="0" w:tplc="0C8E1DA0">
      <w:start w:val="1"/>
      <w:numFmt w:val="upperLetter"/>
      <w:lvlText w:val="%1."/>
      <w:lvlJc w:val="left"/>
      <w:pPr>
        <w:ind w:left="1568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4" w15:restartNumberingAfterBreak="0">
    <w:nsid w:val="0A494A6A"/>
    <w:multiLevelType w:val="multilevel"/>
    <w:tmpl w:val="6DEEA3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Roman"/>
      <w:pStyle w:val="Ttulo2"/>
      <w:lvlText w:val="%2."/>
      <w:lvlJc w:val="righ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2340752"/>
    <w:multiLevelType w:val="hybridMultilevel"/>
    <w:tmpl w:val="F99EC71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C0EDE"/>
    <w:multiLevelType w:val="multilevel"/>
    <w:tmpl w:val="D8EA3752"/>
    <w:numStyleLink w:val="ListaNumerada-Nmeros"/>
  </w:abstractNum>
  <w:abstractNum w:abstractNumId="7" w15:restartNumberingAfterBreak="0">
    <w:nsid w:val="17AB42A2"/>
    <w:multiLevelType w:val="hybridMultilevel"/>
    <w:tmpl w:val="085898D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1C6463CE"/>
    <w:multiLevelType w:val="hybridMultilevel"/>
    <w:tmpl w:val="9064C90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00408"/>
    <w:multiLevelType w:val="hybridMultilevel"/>
    <w:tmpl w:val="E09681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206078E"/>
    <w:multiLevelType w:val="hybridMultilevel"/>
    <w:tmpl w:val="6AE2C31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1500B"/>
    <w:multiLevelType w:val="hybridMultilevel"/>
    <w:tmpl w:val="C548D3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612B2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6" w15:restartNumberingAfterBreak="0">
    <w:nsid w:val="28E34FD1"/>
    <w:multiLevelType w:val="hybridMultilevel"/>
    <w:tmpl w:val="B3D8E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F718E3"/>
    <w:multiLevelType w:val="singleLevel"/>
    <w:tmpl w:val="0416001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8" w15:restartNumberingAfterBreak="0">
    <w:nsid w:val="2F313548"/>
    <w:multiLevelType w:val="hybridMultilevel"/>
    <w:tmpl w:val="6E646B0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A73EF"/>
    <w:multiLevelType w:val="multilevel"/>
    <w:tmpl w:val="D8EA3752"/>
    <w:numStyleLink w:val="ListaNumerada-Nmeros"/>
  </w:abstractNum>
  <w:abstractNum w:abstractNumId="20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1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3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17016A2"/>
    <w:multiLevelType w:val="hybridMultilevel"/>
    <w:tmpl w:val="5B9E42E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A62D8"/>
    <w:multiLevelType w:val="hybridMultilevel"/>
    <w:tmpl w:val="62C830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30C6D"/>
    <w:multiLevelType w:val="hybridMultilevel"/>
    <w:tmpl w:val="4DE82D82"/>
    <w:lvl w:ilvl="0" w:tplc="3A40FC78">
      <w:start w:val="1"/>
      <w:numFmt w:val="upperLetter"/>
      <w:lvlText w:val="%1."/>
      <w:lvlJc w:val="left"/>
      <w:pPr>
        <w:ind w:left="1069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E34705"/>
    <w:multiLevelType w:val="hybridMultilevel"/>
    <w:tmpl w:val="8434523C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8" w15:restartNumberingAfterBreak="0">
    <w:nsid w:val="487206CA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9" w15:restartNumberingAfterBreak="0">
    <w:nsid w:val="48FF3467"/>
    <w:multiLevelType w:val="hybridMultilevel"/>
    <w:tmpl w:val="44361C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704BF"/>
    <w:multiLevelType w:val="hybridMultilevel"/>
    <w:tmpl w:val="89CA8EC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20799C"/>
    <w:multiLevelType w:val="hybridMultilevel"/>
    <w:tmpl w:val="24BC923C"/>
    <w:lvl w:ilvl="0" w:tplc="7FFED522">
      <w:start w:val="1"/>
      <w:numFmt w:val="upperLetter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CC2D28"/>
    <w:multiLevelType w:val="hybridMultilevel"/>
    <w:tmpl w:val="5490A6F8"/>
    <w:lvl w:ilvl="0" w:tplc="04160015">
      <w:start w:val="1"/>
      <w:numFmt w:val="upperLetter"/>
      <w:lvlText w:val="%1."/>
      <w:lvlJc w:val="left"/>
      <w:pPr>
        <w:ind w:left="1569" w:hanging="360"/>
      </w:pPr>
    </w:lvl>
    <w:lvl w:ilvl="1" w:tplc="04160019" w:tentative="1">
      <w:start w:val="1"/>
      <w:numFmt w:val="lowerLetter"/>
      <w:lvlText w:val="%2."/>
      <w:lvlJc w:val="left"/>
      <w:pPr>
        <w:ind w:left="2289" w:hanging="360"/>
      </w:pPr>
    </w:lvl>
    <w:lvl w:ilvl="2" w:tplc="0416001B" w:tentative="1">
      <w:start w:val="1"/>
      <w:numFmt w:val="lowerRoman"/>
      <w:lvlText w:val="%3."/>
      <w:lvlJc w:val="right"/>
      <w:pPr>
        <w:ind w:left="3009" w:hanging="180"/>
      </w:pPr>
    </w:lvl>
    <w:lvl w:ilvl="3" w:tplc="0416000F" w:tentative="1">
      <w:start w:val="1"/>
      <w:numFmt w:val="decimal"/>
      <w:lvlText w:val="%4."/>
      <w:lvlJc w:val="left"/>
      <w:pPr>
        <w:ind w:left="3729" w:hanging="360"/>
      </w:pPr>
    </w:lvl>
    <w:lvl w:ilvl="4" w:tplc="04160019" w:tentative="1">
      <w:start w:val="1"/>
      <w:numFmt w:val="lowerLetter"/>
      <w:lvlText w:val="%5."/>
      <w:lvlJc w:val="left"/>
      <w:pPr>
        <w:ind w:left="4449" w:hanging="360"/>
      </w:pPr>
    </w:lvl>
    <w:lvl w:ilvl="5" w:tplc="0416001B" w:tentative="1">
      <w:start w:val="1"/>
      <w:numFmt w:val="lowerRoman"/>
      <w:lvlText w:val="%6."/>
      <w:lvlJc w:val="right"/>
      <w:pPr>
        <w:ind w:left="5169" w:hanging="180"/>
      </w:pPr>
    </w:lvl>
    <w:lvl w:ilvl="6" w:tplc="0416000F" w:tentative="1">
      <w:start w:val="1"/>
      <w:numFmt w:val="decimal"/>
      <w:lvlText w:val="%7."/>
      <w:lvlJc w:val="left"/>
      <w:pPr>
        <w:ind w:left="5889" w:hanging="360"/>
      </w:pPr>
    </w:lvl>
    <w:lvl w:ilvl="7" w:tplc="04160019" w:tentative="1">
      <w:start w:val="1"/>
      <w:numFmt w:val="lowerLetter"/>
      <w:lvlText w:val="%8."/>
      <w:lvlJc w:val="left"/>
      <w:pPr>
        <w:ind w:left="6609" w:hanging="360"/>
      </w:pPr>
    </w:lvl>
    <w:lvl w:ilvl="8" w:tplc="0416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4184956"/>
    <w:multiLevelType w:val="hybridMultilevel"/>
    <w:tmpl w:val="C548D33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6F8E6D0A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7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34618A3"/>
    <w:multiLevelType w:val="hybridMultilevel"/>
    <w:tmpl w:val="69EE25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B7C28"/>
    <w:multiLevelType w:val="hybridMultilevel"/>
    <w:tmpl w:val="69EE25A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3F1F89"/>
    <w:multiLevelType w:val="hybridMultilevel"/>
    <w:tmpl w:val="5490A6F8"/>
    <w:lvl w:ilvl="0" w:tplc="FFFFFFFF">
      <w:start w:val="1"/>
      <w:numFmt w:val="upperLetter"/>
      <w:lvlText w:val="%1."/>
      <w:lvlJc w:val="left"/>
      <w:pPr>
        <w:ind w:left="1569" w:hanging="360"/>
      </w:pPr>
    </w:lvl>
    <w:lvl w:ilvl="1" w:tplc="FFFFFFFF" w:tentative="1">
      <w:start w:val="1"/>
      <w:numFmt w:val="lowerLetter"/>
      <w:lvlText w:val="%2."/>
      <w:lvlJc w:val="left"/>
      <w:pPr>
        <w:ind w:left="2289" w:hanging="360"/>
      </w:pPr>
    </w:lvl>
    <w:lvl w:ilvl="2" w:tplc="FFFFFFFF" w:tentative="1">
      <w:start w:val="1"/>
      <w:numFmt w:val="lowerRoman"/>
      <w:lvlText w:val="%3."/>
      <w:lvlJc w:val="right"/>
      <w:pPr>
        <w:ind w:left="3009" w:hanging="180"/>
      </w:pPr>
    </w:lvl>
    <w:lvl w:ilvl="3" w:tplc="FFFFFFFF" w:tentative="1">
      <w:start w:val="1"/>
      <w:numFmt w:val="decimal"/>
      <w:lvlText w:val="%4."/>
      <w:lvlJc w:val="left"/>
      <w:pPr>
        <w:ind w:left="3729" w:hanging="360"/>
      </w:pPr>
    </w:lvl>
    <w:lvl w:ilvl="4" w:tplc="FFFFFFFF" w:tentative="1">
      <w:start w:val="1"/>
      <w:numFmt w:val="lowerLetter"/>
      <w:lvlText w:val="%5."/>
      <w:lvlJc w:val="left"/>
      <w:pPr>
        <w:ind w:left="4449" w:hanging="360"/>
      </w:pPr>
    </w:lvl>
    <w:lvl w:ilvl="5" w:tplc="FFFFFFFF" w:tentative="1">
      <w:start w:val="1"/>
      <w:numFmt w:val="lowerRoman"/>
      <w:lvlText w:val="%6."/>
      <w:lvlJc w:val="right"/>
      <w:pPr>
        <w:ind w:left="5169" w:hanging="180"/>
      </w:pPr>
    </w:lvl>
    <w:lvl w:ilvl="6" w:tplc="FFFFFFFF" w:tentative="1">
      <w:start w:val="1"/>
      <w:numFmt w:val="decimal"/>
      <w:lvlText w:val="%7."/>
      <w:lvlJc w:val="left"/>
      <w:pPr>
        <w:ind w:left="5889" w:hanging="360"/>
      </w:pPr>
    </w:lvl>
    <w:lvl w:ilvl="7" w:tplc="FFFFFFFF" w:tentative="1">
      <w:start w:val="1"/>
      <w:numFmt w:val="lowerLetter"/>
      <w:lvlText w:val="%8."/>
      <w:lvlJc w:val="left"/>
      <w:pPr>
        <w:ind w:left="6609" w:hanging="360"/>
      </w:pPr>
    </w:lvl>
    <w:lvl w:ilvl="8" w:tplc="FFFFFFFF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41" w15:restartNumberingAfterBreak="0">
    <w:nsid w:val="78D0133C"/>
    <w:multiLevelType w:val="hybridMultilevel"/>
    <w:tmpl w:val="14F8B7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88306058">
    <w:abstractNumId w:val="4"/>
  </w:num>
  <w:num w:numId="2" w16cid:durableId="1401908823">
    <w:abstractNumId w:val="22"/>
  </w:num>
  <w:num w:numId="3" w16cid:durableId="1623339440">
    <w:abstractNumId w:val="35"/>
  </w:num>
  <w:num w:numId="4" w16cid:durableId="1669358632">
    <w:abstractNumId w:val="8"/>
  </w:num>
  <w:num w:numId="5" w16cid:durableId="1804301261">
    <w:abstractNumId w:val="20"/>
  </w:num>
  <w:num w:numId="6" w16cid:durableId="1500345016">
    <w:abstractNumId w:val="23"/>
  </w:num>
  <w:num w:numId="7" w16cid:durableId="674496981">
    <w:abstractNumId w:val="33"/>
  </w:num>
  <w:num w:numId="8" w16cid:durableId="48499620">
    <w:abstractNumId w:val="11"/>
  </w:num>
  <w:num w:numId="9" w16cid:durableId="555239073">
    <w:abstractNumId w:val="37"/>
  </w:num>
  <w:num w:numId="10" w16cid:durableId="1253703875">
    <w:abstractNumId w:val="12"/>
  </w:num>
  <w:num w:numId="11" w16cid:durableId="259142375">
    <w:abstractNumId w:val="21"/>
  </w:num>
  <w:num w:numId="12" w16cid:durableId="1488282751">
    <w:abstractNumId w:val="42"/>
  </w:num>
  <w:num w:numId="13" w16cid:durableId="20668550">
    <w:abstractNumId w:val="6"/>
  </w:num>
  <w:num w:numId="14" w16cid:durableId="627904698">
    <w:abstractNumId w:val="19"/>
  </w:num>
  <w:num w:numId="15" w16cid:durableId="1253784890">
    <w:abstractNumId w:val="4"/>
  </w:num>
  <w:num w:numId="16" w16cid:durableId="231620683">
    <w:abstractNumId w:val="39"/>
  </w:num>
  <w:num w:numId="17" w16cid:durableId="873034289">
    <w:abstractNumId w:val="16"/>
  </w:num>
  <w:num w:numId="18" w16cid:durableId="807666358">
    <w:abstractNumId w:val="38"/>
  </w:num>
  <w:num w:numId="19" w16cid:durableId="722143742">
    <w:abstractNumId w:val="27"/>
  </w:num>
  <w:num w:numId="20" w16cid:durableId="10767543">
    <w:abstractNumId w:val="41"/>
  </w:num>
  <w:num w:numId="21" w16cid:durableId="1431732054">
    <w:abstractNumId w:val="32"/>
  </w:num>
  <w:num w:numId="22" w16cid:durableId="2036540422">
    <w:abstractNumId w:val="14"/>
  </w:num>
  <w:num w:numId="23" w16cid:durableId="1224171092">
    <w:abstractNumId w:val="10"/>
  </w:num>
  <w:num w:numId="24" w16cid:durableId="756364104">
    <w:abstractNumId w:val="9"/>
  </w:num>
  <w:num w:numId="25" w16cid:durableId="643126107">
    <w:abstractNumId w:val="5"/>
  </w:num>
  <w:num w:numId="26" w16cid:durableId="319624368">
    <w:abstractNumId w:val="29"/>
  </w:num>
  <w:num w:numId="27" w16cid:durableId="2091266329">
    <w:abstractNumId w:val="25"/>
  </w:num>
  <w:num w:numId="28" w16cid:durableId="1527668395">
    <w:abstractNumId w:val="2"/>
  </w:num>
  <w:num w:numId="29" w16cid:durableId="1756706860">
    <w:abstractNumId w:val="13"/>
  </w:num>
  <w:num w:numId="30" w16cid:durableId="2036466487">
    <w:abstractNumId w:val="3"/>
  </w:num>
  <w:num w:numId="31" w16cid:durableId="759714339">
    <w:abstractNumId w:val="17"/>
  </w:num>
  <w:num w:numId="32" w16cid:durableId="1232154938">
    <w:abstractNumId w:val="18"/>
  </w:num>
  <w:num w:numId="33" w16cid:durableId="728848588">
    <w:abstractNumId w:val="7"/>
  </w:num>
  <w:num w:numId="34" w16cid:durableId="794562175">
    <w:abstractNumId w:val="26"/>
  </w:num>
  <w:num w:numId="35" w16cid:durableId="443966867">
    <w:abstractNumId w:val="0"/>
  </w:num>
  <w:num w:numId="36" w16cid:durableId="2086875345">
    <w:abstractNumId w:val="15"/>
  </w:num>
  <w:num w:numId="37" w16cid:durableId="2011444669">
    <w:abstractNumId w:val="36"/>
  </w:num>
  <w:num w:numId="38" w16cid:durableId="1931307740">
    <w:abstractNumId w:val="40"/>
  </w:num>
  <w:num w:numId="39" w16cid:durableId="714235996">
    <w:abstractNumId w:val="28"/>
  </w:num>
  <w:num w:numId="40" w16cid:durableId="1729260647">
    <w:abstractNumId w:val="1"/>
  </w:num>
  <w:num w:numId="41" w16cid:durableId="2077705810">
    <w:abstractNumId w:val="24"/>
  </w:num>
  <w:num w:numId="42" w16cid:durableId="898398460">
    <w:abstractNumId w:val="31"/>
  </w:num>
  <w:num w:numId="43" w16cid:durableId="613876002">
    <w:abstractNumId w:val="34"/>
  </w:num>
  <w:num w:numId="44" w16cid:durableId="1234316201">
    <w:abstractNumId w:val="3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der Luiz Santos">
    <w15:presenceInfo w15:providerId="Windows Live" w15:userId="f6bf5702f967589a"/>
  </w15:person>
  <w15:person w15:author="HEDER LUIZ DOS SANTOS">
    <w15:presenceInfo w15:providerId="AD" w15:userId="S::heder.lsantos@senacsp.edu.br::8423ba7c-d421-49ac-9c49-d11eae9af2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04FC"/>
    <w:rsid w:val="00051CA0"/>
    <w:rsid w:val="000536CE"/>
    <w:rsid w:val="00055F79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1C07"/>
    <w:rsid w:val="000720B7"/>
    <w:rsid w:val="000722CE"/>
    <w:rsid w:val="00072928"/>
    <w:rsid w:val="00072E5B"/>
    <w:rsid w:val="00074BC3"/>
    <w:rsid w:val="000756AC"/>
    <w:rsid w:val="000758F5"/>
    <w:rsid w:val="00077B4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E30"/>
    <w:rsid w:val="000E3F2F"/>
    <w:rsid w:val="000E4460"/>
    <w:rsid w:val="000E4703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11F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6A87"/>
    <w:rsid w:val="001E71EE"/>
    <w:rsid w:val="001E7727"/>
    <w:rsid w:val="001E7DBA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2A8B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6EC"/>
    <w:rsid w:val="00277E37"/>
    <w:rsid w:val="00282C0C"/>
    <w:rsid w:val="00283267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0D78"/>
    <w:rsid w:val="002A4B27"/>
    <w:rsid w:val="002A73B7"/>
    <w:rsid w:val="002B1338"/>
    <w:rsid w:val="002B163C"/>
    <w:rsid w:val="002B1BD2"/>
    <w:rsid w:val="002B3FF3"/>
    <w:rsid w:val="002B41FD"/>
    <w:rsid w:val="002B6309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50E9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0E34"/>
    <w:rsid w:val="00365F70"/>
    <w:rsid w:val="00367906"/>
    <w:rsid w:val="00370E34"/>
    <w:rsid w:val="003712CA"/>
    <w:rsid w:val="00371644"/>
    <w:rsid w:val="00371DCF"/>
    <w:rsid w:val="00372D90"/>
    <w:rsid w:val="003739E4"/>
    <w:rsid w:val="00373A7B"/>
    <w:rsid w:val="00374439"/>
    <w:rsid w:val="00374780"/>
    <w:rsid w:val="003747B7"/>
    <w:rsid w:val="00376631"/>
    <w:rsid w:val="00377D85"/>
    <w:rsid w:val="00380344"/>
    <w:rsid w:val="0038093A"/>
    <w:rsid w:val="00381DBE"/>
    <w:rsid w:val="003821CA"/>
    <w:rsid w:val="00382BCD"/>
    <w:rsid w:val="00382D39"/>
    <w:rsid w:val="0038342F"/>
    <w:rsid w:val="003848A9"/>
    <w:rsid w:val="00385427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4D45"/>
    <w:rsid w:val="003B6352"/>
    <w:rsid w:val="003B7C32"/>
    <w:rsid w:val="003C1394"/>
    <w:rsid w:val="003C20BC"/>
    <w:rsid w:val="003C3519"/>
    <w:rsid w:val="003C4611"/>
    <w:rsid w:val="003C4971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4A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5E64"/>
    <w:rsid w:val="0041630F"/>
    <w:rsid w:val="004172AB"/>
    <w:rsid w:val="0041771D"/>
    <w:rsid w:val="00421BEB"/>
    <w:rsid w:val="00422FF7"/>
    <w:rsid w:val="0042451D"/>
    <w:rsid w:val="00425378"/>
    <w:rsid w:val="00427454"/>
    <w:rsid w:val="00431D83"/>
    <w:rsid w:val="00432A7C"/>
    <w:rsid w:val="00434235"/>
    <w:rsid w:val="0043545C"/>
    <w:rsid w:val="00435AAB"/>
    <w:rsid w:val="00436CCF"/>
    <w:rsid w:val="00442297"/>
    <w:rsid w:val="00444E02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3300"/>
    <w:rsid w:val="00474364"/>
    <w:rsid w:val="0047643B"/>
    <w:rsid w:val="004769BD"/>
    <w:rsid w:val="00477E2F"/>
    <w:rsid w:val="0048253A"/>
    <w:rsid w:val="00482B8C"/>
    <w:rsid w:val="0048383F"/>
    <w:rsid w:val="004839F4"/>
    <w:rsid w:val="00484686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B35"/>
    <w:rsid w:val="004A1CF4"/>
    <w:rsid w:val="004A52AD"/>
    <w:rsid w:val="004A741E"/>
    <w:rsid w:val="004B1208"/>
    <w:rsid w:val="004B4349"/>
    <w:rsid w:val="004B6BBA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53DB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303"/>
    <w:rsid w:val="00577416"/>
    <w:rsid w:val="005810DF"/>
    <w:rsid w:val="00582901"/>
    <w:rsid w:val="00585409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97878"/>
    <w:rsid w:val="005A205D"/>
    <w:rsid w:val="005A2295"/>
    <w:rsid w:val="005A7087"/>
    <w:rsid w:val="005A772B"/>
    <w:rsid w:val="005B00BB"/>
    <w:rsid w:val="005B4B7A"/>
    <w:rsid w:val="005B4F5D"/>
    <w:rsid w:val="005B669E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1F25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15DA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2373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4370"/>
    <w:rsid w:val="006D5341"/>
    <w:rsid w:val="006D7F2D"/>
    <w:rsid w:val="006E0250"/>
    <w:rsid w:val="006E1369"/>
    <w:rsid w:val="006E2D13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631"/>
    <w:rsid w:val="00713C89"/>
    <w:rsid w:val="00716224"/>
    <w:rsid w:val="00717659"/>
    <w:rsid w:val="00717BA4"/>
    <w:rsid w:val="00720CB6"/>
    <w:rsid w:val="00722F62"/>
    <w:rsid w:val="00723E37"/>
    <w:rsid w:val="0072441F"/>
    <w:rsid w:val="00724F3F"/>
    <w:rsid w:val="0072505B"/>
    <w:rsid w:val="00727F31"/>
    <w:rsid w:val="007357A3"/>
    <w:rsid w:val="007357E6"/>
    <w:rsid w:val="00737B65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5CC1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71AC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6810"/>
    <w:rsid w:val="007A79DC"/>
    <w:rsid w:val="007A7B65"/>
    <w:rsid w:val="007B329E"/>
    <w:rsid w:val="007B391E"/>
    <w:rsid w:val="007B4A44"/>
    <w:rsid w:val="007B4DFD"/>
    <w:rsid w:val="007B69A9"/>
    <w:rsid w:val="007B6B25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4FB9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3B5C"/>
    <w:rsid w:val="00845527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1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77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875"/>
    <w:rsid w:val="00932988"/>
    <w:rsid w:val="00935358"/>
    <w:rsid w:val="009353D2"/>
    <w:rsid w:val="00935F4A"/>
    <w:rsid w:val="009363E7"/>
    <w:rsid w:val="0093672A"/>
    <w:rsid w:val="009376CF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56D2F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115B"/>
    <w:rsid w:val="009A46B4"/>
    <w:rsid w:val="009A6155"/>
    <w:rsid w:val="009B1027"/>
    <w:rsid w:val="009B2742"/>
    <w:rsid w:val="009B2D00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D7834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6FD9"/>
    <w:rsid w:val="009F764B"/>
    <w:rsid w:val="009F7DD0"/>
    <w:rsid w:val="00A0014E"/>
    <w:rsid w:val="00A01599"/>
    <w:rsid w:val="00A02453"/>
    <w:rsid w:val="00A02A56"/>
    <w:rsid w:val="00A03EBA"/>
    <w:rsid w:val="00A07FC4"/>
    <w:rsid w:val="00A101A7"/>
    <w:rsid w:val="00A103AB"/>
    <w:rsid w:val="00A105D9"/>
    <w:rsid w:val="00A10A2D"/>
    <w:rsid w:val="00A1337B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4A55"/>
    <w:rsid w:val="00A254B6"/>
    <w:rsid w:val="00A25CCB"/>
    <w:rsid w:val="00A27AC2"/>
    <w:rsid w:val="00A31FD7"/>
    <w:rsid w:val="00A338F3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620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39D6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4F7C"/>
    <w:rsid w:val="00AF5CDB"/>
    <w:rsid w:val="00AF5FCD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6E9F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4D1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3EA9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392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6F1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50A2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45B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3B9B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5B18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5EE9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B8D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4B3F"/>
    <w:rsid w:val="00E47704"/>
    <w:rsid w:val="00E50FDD"/>
    <w:rsid w:val="00E52631"/>
    <w:rsid w:val="00E554EC"/>
    <w:rsid w:val="00E576CE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02DF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148C2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635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C858AF"/>
  <w15:docId w15:val="{4E8A63E6-6D1B-4350-A164-A13B01B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11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10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table" w:customStyle="1" w:styleId="TipTable">
    <w:name w:val="Tip Table"/>
    <w:basedOn w:val="Tabelanormal"/>
    <w:uiPriority w:val="99"/>
    <w:rsid w:val="007871AC"/>
    <w:rPr>
      <w:rFonts w:asciiTheme="minorHAnsi" w:eastAsiaTheme="minorHAnsi" w:hAnsiTheme="minorHAnsi" w:cstheme="minorBidi"/>
      <w:color w:val="404040" w:themeColor="text1" w:themeTint="BF"/>
      <w:sz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7871AC"/>
    <w:pPr>
      <w:tabs>
        <w:tab w:val="clear" w:pos="851"/>
      </w:tabs>
      <w:spacing w:after="160" w:line="264" w:lineRule="auto"/>
      <w:ind w:right="576"/>
      <w:jc w:val="left"/>
    </w:pPr>
    <w:rPr>
      <w:rFonts w:asciiTheme="minorHAnsi" w:eastAsiaTheme="minorHAnsi" w:hAnsiTheme="minorHAnsi" w:cstheme="minorBidi"/>
      <w:i/>
      <w:iCs/>
      <w:color w:val="7F7F7F" w:themeColor="text1" w:themeTint="80"/>
      <w:sz w:val="16"/>
      <w:szCs w:val="20"/>
      <w:lang w:eastAsia="pt-BR"/>
    </w:rPr>
  </w:style>
  <w:style w:type="paragraph" w:styleId="SemEspaamento">
    <w:name w:val="No Spacing"/>
    <w:uiPriority w:val="36"/>
    <w:qFormat/>
    <w:rsid w:val="007871AC"/>
    <w:rPr>
      <w:rFonts w:asciiTheme="minorHAnsi" w:eastAsiaTheme="minorHAnsi" w:hAnsiTheme="minorHAnsi" w:cstheme="minorBidi"/>
      <w:color w:val="404040" w:themeColor="text1" w:themeTint="BF"/>
      <w:sz w:val="18"/>
    </w:rPr>
  </w:style>
  <w:style w:type="table" w:customStyle="1" w:styleId="ProjectScopeTable">
    <w:name w:val="Project Scope Table"/>
    <w:basedOn w:val="Tabelanormal"/>
    <w:uiPriority w:val="99"/>
    <w:rsid w:val="007871AC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character" w:styleId="TextodoEspaoReservado">
    <w:name w:val="Placeholder Text"/>
    <w:basedOn w:val="Fontepargpadro"/>
    <w:uiPriority w:val="99"/>
    <w:semiHidden/>
    <w:rsid w:val="00AF5FCD"/>
    <w:rPr>
      <w:color w:val="808080"/>
    </w:rPr>
  </w:style>
  <w:style w:type="paragraph" w:styleId="PargrafodaLista">
    <w:name w:val="List Paragraph"/>
    <w:basedOn w:val="Normal"/>
    <w:uiPriority w:val="34"/>
    <w:qFormat/>
    <w:rsid w:val="0005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7.xml"/><Relationship Id="rId42" Type="http://schemas.openxmlformats.org/officeDocument/2006/relationships/footer" Target="footer14.xml"/><Relationship Id="rId47" Type="http://schemas.openxmlformats.org/officeDocument/2006/relationships/image" Target="media/image3.png"/><Relationship Id="rId63" Type="http://schemas.openxmlformats.org/officeDocument/2006/relationships/image" Target="media/image11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microsoft.com/office/2016/09/relationships/commentsIds" Target="commentsIds.xml"/><Relationship Id="rId37" Type="http://schemas.openxmlformats.org/officeDocument/2006/relationships/footer" Target="footer12.xml"/><Relationship Id="rId40" Type="http://schemas.openxmlformats.org/officeDocument/2006/relationships/header" Target="header14.xml"/><Relationship Id="rId45" Type="http://schemas.openxmlformats.org/officeDocument/2006/relationships/footer" Target="footer16.xml"/><Relationship Id="rId53" Type="http://schemas.openxmlformats.org/officeDocument/2006/relationships/image" Target="media/image5.png"/><Relationship Id="rId58" Type="http://schemas.openxmlformats.org/officeDocument/2006/relationships/image" Target="media/image6.png"/><Relationship Id="rId66" Type="http://schemas.openxmlformats.org/officeDocument/2006/relationships/image" Target="media/image14.png"/><Relationship Id="rId5" Type="http://schemas.openxmlformats.org/officeDocument/2006/relationships/settings" Target="settings.xml"/><Relationship Id="rId61" Type="http://schemas.openxmlformats.org/officeDocument/2006/relationships/image" Target="media/image9.png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comments" Target="comments.xml"/><Relationship Id="rId35" Type="http://schemas.openxmlformats.org/officeDocument/2006/relationships/header" Target="header12.xml"/><Relationship Id="rId43" Type="http://schemas.openxmlformats.org/officeDocument/2006/relationships/footer" Target="footer15.xml"/><Relationship Id="rId48" Type="http://schemas.openxmlformats.org/officeDocument/2006/relationships/header" Target="header17.xml"/><Relationship Id="rId56" Type="http://schemas.openxmlformats.org/officeDocument/2006/relationships/header" Target="header20.xml"/><Relationship Id="rId64" Type="http://schemas.openxmlformats.org/officeDocument/2006/relationships/image" Target="media/image12.png"/><Relationship Id="rId69" Type="http://schemas.microsoft.com/office/2011/relationships/people" Target="people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microsoft.com/office/2018/08/relationships/commentsExtensible" Target="commentsExtensible.xml"/><Relationship Id="rId38" Type="http://schemas.openxmlformats.org/officeDocument/2006/relationships/header" Target="header13.xml"/><Relationship Id="rId46" Type="http://schemas.openxmlformats.org/officeDocument/2006/relationships/image" Target="media/image2.png"/><Relationship Id="rId59" Type="http://schemas.openxmlformats.org/officeDocument/2006/relationships/image" Target="media/image7.png"/><Relationship Id="rId67" Type="http://schemas.openxmlformats.org/officeDocument/2006/relationships/header" Target="header21.xml"/><Relationship Id="rId20" Type="http://schemas.openxmlformats.org/officeDocument/2006/relationships/footer" Target="footer6.xml"/><Relationship Id="rId41" Type="http://schemas.openxmlformats.org/officeDocument/2006/relationships/header" Target="header15.xml"/><Relationship Id="rId54" Type="http://schemas.openxmlformats.org/officeDocument/2006/relationships/header" Target="header19.xml"/><Relationship Id="rId62" Type="http://schemas.openxmlformats.org/officeDocument/2006/relationships/image" Target="media/image10.png"/><Relationship Id="rId7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1.xml"/><Relationship Id="rId49" Type="http://schemas.openxmlformats.org/officeDocument/2006/relationships/footer" Target="footer17.xml"/><Relationship Id="rId57" Type="http://schemas.openxmlformats.org/officeDocument/2006/relationships/footer" Target="footer20.xml"/><Relationship Id="rId10" Type="http://schemas.openxmlformats.org/officeDocument/2006/relationships/footer" Target="footer1.xml"/><Relationship Id="rId31" Type="http://schemas.microsoft.com/office/2011/relationships/commentsExtended" Target="commentsExtended.xml"/><Relationship Id="rId44" Type="http://schemas.openxmlformats.org/officeDocument/2006/relationships/header" Target="header16.xml"/><Relationship Id="rId52" Type="http://schemas.openxmlformats.org/officeDocument/2006/relationships/image" Target="media/image4.png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3.xml"/><Relationship Id="rId34" Type="http://schemas.openxmlformats.org/officeDocument/2006/relationships/header" Target="header11.xml"/><Relationship Id="rId50" Type="http://schemas.openxmlformats.org/officeDocument/2006/relationships/header" Target="header18.xml"/><Relationship Id="rId55" Type="http://schemas.openxmlformats.org/officeDocument/2006/relationships/footer" Target="footer1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DAEC-3A8A-48DD-831F-718E887E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0</TotalTime>
  <Pages>34</Pages>
  <Words>2435</Words>
  <Characters>13153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DJENIFFER ALMEIDA VIDAL</cp:lastModifiedBy>
  <cp:revision>2</cp:revision>
  <cp:lastPrinted>2009-11-04T00:12:00Z</cp:lastPrinted>
  <dcterms:created xsi:type="dcterms:W3CDTF">2022-05-03T22:14:00Z</dcterms:created>
  <dcterms:modified xsi:type="dcterms:W3CDTF">2022-05-03T22:14:00Z</dcterms:modified>
</cp:coreProperties>
</file>