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DBD8A" w14:textId="4AB587B9" w:rsidR="00A338F3" w:rsidRPr="006415DA" w:rsidRDefault="00A338F3" w:rsidP="00A338F3">
      <w:pPr>
        <w:pStyle w:val="NormalGrande"/>
        <w:rPr>
          <w:rFonts w:ascii="Times New Roman" w:hAnsi="Times New Roman"/>
        </w:rPr>
      </w:pPr>
      <w:bookmarkStart w:id="0" w:name="_Hlk102501307"/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7ADD0D01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D48D03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D684A0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4EC16E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367BA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3254D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6ED852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11A538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44A5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60BE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A23A49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6EF30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6F6D2A6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19939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3A6002D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1059B17F" w14:textId="7006B513" w:rsidR="00A338F3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3EDF44B1" w14:textId="730C87DB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4C5DA066" w14:textId="189B9D9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5BFB223D" w14:textId="396F5E7B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4C5D547A" w14:textId="77777777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</w:p>
    <w:p w14:paraId="337EAFC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29340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DBD3A1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F699C5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0246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7A158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3DFA60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F0EBE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697C25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7070B8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52DD7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3A05FAE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1276B135" w14:textId="183B80D9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6E78F07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0AD86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C195FA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7698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4CC01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174F1E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71A8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9507E0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FFFF07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9E7B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FB3E8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799D1B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30E9D0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Concessionário de Luxo Rabello</w:t>
      </w:r>
    </w:p>
    <w:p w14:paraId="42AA65F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16817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60713F57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3F1741F6" w14:textId="77777777" w:rsidR="00AB33C1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7A4A4CC9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0F70B3BB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71ABD862" w14:textId="6444692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0768386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484D6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4CEA35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65E080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0675EF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41D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342C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986893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94B181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7EFA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6CE2275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3B0C4BF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CAF2E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D5A69E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65CA4C" w14:textId="77777777" w:rsidR="00A338F3" w:rsidRPr="006415DA" w:rsidRDefault="00A338F3" w:rsidP="00A338F3">
      <w:pPr>
        <w:rPr>
          <w:rFonts w:ascii="Times New Roman" w:hAnsi="Times New Roman"/>
        </w:rPr>
      </w:pPr>
    </w:p>
    <w:p w14:paraId="280EA9B7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919EBB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83503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A81CA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5F0223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E1D4A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A7DFA3" w14:textId="77777777" w:rsidR="00A338F3" w:rsidRPr="006415DA" w:rsidRDefault="00A338F3" w:rsidP="00A338F3">
      <w:pPr>
        <w:rPr>
          <w:rFonts w:ascii="Times New Roman" w:hAnsi="Times New Roman"/>
        </w:rPr>
      </w:pPr>
    </w:p>
    <w:p w14:paraId="763B49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7825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B325D55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3358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AC99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255C562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8235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5383A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EE4CC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FICHA CATALOGRÁFICA</w:t>
      </w:r>
    </w:p>
    <w:p w14:paraId="1005119E" w14:textId="1E07E164" w:rsidR="00A338F3" w:rsidRPr="006415DA" w:rsidRDefault="00A338F3" w:rsidP="00A338F3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6BA2C" wp14:editId="43D002CA">
                <wp:simplePos x="0" y="0"/>
                <wp:positionH relativeFrom="page">
                  <wp:posOffset>1435735</wp:posOffset>
                </wp:positionH>
                <wp:positionV relativeFrom="paragraph">
                  <wp:posOffset>81915</wp:posOffset>
                </wp:positionV>
                <wp:extent cx="5039995" cy="3004820"/>
                <wp:effectExtent l="6985" t="8890" r="10795" b="5715"/>
                <wp:wrapNone/>
                <wp:docPr id="7" name="Retâ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39995" cy="300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135E0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Grupo, Ismael</w:t>
                            </w:r>
                          </w:p>
                          <w:p w14:paraId="235CC7F1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96F1BCD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Concessionária de Luxo Rabello – São Paulo, 2022.</w:t>
                            </w:r>
                          </w:p>
                          <w:p w14:paraId="768A6A9A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7287BB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Nº de páginas???</w:t>
                            </w:r>
                          </w:p>
                          <w:p w14:paraId="271E4F48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50D43B0C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Orientador: Profª. Sirlene A. Santos</w:t>
                            </w:r>
                          </w:p>
                          <w:p w14:paraId="78EA168B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476FD4D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 xml:space="preserve">Projeto Integrador Senac </w:t>
                            </w:r>
                          </w:p>
                          <w:p w14:paraId="28464AF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2BB6213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1.Concessionária; 2. Luxo; 3. Ferrari; 4. Porsche; 5. Bugatti; 6. Alfa Romeo; 7. Projeto Integrador; 8. Senac;</w:t>
                            </w:r>
                          </w:p>
                          <w:p w14:paraId="052646FB" w14:textId="77777777" w:rsidR="00A338F3" w:rsidRPr="00DB04D5" w:rsidRDefault="00A338F3" w:rsidP="00A338F3"/>
                        </w:txbxContent>
                      </wps:txbx>
                      <wps:bodyPr rot="0" vert="horz" wrap="square" lIns="360000" tIns="324000" rIns="360000" bIns="180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46BA2C" id="Retângulo 7" o:spid="_x0000_s1026" style="position:absolute;left:0;text-align:left;margin-left:113.05pt;margin-top:6.45pt;width:396.85pt;height:236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">
                <v:textbox inset="10mm,9mm,10mm,5mm">
                  <w:txbxContent>
                    <w:p w14:paraId="636135E0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Grupo, Ismael</w:t>
                      </w:r>
                    </w:p>
                    <w:p w14:paraId="235CC7F1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96F1BCD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Concessionária de Luxo Rabello – São Paulo, 2022.</w:t>
                      </w:r>
                    </w:p>
                    <w:p w14:paraId="768A6A9A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7287BB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Nº de páginas???</w:t>
                      </w:r>
                    </w:p>
                    <w:p w14:paraId="271E4F48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50D43B0C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Orientador: Profª. Sirlene A. Santos</w:t>
                      </w:r>
                    </w:p>
                    <w:p w14:paraId="78EA168B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476FD4D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 xml:space="preserve">Projeto Integrador Senac </w:t>
                      </w:r>
                    </w:p>
                    <w:p w14:paraId="28464AF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2BB6213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1.Concessionária; 2. Luxo; 3. Ferrari; 4. Porsche; 5. Bugatti; 6. Alfa Romeo; 7. Projeto Integrador; 8. Senac;</w:t>
                      </w:r>
                    </w:p>
                    <w:p w14:paraId="052646FB" w14:textId="77777777" w:rsidR="00A338F3" w:rsidRPr="00DB04D5" w:rsidRDefault="00A338F3" w:rsidP="00A338F3"/>
                  </w:txbxContent>
                </v:textbox>
                <w10:wrap anchorx="page"/>
              </v:rect>
            </w:pict>
          </mc:Fallback>
        </mc:AlternateContent>
      </w:r>
    </w:p>
    <w:p w14:paraId="2D81964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F6E8D9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39A5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8F17AF" w14:textId="77777777" w:rsidR="00A338F3" w:rsidRPr="006415DA" w:rsidRDefault="00A338F3" w:rsidP="00A338F3">
      <w:pPr>
        <w:rPr>
          <w:rFonts w:ascii="Times New Roman" w:hAnsi="Times New Roman"/>
        </w:rPr>
      </w:pPr>
    </w:p>
    <w:p w14:paraId="798C7BE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D7A12E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33F49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73A57E9" w14:textId="77777777" w:rsidR="00A338F3" w:rsidRPr="006415DA" w:rsidRDefault="00A338F3" w:rsidP="00A338F3">
      <w:pPr>
        <w:rPr>
          <w:rFonts w:ascii="Times New Roman" w:hAnsi="Times New Roman"/>
        </w:rPr>
      </w:pPr>
    </w:p>
    <w:p w14:paraId="544B5B9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A057071" w14:textId="77777777" w:rsidR="00A338F3" w:rsidRPr="006415DA" w:rsidRDefault="00A338F3" w:rsidP="00A338F3">
      <w:pPr>
        <w:rPr>
          <w:rFonts w:ascii="Times New Roman" w:hAnsi="Times New Roman"/>
        </w:rPr>
      </w:pPr>
    </w:p>
    <w:p w14:paraId="6DB78E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5F2AE7B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default" r:id="rId9"/>
          <w:footerReference w:type="even" r:id="rId10"/>
          <w:footerReference w:type="default" r:id="rId11"/>
          <w:type w:val="continuous"/>
          <w:pgSz w:w="11907" w:h="16840" w:code="9"/>
          <w:pgMar w:top="1701" w:right="1134" w:bottom="1531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3A1C67B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C4D3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F913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726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D42A3CB" w14:textId="77777777" w:rsidR="00A338F3" w:rsidRPr="006415DA" w:rsidRDefault="00A338F3" w:rsidP="00A338F3">
      <w:pPr>
        <w:rPr>
          <w:rFonts w:ascii="Times New Roman" w:hAnsi="Times New Roman"/>
        </w:rPr>
      </w:pPr>
    </w:p>
    <w:p w14:paraId="109275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DAE6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5567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62C711" w14:textId="77777777" w:rsidR="00A338F3" w:rsidRPr="006415DA" w:rsidRDefault="00A338F3" w:rsidP="00A338F3">
      <w:pPr>
        <w:rPr>
          <w:rFonts w:ascii="Times New Roman" w:hAnsi="Times New Roman"/>
        </w:rPr>
      </w:pPr>
    </w:p>
    <w:p w14:paraId="097B9BB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6125C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81041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85D71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A9982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E238C4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965C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5218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8869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2939B6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1B43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7F0A163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0244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1DB3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77EB7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91939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BD7F3C2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AF07B5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  <w:r w:rsidRPr="006415DA">
        <w:rPr>
          <w:rFonts w:ascii="Times New Roman" w:hAnsi="Times New Roman"/>
          <w:b w:val="0"/>
          <w:caps w:val="0"/>
        </w:rPr>
        <w:t>Dedicamos esse trabalho a todos os nossos colegas e professores, que com respeito e lealdade, nos ajudaram nesse árduo desafio enfrentado durante esses dois anos de curso.</w:t>
      </w:r>
    </w:p>
    <w:p w14:paraId="43C7875E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8A0E81B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2FF52E2C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6BF92A1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CFD77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89014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Agradecimentos</w:t>
      </w:r>
    </w:p>
    <w:p w14:paraId="330240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87CF40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CAA9E89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 quem você agradece, exemplo:</w:t>
      </w:r>
    </w:p>
    <w:p w14:paraId="6890E0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Aos membros de nosso grupo, onde cada um se dedicou em suas responsabilidades e foi de auxílio ao outro que precisou de apoio.</w:t>
      </w:r>
    </w:p>
    <w:p w14:paraId="1900D2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Aos professores Leandro Ramos e Robson Vaamonde, que durante a época mais desafiadora da pandemia, sendo necessário se reinventarem para lessionarem, conseguiram com maestria manter o nosso foco e interesse no curso mesmo a distância.</w:t>
      </w:r>
    </w:p>
    <w:p w14:paraId="4F97A5EE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E aos nossos colegas de sala, que quando retornamos ao presencial, transformou o ambiente no mais agradável e divertido possível.</w:t>
      </w:r>
    </w:p>
    <w:p w14:paraId="07C56EDC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3AA7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42ECB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80BC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D2B3D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499F6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755F5A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D7E2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E9F70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779C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D6DA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5949D59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545FB" w14:textId="77777777" w:rsidR="00A338F3" w:rsidRPr="006415DA" w:rsidRDefault="00A338F3" w:rsidP="00A338F3">
      <w:pPr>
        <w:rPr>
          <w:rFonts w:ascii="Times New Roman" w:hAnsi="Times New Roman"/>
        </w:rPr>
      </w:pPr>
    </w:p>
    <w:p w14:paraId="053AA8B2" w14:textId="77777777" w:rsidR="00A338F3" w:rsidRPr="006415DA" w:rsidRDefault="00A338F3" w:rsidP="00A338F3">
      <w:pPr>
        <w:rPr>
          <w:rFonts w:ascii="Times New Roman" w:hAnsi="Times New Roman"/>
        </w:rPr>
      </w:pPr>
    </w:p>
    <w:p w14:paraId="3666677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9C1F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812C20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6927A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AE3D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474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769B2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EF9FE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D6F8C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12AE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18B0E3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24739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273D4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0B99D5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D5ED0B" w14:textId="77777777" w:rsidR="00A338F3" w:rsidRPr="006415DA" w:rsidRDefault="00A338F3" w:rsidP="00A338F3">
      <w:pPr>
        <w:rPr>
          <w:rFonts w:ascii="Times New Roman" w:hAnsi="Times New Roman"/>
        </w:rPr>
      </w:pPr>
    </w:p>
    <w:p w14:paraId="68F3A2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9CAB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6C6B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62F0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6B9A9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BB3C09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F128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39DD6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393ADC2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21C43A5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5BE05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CBB3E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520D1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D855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8083B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48DC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3320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6B43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40966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7A6B241" w14:textId="77777777" w:rsidR="00A338F3" w:rsidRPr="006415DA" w:rsidRDefault="00A338F3" w:rsidP="00A338F3">
      <w:pPr>
        <w:rPr>
          <w:rFonts w:ascii="Times New Roman" w:hAnsi="Times New Roman"/>
        </w:rPr>
      </w:pPr>
    </w:p>
    <w:p w14:paraId="71111B03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46332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25631D" w14:textId="77777777" w:rsidR="00A338F3" w:rsidRPr="006415DA" w:rsidRDefault="00A338F3" w:rsidP="00A338F3">
      <w:pPr>
        <w:pStyle w:val="Normalmeno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>“Tecnologia deveria ser voltada só para o bem-estar de todos, nunca o contrário.”</w:t>
      </w:r>
    </w:p>
    <w:p w14:paraId="4D584AB7" w14:textId="77777777" w:rsidR="00A338F3" w:rsidRPr="006415DA" w:rsidRDefault="00A338F3" w:rsidP="00A338F3">
      <w:pPr>
        <w:pStyle w:val="Normalmenor"/>
        <w:jc w:val="cente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ab/>
      </w:r>
      <w:r w:rsidRPr="006415DA">
        <w:rPr>
          <w:rFonts w:ascii="Times New Roman" w:hAnsi="Times New Roman"/>
          <w:sz w:val="24"/>
          <w:szCs w:val="32"/>
        </w:rPr>
        <w:tab/>
        <w:t xml:space="preserve">                                              Francisco de Assis Marques.</w:t>
      </w:r>
    </w:p>
    <w:p w14:paraId="4F373F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9EFA99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0074B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F8A154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Sumário</w:t>
      </w:r>
    </w:p>
    <w:p w14:paraId="0F5F10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bookmarkStart w:id="1" w:name="_Toc124080441"/>
    <w:bookmarkStart w:id="2" w:name="_Toc125374503"/>
    <w:p w14:paraId="4CFF175A" w14:textId="20679CDE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TOC \o "1-9" \* MERGEFORMAT \u "Título do apêndice" \T "Título do Anexo"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LISTA DE ILUSTRAÇÕES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_Toc272524074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</w:rPr>
        <w:t>viii</w:t>
      </w:r>
      <w:r w:rsidRPr="006415DA">
        <w:rPr>
          <w:rFonts w:ascii="Times New Roman" w:hAnsi="Times New Roman"/>
        </w:rPr>
        <w:fldChar w:fldCharType="end"/>
      </w:r>
    </w:p>
    <w:p w14:paraId="712FC90F" w14:textId="25A09D2E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_Toc272524075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</w:rPr>
        <w:t>x</w:t>
      </w:r>
      <w:r w:rsidRPr="006415DA">
        <w:rPr>
          <w:rFonts w:ascii="Times New Roman" w:hAnsi="Times New Roman"/>
        </w:rPr>
        <w:fldChar w:fldCharType="end"/>
      </w:r>
    </w:p>
    <w:p w14:paraId="51413DD5" w14:textId="1FC8B1F1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Abstract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_Toc272524076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</w:rPr>
        <w:t>xi</w:t>
      </w:r>
      <w:r w:rsidRPr="006415DA">
        <w:rPr>
          <w:rFonts w:ascii="Times New Roman" w:hAnsi="Times New Roman"/>
        </w:rPr>
        <w:fldChar w:fldCharType="end"/>
      </w:r>
    </w:p>
    <w:p w14:paraId="4EEDF81C" w14:textId="6CBBB9EC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1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_Toc272524077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</w:rPr>
        <w:t>13</w:t>
      </w:r>
      <w:r w:rsidRPr="006415DA">
        <w:rPr>
          <w:rFonts w:ascii="Times New Roman" w:hAnsi="Times New Roman"/>
        </w:rPr>
        <w:fldChar w:fldCharType="end"/>
      </w:r>
    </w:p>
    <w:p w14:paraId="1A541AF2" w14:textId="462D06E9" w:rsidR="00A338F3" w:rsidRPr="006415DA" w:rsidRDefault="00A338F3" w:rsidP="00A338F3">
      <w:pPr>
        <w:pStyle w:val="Sumrio2"/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TRABALHO INTEGRADOR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_Toc272524078 \h </w:instrText>
      </w:r>
      <w:r w:rsidRPr="006415DA">
        <w:rPr>
          <w:rFonts w:ascii="Times New Roman" w:hAnsi="Times New Roman"/>
          <w:noProof/>
        </w:rPr>
        <w:fldChar w:fldCharType="separate"/>
      </w:r>
      <w:r w:rsidR="00366FF7">
        <w:rPr>
          <w:rFonts w:ascii="Times New Roman" w:hAnsi="Times New Roman"/>
          <w:b/>
          <w:bCs/>
          <w:noProof/>
        </w:rPr>
        <w:t>Erro! Indicador não definido.</w:t>
      </w:r>
      <w:r w:rsidRPr="006415DA">
        <w:rPr>
          <w:rFonts w:ascii="Times New Roman" w:hAnsi="Times New Roman"/>
          <w:noProof/>
        </w:rPr>
        <w:fldChar w:fldCharType="end"/>
      </w:r>
    </w:p>
    <w:p w14:paraId="279A8869" w14:textId="63DAAAE6" w:rsidR="00A338F3" w:rsidRPr="00D06F1B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  <w:noProof/>
        </w:rPr>
        <w:t>objetivo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_Toc272524079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="00366FF7">
        <w:rPr>
          <w:rFonts w:ascii="Times New Roman" w:hAnsi="Times New Roman"/>
          <w:noProof/>
        </w:rPr>
        <w:t>13</w:t>
      </w:r>
      <w:r w:rsidRPr="006415DA">
        <w:rPr>
          <w:rFonts w:ascii="Times New Roman" w:hAnsi="Times New Roman"/>
          <w:noProof/>
        </w:rPr>
        <w:fldChar w:fldCharType="end"/>
      </w:r>
    </w:p>
    <w:p w14:paraId="6E6FFD75" w14:textId="3E3E058A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2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ESTRUTURA BASE DO PROJETO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_Toc272524080 \h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Indicador não definido.</w:t>
      </w:r>
      <w:r w:rsidRPr="006415DA">
        <w:rPr>
          <w:rFonts w:ascii="Times New Roman" w:hAnsi="Times New Roman"/>
        </w:rPr>
        <w:fldChar w:fldCharType="end"/>
      </w:r>
    </w:p>
    <w:p w14:paraId="595B5F1F" w14:textId="539FBB44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VISÃO GERAL</w:t>
      </w:r>
      <w:r w:rsidRPr="006415DA">
        <w:rPr>
          <w:rFonts w:ascii="Times New Roman" w:hAnsi="Times New Roman"/>
          <w:noProof/>
        </w:rPr>
        <w:t>.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_Toc272524081 \h </w:instrText>
      </w:r>
      <w:r w:rsidRPr="006415DA">
        <w:rPr>
          <w:rFonts w:ascii="Times New Roman" w:hAnsi="Times New Roman"/>
          <w:noProof/>
        </w:rPr>
        <w:fldChar w:fldCharType="separate"/>
      </w:r>
      <w:r w:rsidR="00366FF7">
        <w:rPr>
          <w:rFonts w:ascii="Times New Roman" w:hAnsi="Times New Roman"/>
          <w:b/>
          <w:bCs/>
          <w:noProof/>
        </w:rPr>
        <w:t>Erro! Indicador não definido.</w:t>
      </w:r>
      <w:r w:rsidRPr="006415DA">
        <w:rPr>
          <w:rFonts w:ascii="Times New Roman" w:hAnsi="Times New Roman"/>
          <w:noProof/>
        </w:rPr>
        <w:fldChar w:fldCharType="end"/>
      </w:r>
    </w:p>
    <w:p w14:paraId="215D1E93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tab/>
      </w:r>
      <w:r>
        <w:rPr>
          <w:rFonts w:ascii="Times New Roman" w:hAnsi="Times New Roman"/>
          <w:sz w:val="20"/>
          <w:szCs w:val="20"/>
        </w:rPr>
        <w:t>DESCRIÇÃO E HISTÓRICO DO PROJETO........................................................................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0C6ABFF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ESCOPO DO PROJETO.........................................................................................................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65393BD" w14:textId="68FDCDF3" w:rsidR="00A338F3" w:rsidRDefault="00A338F3" w:rsidP="009761E1">
      <w:pPr>
        <w:pStyle w:val="PargrafodaLista"/>
        <w:numPr>
          <w:ilvl w:val="0"/>
          <w:numId w:val="17"/>
        </w:numPr>
        <w:ind w:right="-14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REQUISITOS......................</w:t>
      </w:r>
      <w:r w:rsidR="009A115B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</w:rPr>
        <w:t>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F57A328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RESULTADOS.......................................................................................................................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601B2C24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PARTES AFETADAS............................................................................................................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0D794F9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SISTEMAS OU PROCESSOS COMERCIAIS AFETADOS................................................</w:t>
      </w:r>
      <w:r w:rsidRPr="00055F79">
        <w:rPr>
          <w:rFonts w:ascii="Times New Roman" w:hAnsi="Times New Roman"/>
        </w:rPr>
        <w:t>13</w:t>
      </w:r>
    </w:p>
    <w:p w14:paraId="01EF775A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3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5AC27835" w14:textId="77777777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CARGOS E SUBORDINAÇÃO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15</w:t>
      </w:r>
    </w:p>
    <w:p w14:paraId="718A7227" w14:textId="206B69E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ab/>
        <w:t>CHIEF EXECUTIVE OFFICER</w:t>
      </w:r>
      <w:r w:rsidRPr="003C4611">
        <w:rPr>
          <w:rFonts w:ascii="Times New Roman" w:eastAsiaTheme="minorEastAsia" w:hAnsi="Times New Roman"/>
        </w:rPr>
        <w:t>.......................................</w:t>
      </w:r>
      <w:r w:rsidR="003C4611">
        <w:rPr>
          <w:rFonts w:ascii="Times New Roman" w:eastAsiaTheme="minorEastAsia" w:hAnsi="Times New Roman"/>
        </w:rPr>
        <w:t>.</w:t>
      </w:r>
      <w:r w:rsidR="003C4611" w:rsidRPr="003C4611">
        <w:rPr>
          <w:rFonts w:ascii="Times New Roman" w:eastAsiaTheme="minorEastAsia" w:hAnsi="Times New Roman"/>
        </w:rPr>
        <w:t>.............</w:t>
      </w:r>
      <w:r w:rsidRPr="003C4611">
        <w:rPr>
          <w:rFonts w:ascii="Times New Roman" w:eastAsiaTheme="minorEastAsia" w:hAnsi="Times New Roman"/>
        </w:rPr>
        <w:t>........................15</w:t>
      </w:r>
    </w:p>
    <w:p w14:paraId="674A3E66" w14:textId="2B26B23E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COMMUNICATIONS OFFICER</w:t>
      </w:r>
      <w:r w:rsidRPr="003C4611">
        <w:rPr>
          <w:rFonts w:ascii="Times New Roman" w:eastAsiaTheme="minorEastAsia" w:hAnsi="Times New Roman"/>
        </w:rPr>
        <w:t>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........15</w:t>
      </w:r>
    </w:p>
    <w:p w14:paraId="2648AF31" w14:textId="2836C4B7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TECHNOLOGY OFFICER</w:t>
      </w:r>
      <w:r w:rsidRPr="003C4611">
        <w:rPr>
          <w:rFonts w:ascii="Times New Roman" w:eastAsiaTheme="minorEastAsia" w:hAnsi="Times New Roman"/>
        </w:rPr>
        <w:t>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4D75A000" w14:textId="60853BD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FINANCIAL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..15</w:t>
      </w:r>
    </w:p>
    <w:p w14:paraId="3487F87E" w14:textId="479EA950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OPERATING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5F54C11B" w14:textId="109F9E91" w:rsidR="00A338F3" w:rsidRPr="00415E64" w:rsidRDefault="00A338F3" w:rsidP="00A338F3">
      <w:pPr>
        <w:rPr>
          <w:rFonts w:ascii="Times New Roman" w:hAnsi="Times New Roman"/>
          <w:sz w:val="20"/>
          <w:szCs w:val="20"/>
        </w:rPr>
      </w:pPr>
      <w:r w:rsidRPr="00415E64">
        <w:rPr>
          <w:rFonts w:ascii="Times New Roman" w:hAnsi="Times New Roman"/>
          <w:caps/>
          <w:noProof/>
          <w:snapToGrid w:val="0"/>
          <w:color w:val="000000"/>
          <w:w w:val="0"/>
        </w:rPr>
        <w:t>Ii</w:t>
      </w:r>
      <w:r w:rsidRPr="00415E64"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RESPONSABILIDADES NO PROJETO</w:t>
      </w:r>
      <w:r w:rsidRPr="003C4611">
        <w:rPr>
          <w:rFonts w:ascii="Times New Roman" w:eastAsiaTheme="minorEastAsia" w:hAnsi="Times New Roman"/>
          <w:noProof/>
          <w:lang w:eastAsia="pt-BR"/>
        </w:rPr>
        <w:t>................................................................</w:t>
      </w:r>
      <w:r w:rsidR="003C4611">
        <w:rPr>
          <w:rFonts w:ascii="Times New Roman" w:eastAsiaTheme="minorEastAsia" w:hAnsi="Times New Roman"/>
          <w:noProof/>
          <w:lang w:eastAsia="pt-BR"/>
        </w:rPr>
        <w:t>.......</w:t>
      </w:r>
      <w:r w:rsidRPr="003C4611">
        <w:rPr>
          <w:rFonts w:ascii="Times New Roman" w:eastAsiaTheme="minorEastAsia" w:hAnsi="Times New Roman"/>
          <w:noProof/>
          <w:lang w:eastAsia="pt-BR"/>
        </w:rPr>
        <w:t>.16</w:t>
      </w:r>
    </w:p>
    <w:p w14:paraId="5180FFA6" w14:textId="72C88B88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4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  <w:color w:val="000000"/>
        </w:rPr>
        <w:t>CRONOGRAMA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</w:t>
      </w:r>
      <w:r w:rsidR="003C4611">
        <w:rPr>
          <w:rFonts w:ascii="Times New Roman" w:hAnsi="Times New Roman"/>
        </w:rPr>
        <w:t>8</w:t>
      </w:r>
    </w:p>
    <w:p w14:paraId="5CDC7126" w14:textId="49E49EB4" w:rsidR="00A338F3" w:rsidRPr="00415E64" w:rsidRDefault="00A338F3" w:rsidP="00A338F3">
      <w:pPr>
        <w:rPr>
          <w:rFonts w:ascii="Times New Roman" w:eastAsiaTheme="minorEastAsia" w:hAnsi="Times New Roman"/>
          <w:sz w:val="22"/>
          <w:szCs w:val="22"/>
        </w:rPr>
      </w:pPr>
      <w:r w:rsidRPr="000E4703">
        <w:rPr>
          <w:rFonts w:ascii="Times New Roman" w:eastAsiaTheme="minorEastAsia" w:hAnsi="Times New Roman"/>
          <w:sz w:val="22"/>
          <w:szCs w:val="22"/>
        </w:rPr>
        <w:t>I</w:t>
      </w:r>
      <w:r>
        <w:rPr>
          <w:rFonts w:eastAsiaTheme="minorEastAsia"/>
        </w:rPr>
        <w:tab/>
      </w:r>
      <w:r w:rsidR="003C4611">
        <w:rPr>
          <w:rFonts w:ascii="Times New Roman" w:eastAsiaTheme="minorEastAsia" w:hAnsi="Times New Roman"/>
          <w:sz w:val="22"/>
          <w:szCs w:val="22"/>
        </w:rPr>
        <w:t>DEFINIÇÃO DO CRONOGRAMA.</w:t>
      </w:r>
      <w:r>
        <w:rPr>
          <w:rFonts w:ascii="Times New Roman" w:eastAsiaTheme="minorEastAsia" w:hAnsi="Times New Roman"/>
          <w:sz w:val="22"/>
          <w:szCs w:val="22"/>
        </w:rPr>
        <w:t>...............................................................................</w:t>
      </w:r>
      <w:r w:rsidR="003C4611">
        <w:rPr>
          <w:rFonts w:ascii="Times New Roman" w:eastAsiaTheme="minorEastAsia" w:hAnsi="Times New Roman"/>
          <w:sz w:val="22"/>
          <w:szCs w:val="22"/>
        </w:rPr>
        <w:t>.</w:t>
      </w:r>
      <w:r>
        <w:rPr>
          <w:rFonts w:ascii="Times New Roman" w:eastAsiaTheme="minorEastAsia" w:hAnsi="Times New Roman"/>
          <w:sz w:val="22"/>
          <w:szCs w:val="22"/>
        </w:rPr>
        <w:t>......</w:t>
      </w:r>
      <w:r w:rsidRPr="003C4611">
        <w:rPr>
          <w:rFonts w:ascii="Times New Roman" w:eastAsiaTheme="minorEastAsia" w:hAnsi="Times New Roman"/>
        </w:rPr>
        <w:t>1</w:t>
      </w:r>
      <w:r w:rsidR="003C4611">
        <w:rPr>
          <w:rFonts w:ascii="Times New Roman" w:eastAsiaTheme="minorEastAsia" w:hAnsi="Times New Roman"/>
        </w:rPr>
        <w:t>8</w:t>
      </w:r>
    </w:p>
    <w:p w14:paraId="0FEDA396" w14:textId="491C1740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5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</w:rPr>
        <w:t>ORÇAMENTO</w:t>
      </w:r>
      <w:r w:rsidRPr="006415DA">
        <w:rPr>
          <w:rFonts w:ascii="Times New Roman" w:hAnsi="Times New Roman"/>
        </w:rPr>
        <w:tab/>
      </w:r>
      <w:r w:rsidR="003C4611">
        <w:rPr>
          <w:rFonts w:ascii="Times New Roman" w:hAnsi="Times New Roman"/>
        </w:rPr>
        <w:t>20</w:t>
      </w:r>
    </w:p>
    <w:p w14:paraId="15AFCCE4" w14:textId="5F3293DF" w:rsidR="003C4611" w:rsidRDefault="003C4611" w:rsidP="003C461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884177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LEVANTAMENTO DE CUSTOS</w:t>
      </w:r>
      <w:r w:rsidRPr="006415DA">
        <w:rPr>
          <w:rFonts w:ascii="Times New Roman" w:hAnsi="Times New Roman"/>
          <w:noProof/>
        </w:rPr>
        <w:tab/>
      </w:r>
      <w:r w:rsidR="00884177">
        <w:rPr>
          <w:rFonts w:ascii="Times New Roman" w:hAnsi="Times New Roman"/>
          <w:noProof/>
        </w:rPr>
        <w:t>20</w:t>
      </w:r>
    </w:p>
    <w:p w14:paraId="57185B95" w14:textId="1330C7C3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RESUMO DO CUSTO ANUAL</w:t>
      </w:r>
      <w:r w:rsidRPr="003C4611">
        <w:rPr>
          <w:rFonts w:ascii="Times New Roman" w:eastAsiaTheme="minorEastAsia" w:hAnsi="Times New Roman"/>
        </w:rPr>
        <w:t>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5C7E55D8" w14:textId="40FF44E4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GRÁFICO DO RESUMO DO CUSTO</w:t>
      </w:r>
      <w:r w:rsidRPr="003C4611">
        <w:rPr>
          <w:rFonts w:ascii="Times New Roman" w:eastAsiaTheme="minorEastAsia" w:hAnsi="Times New Roman"/>
        </w:rPr>
        <w:t>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</w:t>
      </w:r>
      <w:r>
        <w:rPr>
          <w:rFonts w:ascii="Times New Roman" w:eastAsiaTheme="minorEastAsia" w:hAnsi="Times New Roman"/>
        </w:rPr>
        <w:t>....20</w:t>
      </w:r>
    </w:p>
    <w:p w14:paraId="75B01CD4" w14:textId="434595B9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DESCRIÇÃO TOTAL DE CUSTOS.</w:t>
      </w:r>
      <w:r w:rsidRPr="003C4611">
        <w:rPr>
          <w:rFonts w:ascii="Times New Roman" w:eastAsiaTheme="minorEastAsia" w:hAnsi="Times New Roman"/>
        </w:rPr>
        <w:t>.....................................................................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21</w:t>
      </w:r>
    </w:p>
    <w:p w14:paraId="6BA62FD6" w14:textId="430AEF20" w:rsidR="00884177" w:rsidRPr="00884177" w:rsidRDefault="00884177" w:rsidP="00884177">
      <w:pPr>
        <w:ind w:left="1209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 xml:space="preserve">C. </w:t>
      </w:r>
      <w:r>
        <w:rPr>
          <w:rFonts w:ascii="Times New Roman" w:eastAsiaTheme="minorEastAsia" w:hAnsi="Times New Roman"/>
          <w:sz w:val="20"/>
          <w:szCs w:val="20"/>
        </w:rPr>
        <w:tab/>
        <w:t xml:space="preserve">   DESCRIÇÃO TOTAL DE CUSTOS..</w:t>
      </w:r>
      <w:r w:rsidRPr="00884177">
        <w:rPr>
          <w:rFonts w:ascii="Times New Roman" w:eastAsiaTheme="minorEastAsia" w:hAnsi="Times New Roman"/>
        </w:rPr>
        <w:t>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884177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22</w:t>
      </w:r>
    </w:p>
    <w:p w14:paraId="325FAB7A" w14:textId="61860B8B" w:rsidR="00884177" w:rsidRPr="00884177" w:rsidRDefault="00884177" w:rsidP="00884177"/>
    <w:p w14:paraId="55B4D72D" w14:textId="77777777" w:rsidR="003C4611" w:rsidRPr="003C4611" w:rsidRDefault="003C4611" w:rsidP="003C4611"/>
    <w:p w14:paraId="7FA5E0A1" w14:textId="77777777" w:rsidR="003C4611" w:rsidRPr="003C4611" w:rsidRDefault="003C4611" w:rsidP="003C4611"/>
    <w:p w14:paraId="2AA970BC" w14:textId="6A8FB960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6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>
        <w:rPr>
          <w:rFonts w:ascii="Times New Roman" w:hAnsi="Times New Roman"/>
        </w:rPr>
        <w:t>nossa cara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_Toc272524090 \h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Indicador não definido.</w:t>
      </w:r>
      <w:r w:rsidRPr="006415DA">
        <w:rPr>
          <w:rFonts w:ascii="Times New Roman" w:hAnsi="Times New Roman"/>
        </w:rPr>
        <w:fldChar w:fldCharType="end"/>
      </w:r>
    </w:p>
    <w:p w14:paraId="5EB1F693" w14:textId="104D338C" w:rsidR="00F148C2" w:rsidRDefault="00F148C2" w:rsidP="00F148C2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NOSSO LOGO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24</w:t>
      </w:r>
    </w:p>
    <w:p w14:paraId="4CC4890E" w14:textId="5E2EFCF5" w:rsidR="00F148C2" w:rsidRPr="009D7834" w:rsidRDefault="00F148C2" w:rsidP="009761E1">
      <w:pPr>
        <w:pStyle w:val="PargrafodaLista"/>
        <w:numPr>
          <w:ilvl w:val="0"/>
          <w:numId w:val="25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D7834">
        <w:rPr>
          <w:rFonts w:ascii="Times New Roman" w:eastAsiaTheme="minorEastAsia" w:hAnsi="Times New Roman"/>
          <w:sz w:val="20"/>
          <w:szCs w:val="20"/>
        </w:rPr>
        <w:t>LOGOTIPO</w:t>
      </w:r>
      <w:r w:rsidRPr="003C4611">
        <w:rPr>
          <w:rFonts w:ascii="Times New Roman" w:eastAsiaTheme="minorEastAsia" w:hAnsi="Times New Roman"/>
        </w:rPr>
        <w:t>...................</w:t>
      </w:r>
      <w:r w:rsidR="009D7834"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038BE1F3" w14:textId="7A399E33" w:rsidR="009D7834" w:rsidRDefault="009D7834" w:rsidP="009D7834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NOSSAS CORES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25</w:t>
      </w:r>
    </w:p>
    <w:p w14:paraId="2867CD45" w14:textId="7AEA007A" w:rsidR="009D7834" w:rsidRPr="00BB34D1" w:rsidRDefault="009D7834" w:rsidP="009761E1">
      <w:pPr>
        <w:pStyle w:val="PargrafodaLista"/>
        <w:numPr>
          <w:ilvl w:val="0"/>
          <w:numId w:val="26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PALETA DE CORES .</w:t>
      </w:r>
      <w:r w:rsidRPr="003C4611">
        <w:rPr>
          <w:rFonts w:ascii="Times New Roman" w:eastAsiaTheme="minorEastAsia" w:hAnsi="Times New Roman"/>
        </w:rPr>
        <w:t>.....</w:t>
      </w:r>
      <w:r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25</w:t>
      </w:r>
    </w:p>
    <w:p w14:paraId="0E5D56A2" w14:textId="14052EAB" w:rsidR="00BB34D1" w:rsidRDefault="00BB34D1" w:rsidP="00BB34D1">
      <w:pPr>
        <w:pStyle w:val="Sumrio1"/>
        <w:rPr>
          <w:rFonts w:ascii="Times New Roman" w:hAnsi="Times New Roman"/>
        </w:rPr>
      </w:pPr>
      <w:r>
        <w:rPr>
          <w:rFonts w:ascii="Times New Roman" w:hAnsi="Times New Roman"/>
        </w:rPr>
        <w:t>7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37B65">
        <w:rPr>
          <w:rFonts w:ascii="Times New Roman" w:hAnsi="Times New Roman"/>
        </w:rPr>
        <w:t>wireframe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737B65">
        <w:rPr>
          <w:rFonts w:ascii="Times New Roman" w:hAnsi="Times New Roman"/>
        </w:rPr>
        <w:t>7</w:t>
      </w:r>
    </w:p>
    <w:p w14:paraId="2DD14704" w14:textId="1D486ECE" w:rsidR="00BB34D1" w:rsidRDefault="00BB34D1" w:rsidP="00BB34D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737B65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NAVEGAÇÃO DO PORTAL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</w:t>
      </w:r>
      <w:r w:rsidR="00737B65">
        <w:rPr>
          <w:rFonts w:ascii="Times New Roman" w:hAnsi="Times New Roman"/>
          <w:noProof/>
        </w:rPr>
        <w:t>8</w:t>
      </w:r>
    </w:p>
    <w:p w14:paraId="7ECF9B57" w14:textId="261040BC" w:rsidR="00737B65" w:rsidRPr="00737B65" w:rsidRDefault="00737B65" w:rsidP="00737B65">
      <w:pPr>
        <w:tabs>
          <w:tab w:val="clear" w:pos="851"/>
          <w:tab w:val="left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II</w:t>
      </w:r>
      <w:r>
        <w:rPr>
          <w:rFonts w:ascii="Times New Roman" w:hAnsi="Times New Roman"/>
        </w:rPr>
        <w:tab/>
      </w:r>
      <w:r w:rsidR="009A115B" w:rsidRPr="009A115B">
        <w:rPr>
          <w:rFonts w:ascii="Times New Roman" w:hAnsi="Times New Roman"/>
          <w:sz w:val="22"/>
          <w:szCs w:val="22"/>
        </w:rPr>
        <w:t>ILUSTRAÇÃO DO PORTAL</w:t>
      </w:r>
      <w:r w:rsidR="00843E25">
        <w:rPr>
          <w:rFonts w:ascii="Times New Roman" w:hAnsi="Times New Roman"/>
          <w:sz w:val="22"/>
          <w:szCs w:val="22"/>
        </w:rPr>
        <w:t>......................................................................................................</w:t>
      </w:r>
      <w:r w:rsidR="00843E25" w:rsidRPr="00843E25">
        <w:rPr>
          <w:rFonts w:ascii="Times New Roman" w:hAnsi="Times New Roman"/>
          <w:caps/>
          <w:noProof/>
        </w:rPr>
        <w:t>28</w:t>
      </w:r>
    </w:p>
    <w:p w14:paraId="509E26D7" w14:textId="19849597" w:rsidR="00BB34D1" w:rsidRPr="009A115B" w:rsidRDefault="00BB34D1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A115B">
        <w:rPr>
          <w:rFonts w:ascii="Times New Roman" w:eastAsiaTheme="minorEastAsia" w:hAnsi="Times New Roman"/>
          <w:sz w:val="20"/>
          <w:szCs w:val="20"/>
        </w:rPr>
        <w:t>BANNER E MENU HOME.........</w:t>
      </w:r>
      <w:r w:rsidR="00737B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</w:t>
      </w:r>
      <w:r>
        <w:rPr>
          <w:rFonts w:ascii="Times New Roman" w:eastAsiaTheme="minorEastAsia" w:hAnsi="Times New Roman"/>
        </w:rPr>
        <w:t>2</w:t>
      </w:r>
      <w:r w:rsidR="00737B65">
        <w:rPr>
          <w:rFonts w:ascii="Times New Roman" w:eastAsiaTheme="minorEastAsia" w:hAnsi="Times New Roman"/>
        </w:rPr>
        <w:t>8</w:t>
      </w:r>
    </w:p>
    <w:p w14:paraId="1062E5EA" w14:textId="5EC4B158" w:rsidR="009A115B" w:rsidRPr="009A115B" w:rsidRDefault="009A115B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SOBRE NÓS HOME...............................................................................................................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28</w:t>
      </w:r>
    </w:p>
    <w:p w14:paraId="3AD46738" w14:textId="4DE7679E" w:rsidR="009A115B" w:rsidRPr="009A11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CONVITE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</w:t>
      </w:r>
      <w:r w:rsidR="009F6FD9">
        <w:rPr>
          <w:rFonts w:ascii="Times New Roman" w:eastAsiaTheme="minorEastAsia" w:hAnsi="Times New Roman"/>
        </w:rPr>
        <w:t>9</w:t>
      </w:r>
    </w:p>
    <w:p w14:paraId="36DE89C7" w14:textId="0085D428" w:rsidR="0072505B" w:rsidRPr="007250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CARROS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</w:t>
      </w:r>
      <w:r w:rsidR="009F6FD9">
        <w:rPr>
          <w:rFonts w:ascii="Times New Roman" w:eastAsiaTheme="minorEastAsia" w:hAnsi="Times New Roman"/>
        </w:rPr>
        <w:t>29</w:t>
      </w:r>
    </w:p>
    <w:p w14:paraId="11C97D40" w14:textId="3390C9F1" w:rsidR="009F6FD9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6"/>
          <w:szCs w:val="16"/>
        </w:rPr>
        <w:t>D.1.   CARROS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 xml:space="preserve"> HOME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 w:rsidR="0072505B">
        <w:rPr>
          <w:rFonts w:ascii="Times New Roman" w:eastAsiaTheme="minorEastAsia" w:hAnsi="Times New Roman"/>
          <w:sz w:val="20"/>
          <w:szCs w:val="20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.................</w:t>
      </w:r>
      <w:r w:rsidRPr="009F6FD9">
        <w:rPr>
          <w:rFonts w:ascii="Times New Roman" w:eastAsiaTheme="minorEastAsia" w:hAnsi="Times New Roman"/>
        </w:rPr>
        <w:t>2</w:t>
      </w:r>
      <w:r>
        <w:rPr>
          <w:rFonts w:ascii="Times New Roman" w:eastAsiaTheme="minorEastAsia" w:hAnsi="Times New Roman"/>
        </w:rPr>
        <w:t>9</w:t>
      </w:r>
    </w:p>
    <w:p w14:paraId="79D6B5BF" w14:textId="0F84B99E" w:rsidR="009F6FD9" w:rsidRDefault="0072505B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>
        <w:rPr>
          <w:rFonts w:ascii="Times New Roman" w:eastAsiaTheme="minorEastAsia" w:hAnsi="Times New Roman"/>
          <w:sz w:val="16"/>
          <w:szCs w:val="16"/>
        </w:rPr>
        <w:tab/>
        <w:t xml:space="preserve"> </w:t>
      </w:r>
      <w:r w:rsidR="009F6FD9" w:rsidRPr="0072505B">
        <w:rPr>
          <w:rFonts w:ascii="Times New Roman" w:eastAsiaTheme="minorEastAsia" w:hAnsi="Times New Roman"/>
          <w:sz w:val="16"/>
          <w:szCs w:val="16"/>
        </w:rPr>
        <w:t xml:space="preserve">D.2.   </w:t>
      </w:r>
      <w:r w:rsidRPr="0072505B">
        <w:rPr>
          <w:rFonts w:ascii="Times New Roman" w:eastAsiaTheme="minorEastAsia" w:hAnsi="Times New Roman"/>
          <w:sz w:val="16"/>
          <w:szCs w:val="16"/>
        </w:rPr>
        <w:t>CARROS HOME</w:t>
      </w:r>
      <w:r>
        <w:rPr>
          <w:rFonts w:ascii="Times New Roman" w:eastAsiaTheme="minorEastAsia" w:hAnsi="Times New Roman"/>
          <w:sz w:val="18"/>
          <w:szCs w:val="18"/>
        </w:rPr>
        <w:t>.....</w:t>
      </w:r>
      <w:r w:rsidR="009F6FD9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</w:t>
      </w:r>
      <w:r>
        <w:rPr>
          <w:rFonts w:ascii="Times New Roman" w:eastAsiaTheme="minorEastAsia" w:hAnsi="Times New Roman"/>
          <w:sz w:val="20"/>
          <w:szCs w:val="20"/>
        </w:rPr>
        <w:t>....</w:t>
      </w:r>
      <w:r w:rsidR="009F6FD9">
        <w:rPr>
          <w:rFonts w:ascii="Times New Roman" w:eastAsiaTheme="minorEastAsia" w:hAnsi="Times New Roman"/>
          <w:sz w:val="20"/>
          <w:szCs w:val="20"/>
        </w:rPr>
        <w:t>..........</w:t>
      </w:r>
      <w:r w:rsidR="009F6FD9" w:rsidRPr="009F6FD9">
        <w:rPr>
          <w:rFonts w:ascii="Times New Roman" w:eastAsiaTheme="minorEastAsia" w:hAnsi="Times New Roman"/>
        </w:rPr>
        <w:t>28</w:t>
      </w:r>
    </w:p>
    <w:p w14:paraId="1BA37755" w14:textId="5DF7B42E" w:rsidR="009F6FD9" w:rsidRPr="0072505B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6"/>
          <w:szCs w:val="16"/>
        </w:rPr>
        <w:t xml:space="preserve">D.3.   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>CARROS HOME</w:t>
      </w:r>
      <w:r w:rsidR="0072505B">
        <w:rPr>
          <w:rFonts w:ascii="Times New Roman" w:eastAsiaTheme="minorEastAsia" w:hAnsi="Times New Roman"/>
          <w:sz w:val="18"/>
          <w:szCs w:val="18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.....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>
        <w:rPr>
          <w:rFonts w:ascii="Times New Roman" w:eastAsiaTheme="minorEastAsia" w:hAnsi="Times New Roman"/>
        </w:rPr>
        <w:t>30</w:t>
      </w:r>
    </w:p>
    <w:p w14:paraId="289AE940" w14:textId="59648A80" w:rsidR="009F6FD9" w:rsidRPr="0072505B" w:rsidRDefault="009F6FD9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RODAPÉ HOME</w:t>
      </w:r>
      <w:r w:rsidR="0072505B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......................................................................................................................</w:t>
      </w:r>
      <w:r w:rsidR="0072505B">
        <w:rPr>
          <w:rFonts w:ascii="Times New Roman" w:eastAsiaTheme="minorEastAsia" w:hAnsi="Times New Roman"/>
        </w:rPr>
        <w:t>30</w:t>
      </w:r>
    </w:p>
    <w:p w14:paraId="01222506" w14:textId="7ADC7392" w:rsidR="0072505B" w:rsidRPr="00E00C89" w:rsidRDefault="007250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TELA DE LOGIN.....................................................................................................................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31</w:t>
      </w:r>
    </w:p>
    <w:p w14:paraId="764A94E8" w14:textId="3515B032" w:rsidR="00E00C89" w:rsidRDefault="00843E25" w:rsidP="00E00C89">
      <w:pPr>
        <w:ind w:right="-142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8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bANCO DE DADOS...................................................................................................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</w:rPr>
        <w:t>33</w:t>
      </w:r>
    </w:p>
    <w:p w14:paraId="1C153A98" w14:textId="2403F50B" w:rsidR="00843E25" w:rsidRDefault="00843E25" w:rsidP="00E00C89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RELACIONAMENTO DE TABELAS.....................................................................................</w:t>
      </w:r>
      <w:r w:rsidRPr="00843E25">
        <w:rPr>
          <w:rFonts w:ascii="Times New Roman" w:eastAsiaTheme="minorEastAsia" w:hAnsi="Times New Roman"/>
          <w:noProof/>
          <w:lang w:eastAsia="pt-BR"/>
        </w:rPr>
        <w:t>34</w:t>
      </w:r>
    </w:p>
    <w:p w14:paraId="46DC6C9B" w14:textId="7B9A257C" w:rsidR="00F00A72" w:rsidRPr="00F00A72" w:rsidRDefault="00F00A72" w:rsidP="009761E1">
      <w:pPr>
        <w:pStyle w:val="PargrafodaLista"/>
        <w:numPr>
          <w:ilvl w:val="0"/>
          <w:numId w:val="34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RELACIONAMENTO DE TABELAS.....................................................................................</w:t>
      </w:r>
      <w:r>
        <w:rPr>
          <w:rFonts w:ascii="Times New Roman" w:eastAsiaTheme="minorEastAsia" w:hAnsi="Times New Roman"/>
        </w:rPr>
        <w:t>34</w:t>
      </w:r>
    </w:p>
    <w:p w14:paraId="2CF9F572" w14:textId="385909D1" w:rsidR="00843E25" w:rsidRDefault="00843E25" w:rsidP="00E00C89">
      <w:pPr>
        <w:ind w:right="-142"/>
        <w:rPr>
          <w:rFonts w:ascii="Times New Roman" w:eastAsiaTheme="minorEastAsia" w:hAnsi="Times New Roman"/>
          <w:noProof/>
          <w:sz w:val="22"/>
          <w:szCs w:val="22"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CÓDIGO SQL............................................................................................................................35</w:t>
      </w:r>
    </w:p>
    <w:p w14:paraId="04C25429" w14:textId="2120B354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ÍNICIO DO CÓDIGO................................................................................................................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35</w:t>
      </w:r>
    </w:p>
    <w:p w14:paraId="49B7BC49" w14:textId="1F048527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MEIO DO CÓDIGO...................................................................................................................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36</w:t>
      </w:r>
    </w:p>
    <w:p w14:paraId="4ADA5724" w14:textId="1A9020AB" w:rsidR="00F00A72" w:rsidRPr="00F00A72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FIM DO CÓDIGO......................................................................................................................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37</w:t>
      </w:r>
    </w:p>
    <w:p w14:paraId="7C508543" w14:textId="2B18E340" w:rsidR="00843E25" w:rsidRDefault="00843E25" w:rsidP="00467165">
      <w:pPr>
        <w:ind w:right="-426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9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PORTAL SITE................................................................................................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 w:rsidRPr="00843E25">
        <w:rPr>
          <w:rFonts w:ascii="Times New Roman" w:eastAsiaTheme="minorEastAsia" w:hAnsi="Times New Roman"/>
          <w:b/>
          <w:bCs/>
        </w:rPr>
        <w:t>........</w:t>
      </w:r>
      <w:r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</w:t>
      </w:r>
      <w:r w:rsidR="00467165"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..</w:t>
      </w:r>
      <w:r>
        <w:rPr>
          <w:rFonts w:ascii="Times New Roman" w:eastAsiaTheme="minorEastAsia" w:hAnsi="Times New Roman"/>
        </w:rPr>
        <w:t>3</w:t>
      </w:r>
      <w:r w:rsidR="00467165">
        <w:rPr>
          <w:rFonts w:ascii="Times New Roman" w:eastAsiaTheme="minorEastAsia" w:hAnsi="Times New Roman"/>
        </w:rPr>
        <w:t>9</w:t>
      </w:r>
    </w:p>
    <w:p w14:paraId="38154511" w14:textId="195FC0E3" w:rsidR="00843E25" w:rsidRDefault="00843E25" w:rsidP="00843E25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</w:r>
      <w:r w:rsidR="00467165">
        <w:rPr>
          <w:rFonts w:ascii="Times New Roman" w:eastAsiaTheme="minorEastAsia" w:hAnsi="Times New Roman"/>
          <w:noProof/>
          <w:sz w:val="22"/>
          <w:szCs w:val="22"/>
          <w:lang w:eastAsia="pt-BR"/>
        </w:rPr>
        <w:t>IMAGENS DO PORTAL.....................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>.....................................................................................</w:t>
      </w:r>
      <w:r w:rsid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684F856C" w14:textId="770CD269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INDEX........................................................................................................................................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4DBE66BC" w14:textId="791FCEF0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 2.....................................................................................................................................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40</w:t>
      </w:r>
    </w:p>
    <w:p w14:paraId="1C7826B8" w14:textId="15D89DBB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3.....................................................................................................................................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7E3E67F3" w14:textId="3B59DC4F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4.....................................................................................................................................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62E29447" w14:textId="2EE8F1B3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lastRenderedPageBreak/>
        <w:t>SOLICITAÇÕES.......................................................................................................................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253C144D" w14:textId="76DB5A62" w:rsidR="00467165" w:rsidRPr="00A50D87" w:rsidRDefault="0077258F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CADASTRO DE CARROS.</w:t>
      </w:r>
      <w:r w:rsidR="004671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</w:t>
      </w:r>
      <w:r w:rsidR="00467165"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4BD51066" w14:textId="2145AB76" w:rsidR="00A50D87" w:rsidRPr="00F00A72" w:rsidRDefault="00A50D87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CATÁLOGO..............................................................................................................................</w:t>
      </w:r>
      <w:r w:rsidRPr="00A50D87">
        <w:rPr>
          <w:rFonts w:ascii="Times New Roman" w:eastAsiaTheme="minorEastAsia" w:hAnsi="Times New Roman"/>
        </w:rPr>
        <w:t>44</w:t>
      </w:r>
    </w:p>
    <w:p w14:paraId="097793D1" w14:textId="48723450" w:rsidR="00467165" w:rsidRDefault="00467165" w:rsidP="00843E25">
      <w:pPr>
        <w:ind w:right="-142"/>
        <w:rPr>
          <w:rFonts w:ascii="Times New Roman" w:eastAsiaTheme="minorEastAsia" w:hAnsi="Times New Roman"/>
        </w:rPr>
      </w:pPr>
    </w:p>
    <w:p w14:paraId="46426604" w14:textId="77777777" w:rsidR="00843E25" w:rsidRPr="00E00C89" w:rsidRDefault="00843E25" w:rsidP="00E00C89">
      <w:pPr>
        <w:ind w:right="-142"/>
        <w:rPr>
          <w:rFonts w:ascii="Times New Roman" w:eastAsiaTheme="minorEastAsia" w:hAnsi="Times New Roman"/>
          <w:sz w:val="20"/>
          <w:szCs w:val="20"/>
        </w:rPr>
      </w:pPr>
    </w:p>
    <w:p w14:paraId="5D9D926C" w14:textId="28237347" w:rsidR="009F6FD9" w:rsidRPr="009F6FD9" w:rsidRDefault="009F6FD9" w:rsidP="009F6FD9">
      <w:pPr>
        <w:ind w:left="1276" w:right="-142"/>
        <w:rPr>
          <w:rFonts w:ascii="Times New Roman" w:eastAsiaTheme="minorEastAsia" w:hAnsi="Times New Roman"/>
          <w:sz w:val="20"/>
          <w:szCs w:val="20"/>
        </w:rPr>
      </w:pPr>
    </w:p>
    <w:p w14:paraId="7A7A205F" w14:textId="38129B33" w:rsidR="009F6FD9" w:rsidRPr="009F6FD9" w:rsidRDefault="009F6FD9" w:rsidP="009F6FD9">
      <w:pPr>
        <w:ind w:left="1209" w:right="-142"/>
        <w:rPr>
          <w:rFonts w:ascii="Times New Roman" w:eastAsiaTheme="minorEastAsia" w:hAnsi="Times New Roman"/>
          <w:sz w:val="20"/>
          <w:szCs w:val="20"/>
        </w:rPr>
      </w:pPr>
    </w:p>
    <w:p w14:paraId="54B8B56F" w14:textId="77777777" w:rsidR="00737B65" w:rsidRPr="00737B65" w:rsidRDefault="00737B65" w:rsidP="00737B65">
      <w:pPr>
        <w:ind w:left="1209"/>
        <w:rPr>
          <w:rFonts w:ascii="Times New Roman" w:eastAsiaTheme="minorEastAsia" w:hAnsi="Times New Roman"/>
          <w:sz w:val="20"/>
          <w:szCs w:val="20"/>
        </w:rPr>
      </w:pPr>
    </w:p>
    <w:p w14:paraId="7E2132F1" w14:textId="77777777" w:rsidR="00BB34D1" w:rsidRPr="00BB34D1" w:rsidRDefault="00BB34D1" w:rsidP="00BB34D1">
      <w:pPr>
        <w:rPr>
          <w:rFonts w:ascii="Times New Roman" w:eastAsiaTheme="minorEastAsia" w:hAnsi="Times New Roman"/>
          <w:sz w:val="20"/>
          <w:szCs w:val="20"/>
        </w:rPr>
      </w:pPr>
    </w:p>
    <w:p w14:paraId="4BAB3E8F" w14:textId="77777777" w:rsidR="009D7834" w:rsidRPr="000E4703" w:rsidRDefault="009D7834" w:rsidP="009D7834">
      <w:pPr>
        <w:pStyle w:val="PargrafodaLista"/>
        <w:ind w:left="1569"/>
        <w:rPr>
          <w:rFonts w:ascii="Times New Roman" w:eastAsiaTheme="minorEastAsia" w:hAnsi="Times New Roman"/>
          <w:sz w:val="20"/>
          <w:szCs w:val="20"/>
        </w:rPr>
      </w:pPr>
    </w:p>
    <w:p w14:paraId="7CBF2A3E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41569B76" w14:textId="557D028B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ReferÊncias</w:t>
      </w:r>
      <w:r w:rsidRPr="006415DA">
        <w:rPr>
          <w:rFonts w:ascii="Times New Roman" w:hAnsi="Times New Roman"/>
        </w:rPr>
        <w:tab/>
      </w:r>
      <w:r w:rsidR="00F90751">
        <w:rPr>
          <w:rFonts w:ascii="Times New Roman" w:hAnsi="Times New Roman"/>
        </w:rPr>
        <w:t>45</w:t>
      </w:r>
    </w:p>
    <w:p w14:paraId="08F93CB8" w14:textId="41A3F9B6" w:rsidR="00A338F3" w:rsidRDefault="00A338F3" w:rsidP="00A338F3">
      <w:pPr>
        <w:rPr>
          <w:rFonts w:ascii="Times New Roman" w:hAnsi="Times New Roman"/>
          <w:b/>
          <w:caps/>
          <w:noProof/>
        </w:rPr>
      </w:pPr>
      <w:r w:rsidRPr="006415DA">
        <w:rPr>
          <w:rFonts w:ascii="Times New Roman" w:hAnsi="Times New Roman"/>
        </w:rPr>
        <w:fldChar w:fldCharType="end"/>
      </w:r>
      <w:r w:rsidR="003F2DDC" w:rsidRPr="003F2DDC">
        <w:rPr>
          <w:rFonts w:ascii="Times New Roman" w:hAnsi="Times New Roman"/>
          <w:b/>
          <w:caps/>
          <w:noProof/>
        </w:rPr>
        <w:t>REFERÊNCIAS</w:t>
      </w:r>
      <w:r w:rsidR="003F2DDC">
        <w:rPr>
          <w:rFonts w:ascii="Times New Roman" w:hAnsi="Times New Roman"/>
          <w:b/>
          <w:caps/>
          <w:noProof/>
        </w:rPr>
        <w:t>......................................................................................................................46</w:t>
      </w:r>
    </w:p>
    <w:p w14:paraId="2605B4CA" w14:textId="43F57B21" w:rsidR="003F2DDC" w:rsidRDefault="003F2DDC" w:rsidP="00A338F3">
      <w:pPr>
        <w:rPr>
          <w:rFonts w:ascii="Times New Roman" w:hAnsi="Times New Roman"/>
          <w:b/>
          <w:caps/>
          <w:noProof/>
        </w:rPr>
      </w:pPr>
    </w:p>
    <w:p w14:paraId="3B818159" w14:textId="23B28A60" w:rsidR="003F2DDC" w:rsidRPr="006415DA" w:rsidRDefault="003F2DDC" w:rsidP="00A338F3">
      <w:pPr>
        <w:rPr>
          <w:rFonts w:ascii="Times New Roman" w:hAnsi="Times New Roman"/>
          <w:noProof/>
        </w:rPr>
      </w:pPr>
      <w:r>
        <w:rPr>
          <w:rFonts w:ascii="Times New Roman" w:hAnsi="Times New Roman"/>
          <w:b/>
          <w:caps/>
          <w:noProof/>
        </w:rPr>
        <w:t>tecnologias.....................................................................................................................47</w:t>
      </w:r>
    </w:p>
    <w:p w14:paraId="5C9B0AAD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3" w:name="_Toc156754352"/>
      <w:bookmarkStart w:id="4" w:name="_Toc272524074"/>
      <w:bookmarkStart w:id="5" w:name="_Toc125374504"/>
      <w:bookmarkStart w:id="6" w:name="_Toc125374505"/>
      <w:bookmarkEnd w:id="1"/>
      <w:bookmarkEnd w:id="2"/>
      <w:r w:rsidRPr="006415DA">
        <w:rPr>
          <w:rFonts w:ascii="Times New Roman" w:hAnsi="Times New Roman" w:cs="Times New Roman"/>
        </w:rPr>
        <w:lastRenderedPageBreak/>
        <w:t>LISTA DE ILUSTRAÇÕES</w:t>
      </w:r>
      <w:bookmarkEnd w:id="3"/>
      <w:bookmarkEnd w:id="4"/>
    </w:p>
    <w:p w14:paraId="42F572A7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5D3C4868" w14:textId="77777777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b w:val="0"/>
          <w:bCs/>
        </w:rPr>
        <w:fldChar w:fldCharType="begin"/>
      </w:r>
      <w:r w:rsidRPr="006415DA">
        <w:rPr>
          <w:rFonts w:ascii="Times New Roman" w:hAnsi="Times New Roman"/>
          <w:b w:val="0"/>
          <w:bCs/>
        </w:rPr>
        <w:instrText xml:space="preserve"> TOC \t "Título da Figura" \T "Título do gráfico" \T "Título dA TABELA" \T "Título do QUADRO \c </w:instrText>
      </w:r>
      <w:r w:rsidRPr="006415DA">
        <w:rPr>
          <w:rFonts w:ascii="Times New Roman" w:hAnsi="Times New Roman"/>
          <w:b w:val="0"/>
          <w:bCs/>
        </w:rPr>
        <w:fldChar w:fldCharType="separate"/>
      </w:r>
      <w:r w:rsidRPr="006415DA">
        <w:rPr>
          <w:rFonts w:ascii="Times New Roman" w:hAnsi="Times New Roman"/>
        </w:rPr>
        <w:t>FIGURA 1 -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ORGANOGRAMA DO PROJETO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6CB2B284" w14:textId="4EAD5E7A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9D7834">
        <w:rPr>
          <w:rFonts w:ascii="Times New Roman" w:eastAsiaTheme="minorEastAsia" w:hAnsi="Times New Roman"/>
          <w:bCs/>
          <w:caps w:val="0"/>
          <w:lang w:eastAsia="pt-BR"/>
        </w:rPr>
        <w:t>LOGOTIPO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5</w:t>
      </w:r>
    </w:p>
    <w:p w14:paraId="1E777202" w14:textId="1A5C0B9C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3 -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452E76">
        <w:rPr>
          <w:rFonts w:ascii="Times New Roman" w:eastAsiaTheme="minorEastAsia" w:hAnsi="Times New Roman"/>
          <w:bCs/>
          <w:caps w:val="0"/>
          <w:lang w:eastAsia="pt-BR"/>
        </w:rPr>
        <w:t>PALETA DE CORES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6</w:t>
      </w:r>
    </w:p>
    <w:p w14:paraId="675D7A89" w14:textId="6C8A45CD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4 -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BANNER E MENU HOME</w:t>
      </w:r>
      <w:r w:rsidRPr="006415DA">
        <w:rPr>
          <w:rFonts w:ascii="Times New Roman" w:hAnsi="Times New Roman"/>
        </w:rPr>
        <w:tab/>
      </w:r>
      <w:r w:rsidR="00452E76">
        <w:rPr>
          <w:rFonts w:ascii="Times New Roman" w:hAnsi="Times New Roman"/>
        </w:rPr>
        <w:t>28</w:t>
      </w:r>
    </w:p>
    <w:p w14:paraId="0832C260" w14:textId="24FD258E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>FIGURA 5 -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SOBRE NÓS</w:t>
      </w:r>
      <w:r w:rsidRPr="006415DA">
        <w:rPr>
          <w:rFonts w:ascii="Times New Roman" w:hAnsi="Times New Roman"/>
        </w:rPr>
        <w:tab/>
      </w:r>
      <w:r w:rsidR="004A1B35">
        <w:rPr>
          <w:rFonts w:ascii="Times New Roman" w:hAnsi="Times New Roman"/>
        </w:rPr>
        <w:t>28</w:t>
      </w:r>
    </w:p>
    <w:p w14:paraId="1853BD9F" w14:textId="161C689E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CONVITE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9</w:t>
      </w:r>
    </w:p>
    <w:p w14:paraId="5F9E3747" w14:textId="3C642CF7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3BB99AD" w14:textId="00242BE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F03577D" w14:textId="51AB2F46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47260E">
        <w:rPr>
          <w:rFonts w:ascii="Times New Roman" w:hAnsi="Times New Roman"/>
        </w:rPr>
        <w:t>30</w:t>
      </w:r>
    </w:p>
    <w:p w14:paraId="1E4047DB" w14:textId="352D8443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23115030" w14:textId="4C925CF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RODAPÉ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HOME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6A3DFAAE" w14:textId="4BA7FD4B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LOGIN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1</w:t>
      </w:r>
    </w:p>
    <w:p w14:paraId="2FF86F62" w14:textId="41AF134C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13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 EDITAR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31</w:t>
      </w:r>
    </w:p>
    <w:p w14:paraId="1CC5038B" w14:textId="7844FBE5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2</w:t>
      </w:r>
    </w:p>
    <w:p w14:paraId="4D259E26" w14:textId="0F19F477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15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RELACIONAMENTO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DE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TABELA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4</w:t>
      </w:r>
    </w:p>
    <w:p w14:paraId="3730E98D" w14:textId="34C055AD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INICIO DO 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5</w:t>
      </w:r>
    </w:p>
    <w:p w14:paraId="6A7CA694" w14:textId="718A5C1A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MEIO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6</w:t>
      </w:r>
    </w:p>
    <w:p w14:paraId="4B0F6C3C" w14:textId="1A89B136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FIM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7</w:t>
      </w:r>
    </w:p>
    <w:p w14:paraId="29B805ED" w14:textId="66F83DBC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13C81D8E" w14:textId="31919A98" w:rsidR="00B56B91" w:rsidRDefault="00B56B91" w:rsidP="00B56B91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 2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456FD3F6" w14:textId="0932870F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9AA24B4" w14:textId="1C1CBA07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FF24B3B" w14:textId="33505486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 xml:space="preserve">23 </w:t>
      </w:r>
      <w:r w:rsidRPr="006415DA">
        <w:rPr>
          <w:rFonts w:ascii="Times New Roman" w:hAnsi="Times New Roman"/>
        </w:rPr>
        <w:t>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SOLICITAÇÕES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70405A4" w14:textId="107886C8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7258F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CADASTRO DE 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2000295" w14:textId="77777777" w:rsidR="00C47DDB" w:rsidRPr="00C47DDB" w:rsidRDefault="00C47DDB" w:rsidP="00C47DDB">
      <w:pPr>
        <w:rPr>
          <w:rFonts w:eastAsiaTheme="minorEastAsia"/>
        </w:rPr>
      </w:pPr>
    </w:p>
    <w:p w14:paraId="46A0AACB" w14:textId="77777777" w:rsidR="00B56B91" w:rsidRPr="00B56B91" w:rsidRDefault="00B56B91" w:rsidP="00B56B91">
      <w:pPr>
        <w:rPr>
          <w:rFonts w:eastAsiaTheme="minorEastAsia"/>
        </w:rPr>
      </w:pPr>
    </w:p>
    <w:p w14:paraId="00935A36" w14:textId="77777777" w:rsidR="004A1B35" w:rsidRPr="004A1B35" w:rsidRDefault="004A1B35" w:rsidP="004A1B35">
      <w:pPr>
        <w:rPr>
          <w:rFonts w:eastAsiaTheme="minorEastAsia"/>
        </w:rPr>
      </w:pPr>
    </w:p>
    <w:p w14:paraId="30A3D5F4" w14:textId="77777777" w:rsidR="004A1B35" w:rsidRPr="004A1B35" w:rsidRDefault="004A1B35" w:rsidP="004A1B35">
      <w:pPr>
        <w:rPr>
          <w:rFonts w:eastAsiaTheme="minorEastAsia"/>
        </w:rPr>
      </w:pPr>
    </w:p>
    <w:p w14:paraId="1E577FDE" w14:textId="13B2F803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>TABELA 1 -</w:t>
      </w:r>
      <w:r w:rsidR="003C4611">
        <w:rPr>
          <w:rFonts w:ascii="Times New Roman" w:hAnsi="Times New Roman"/>
          <w:color w:val="000000"/>
        </w:rPr>
        <w:t xml:space="preserve"> </w:t>
      </w:r>
      <w:r w:rsidR="003C4611">
        <w:rPr>
          <w:rFonts w:ascii="Times New Roman" w:hAnsi="Times New Roman"/>
          <w:color w:val="000000"/>
        </w:rPr>
        <w:tab/>
        <w:t>CRONOGRAMA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_Toc263502178 \h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Indicador não definido.</w:t>
      </w:r>
      <w:r w:rsidRPr="006415DA">
        <w:rPr>
          <w:rFonts w:ascii="Times New Roman" w:hAnsi="Times New Roman"/>
        </w:rPr>
        <w:fldChar w:fldCharType="end"/>
      </w:r>
    </w:p>
    <w:p w14:paraId="1DD13AD2" w14:textId="6F930DFC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TABELA 2 -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 w:rsidRPr="00884177">
        <w:rPr>
          <w:rFonts w:ascii="Times New Roman" w:hAnsi="Times New Roman"/>
          <w:color w:val="000000"/>
        </w:rPr>
        <w:t>RESUMO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DOS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CUSTOS</w:t>
      </w:r>
      <w:r w:rsidRPr="006415DA">
        <w:rPr>
          <w:rFonts w:ascii="Times New Roman" w:hAnsi="Times New Roman"/>
        </w:rPr>
        <w:tab/>
      </w:r>
      <w:r w:rsidR="00F148C2">
        <w:rPr>
          <w:rFonts w:ascii="Times New Roman" w:hAnsi="Times New Roman"/>
        </w:rPr>
        <w:t>20</w:t>
      </w:r>
    </w:p>
    <w:p w14:paraId="4E71476F" w14:textId="640FAF7A" w:rsidR="00F148C2" w:rsidRDefault="00F148C2" w:rsidP="00F148C2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21</w:t>
      </w:r>
    </w:p>
    <w:p w14:paraId="4F0D9CB9" w14:textId="26906020" w:rsidR="00F148C2" w:rsidRPr="006415DA" w:rsidRDefault="00F148C2" w:rsidP="00F148C2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22</w:t>
      </w:r>
    </w:p>
    <w:p w14:paraId="48CBD740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7ECA5597" w14:textId="0D3FD911" w:rsidR="00A338F3" w:rsidRPr="006415DA" w:rsidRDefault="00A338F3" w:rsidP="00A338F3">
      <w:pPr>
        <w:pStyle w:val="Sumrio1"/>
        <w:tabs>
          <w:tab w:val="left" w:pos="183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  <w:lang w:eastAsia="ar-SA"/>
        </w:rPr>
        <w:t>GRÁFICO 1 -</w:t>
      </w:r>
      <w:r>
        <w:rPr>
          <w:rFonts w:ascii="Times New Roman" w:hAnsi="Times New Roman"/>
          <w:color w:val="000000"/>
          <w:lang w:eastAsia="ar-SA"/>
        </w:rPr>
        <w:t xml:space="preserve">    </w:t>
      </w:r>
      <w:r w:rsidR="00F148C2">
        <w:rPr>
          <w:rFonts w:ascii="Times New Roman" w:hAnsi="Times New Roman"/>
          <w:color w:val="000000"/>
          <w:lang w:eastAsia="ar-SA"/>
        </w:rPr>
        <w:t>gráfico do 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_Toc263502180 \h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Indicador não definido.</w:t>
      </w:r>
      <w:r w:rsidRPr="006415DA">
        <w:rPr>
          <w:rFonts w:ascii="Times New Roman" w:hAnsi="Times New Roman"/>
        </w:rPr>
        <w:fldChar w:fldCharType="end"/>
      </w:r>
    </w:p>
    <w:p w14:paraId="16EC4900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  <w:b w:val="0"/>
          <w:bCs w:val="0"/>
        </w:rPr>
        <w:fldChar w:fldCharType="end"/>
      </w:r>
    </w:p>
    <w:p w14:paraId="01B930EA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7" w:name="_Toc156754354"/>
      <w:bookmarkStart w:id="8" w:name="_Toc272524075"/>
      <w:bookmarkStart w:id="9" w:name="_Hlk100048123"/>
      <w:r w:rsidRPr="006415DA">
        <w:rPr>
          <w:rFonts w:ascii="Times New Roman" w:hAnsi="Times New Roman" w:cs="Times New Roman"/>
        </w:rPr>
        <w:lastRenderedPageBreak/>
        <w:t>Resumo</w:t>
      </w:r>
      <w:bookmarkEnd w:id="5"/>
      <w:bookmarkEnd w:id="6"/>
      <w:bookmarkEnd w:id="7"/>
      <w:bookmarkEnd w:id="8"/>
    </w:p>
    <w:p w14:paraId="38961F0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2322FB5" w14:textId="77777777" w:rsidR="00A338F3" w:rsidRPr="006415DA" w:rsidRDefault="00A338F3" w:rsidP="00A338F3">
      <w:pPr>
        <w:pStyle w:val="ResumoeAbstract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0A5D1883" w14:textId="77777777" w:rsidR="00A338F3" w:rsidRPr="006415DA" w:rsidRDefault="00A338F3" w:rsidP="00A338F3">
      <w:pPr>
        <w:pStyle w:val="ResumoeAbstract"/>
        <w:rPr>
          <w:rFonts w:ascii="Times New Roman" w:hAnsi="Times New Roman"/>
          <w:bCs/>
          <w:kern w:val="16"/>
        </w:rPr>
      </w:pPr>
    </w:p>
    <w:p w14:paraId="3082007B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  <w:r w:rsidRPr="006415DA">
        <w:rPr>
          <w:rFonts w:ascii="Times New Roman" w:hAnsi="Times New Roman"/>
          <w:b/>
        </w:rPr>
        <w:t>Objetivo: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Criação de um marketplace B2C de veículos de luxo, onde os consumidores agendarão uma visita para cotação do produto de seu interesse. </w:t>
      </w:r>
      <w:r w:rsidRPr="006415DA">
        <w:rPr>
          <w:rFonts w:ascii="Times New Roman" w:hAnsi="Times New Roman"/>
          <w:b/>
          <w:color w:val="000000"/>
        </w:rPr>
        <w:t>Material e Método:</w:t>
      </w:r>
      <w:r w:rsidRPr="006415DA">
        <w:rPr>
          <w:rFonts w:ascii="Times New Roman" w:hAnsi="Times New Roman"/>
          <w:color w:val="000000"/>
        </w:rPr>
        <w:t xml:space="preserve"> (Necessário explicar como desenvolvemos e através de qual raciocínio o fizemos aqui)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b/>
        </w:rPr>
        <w:t>Resultados:</w:t>
      </w:r>
      <w:r w:rsidRPr="006415DA">
        <w:rPr>
          <w:rFonts w:ascii="Times New Roman" w:hAnsi="Times New Roman"/>
        </w:rPr>
        <w:t xml:space="preserve"> (Definir e explicar como saímos com o objetivo)</w:t>
      </w:r>
    </w:p>
    <w:p w14:paraId="06592C94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</w:p>
    <w:p w14:paraId="260FDE9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 w:rsidRPr="006415DA">
        <w:rPr>
          <w:rFonts w:ascii="Times New Roman" w:hAnsi="Times New Roman"/>
          <w:b/>
        </w:rPr>
        <w:t>Descritores:</w:t>
      </w:r>
      <w:r w:rsidRPr="006415DA">
        <w:rPr>
          <w:rFonts w:ascii="Times New Roman" w:hAnsi="Times New Roman"/>
          <w:b/>
          <w:bCs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Carros, Luxos, Ferrari, Porsche, Buggatti, Alpha Romeo. </w:t>
      </w:r>
    </w:p>
    <w:p w14:paraId="49DB22D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10" w:name="_Toc124080444"/>
      <w:bookmarkStart w:id="11" w:name="_Toc125374506"/>
      <w:bookmarkStart w:id="12" w:name="_Toc156754355"/>
      <w:bookmarkStart w:id="13" w:name="_Toc272524076"/>
      <w:r w:rsidRPr="006415DA">
        <w:rPr>
          <w:rFonts w:ascii="Times New Roman" w:hAnsi="Times New Roman" w:cs="Times New Roman"/>
        </w:rPr>
        <w:lastRenderedPageBreak/>
        <w:t>Abstract</w:t>
      </w:r>
      <w:bookmarkEnd w:id="10"/>
      <w:bookmarkEnd w:id="11"/>
      <w:bookmarkEnd w:id="12"/>
      <w:bookmarkEnd w:id="13"/>
    </w:p>
    <w:p w14:paraId="76D57A95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6CCA175" w14:textId="77777777" w:rsidR="00A338F3" w:rsidRPr="006415DA" w:rsidRDefault="00A338F3" w:rsidP="00A338F3">
      <w:pPr>
        <w:pStyle w:val="ResumoeAbstract"/>
        <w:ind w:left="3" w:firstLine="1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235B051C" w14:textId="77777777" w:rsidR="00A338F3" w:rsidRPr="006415DA" w:rsidRDefault="00A338F3" w:rsidP="00A338F3">
      <w:pPr>
        <w:pStyle w:val="ResumoeAbstract"/>
        <w:rPr>
          <w:rFonts w:ascii="Times New Roman" w:hAnsi="Times New Roman"/>
        </w:rPr>
      </w:pPr>
    </w:p>
    <w:p w14:paraId="75DFC38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  <w:bookmarkStart w:id="14" w:name="_Toc121491440"/>
      <w:bookmarkStart w:id="15" w:name="_Toc124080445"/>
      <w:r w:rsidRPr="006415DA">
        <w:rPr>
          <w:rFonts w:ascii="Times New Roman" w:hAnsi="Times New Roman"/>
          <w:b/>
          <w:color w:val="000000"/>
          <w:lang w:val="en-US"/>
        </w:rPr>
        <w:t>Purpose:</w:t>
      </w:r>
      <w:r w:rsidRPr="006415DA">
        <w:rPr>
          <w:rFonts w:ascii="Times New Roman" w:hAnsi="Times New Roman"/>
          <w:color w:val="000000"/>
          <w:lang w:val="en-US"/>
        </w:rPr>
        <w:t xml:space="preserve"> Creation of a B2C marketplace for luxury vehicles, where consumers will schedule a visit to quote the product of their interest. Material and Method: (It is necessary to explain how we developed and through which reasoning we did it here) Results: (Define and explain how we achieved the objective)</w:t>
      </w:r>
    </w:p>
    <w:p w14:paraId="245D39BC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</w:p>
    <w:p w14:paraId="277CA88E" w14:textId="77777777" w:rsidR="00A338F3" w:rsidRPr="006415DA" w:rsidRDefault="00A338F3" w:rsidP="00A338F3">
      <w:pPr>
        <w:spacing w:line="240" w:lineRule="auto"/>
        <w:rPr>
          <w:rFonts w:ascii="Times New Roman" w:hAnsi="Times New Roman"/>
          <w:lang w:val="en-US"/>
        </w:rPr>
        <w:sectPr w:rsidR="00A338F3" w:rsidRPr="006415DA" w:rsidSect="008B07E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6415DA">
        <w:rPr>
          <w:rFonts w:ascii="Times New Roman" w:hAnsi="Times New Roman"/>
          <w:b/>
          <w:bCs/>
          <w:color w:val="000000"/>
          <w:lang w:val="en-US"/>
        </w:rPr>
        <w:t xml:space="preserve">Key words: </w:t>
      </w:r>
      <w:r w:rsidRPr="006415DA">
        <w:rPr>
          <w:rFonts w:ascii="Times New Roman" w:hAnsi="Times New Roman"/>
          <w:color w:val="000000"/>
          <w:lang w:val="en-US"/>
        </w:rPr>
        <w:t>Cars, Luxuries, Ferrari, Porsche, Buggatti, Alpha Romeo.</w:t>
      </w:r>
    </w:p>
    <w:p w14:paraId="745B1F75" w14:textId="31A22F13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_Ref125306779 \w </w:instrText>
      </w:r>
      <w:r>
        <w:rPr>
          <w:rFonts w:ascii="Times New Roman" w:hAnsi="Times New Roman"/>
        </w:rPr>
        <w:instrText xml:space="preserve"> \* MERGEFORMAT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</w:rPr>
        <w:t>1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_Ref125306779  \* MERGEFORMAT </w:instrText>
      </w:r>
      <w:r w:rsidRPr="006415DA">
        <w:rPr>
          <w:rFonts w:ascii="Times New Roman" w:hAnsi="Times New Roman"/>
        </w:rPr>
        <w:fldChar w:fldCharType="separate"/>
      </w:r>
      <w:r w:rsidR="00366FF7"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fldChar w:fldCharType="end"/>
      </w:r>
    </w:p>
    <w:p w14:paraId="66D2BD78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bookmarkStart w:id="16" w:name="_Ref125306779"/>
      <w:bookmarkStart w:id="17" w:name="_Toc125374507"/>
      <w:bookmarkStart w:id="18" w:name="_Toc156754356"/>
      <w:bookmarkStart w:id="19" w:name="_Toc272524077"/>
      <w:r w:rsidRPr="006415DA">
        <w:rPr>
          <w:rFonts w:ascii="Times New Roman" w:hAnsi="Times New Roman" w:cs="Times New Roman"/>
        </w:rPr>
        <w:lastRenderedPageBreak/>
        <w:t>Introdução</w:t>
      </w:r>
      <w:bookmarkEnd w:id="14"/>
      <w:bookmarkEnd w:id="15"/>
      <w:bookmarkEnd w:id="16"/>
      <w:bookmarkEnd w:id="17"/>
      <w:bookmarkEnd w:id="18"/>
      <w:bookmarkEnd w:id="19"/>
    </w:p>
    <w:p w14:paraId="3DBB891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ab/>
        <w:t xml:space="preserve">tRABALHO iNTEGRADOR </w:t>
      </w:r>
    </w:p>
    <w:p w14:paraId="5E8667A1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  <w:t>Esse projeto visa atender a demanda solicitada para formação dos participantes do grupo no curso Técnico em Informática, através de da demonstração prática das expertises desenvolvidas no andamento do curso.</w:t>
      </w:r>
    </w:p>
    <w:p w14:paraId="65428180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bookmarkStart w:id="20" w:name="_Toc124080446"/>
      <w:bookmarkStart w:id="21" w:name="_Toc125374508"/>
      <w:bookmarkStart w:id="22" w:name="_Toc156754357"/>
      <w:bookmarkStart w:id="23" w:name="_Toc272524079"/>
      <w:r w:rsidRPr="006415DA">
        <w:rPr>
          <w:rFonts w:ascii="Times New Roman" w:hAnsi="Times New Roman" w:cs="Times New Roman"/>
        </w:rPr>
        <w:t>objetivo</w:t>
      </w:r>
      <w:bookmarkStart w:id="24" w:name="_Toc124080447"/>
      <w:bookmarkEnd w:id="20"/>
      <w:bookmarkEnd w:id="21"/>
      <w:bookmarkEnd w:id="22"/>
      <w:bookmarkEnd w:id="23"/>
      <w:r w:rsidRPr="006415DA">
        <w:rPr>
          <w:rFonts w:ascii="Times New Roman" w:hAnsi="Times New Roman" w:cs="Times New Roman"/>
        </w:rPr>
        <w:tab/>
      </w:r>
    </w:p>
    <w:p w14:paraId="436EE890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>Este projeto objetiva alcançar:</w:t>
      </w:r>
    </w:p>
    <w:p w14:paraId="10DCA6B8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Desenvolvimento de uma portal simples e efeiciente para uma concessionária.</w:t>
      </w:r>
    </w:p>
    <w:p w14:paraId="7BF4A27A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Codificação de um banco de dados para registro e conferência de relatórios referente aos dados obtidos pelo portal.</w:t>
      </w:r>
    </w:p>
    <w:p w14:paraId="730A2704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A correta documentação do projeto de forma objetiva e satisfatória.</w:t>
      </w:r>
    </w:p>
    <w:p w14:paraId="6787B8AA" w14:textId="77777777" w:rsidR="00A338F3" w:rsidRPr="006415DA" w:rsidRDefault="00A338F3" w:rsidP="00A338F3">
      <w:pPr>
        <w:ind w:left="851"/>
        <w:rPr>
          <w:rFonts w:ascii="Times New Roman" w:hAnsi="Times New Roman"/>
        </w:rPr>
      </w:pPr>
    </w:p>
    <w:p w14:paraId="5CC4477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F6AE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2839C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112918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2A73B7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03624AC0" w14:textId="70AF6EA9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_Ref125306871 \w  \* MERGEFORMAT </w:instrText>
      </w:r>
      <w:r w:rsidRPr="006415DA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Fonte de referência não encontrada.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  <w:t>ESTRUTURA BASE DO PROJETO</w:t>
      </w:r>
    </w:p>
    <w:p w14:paraId="6CDA50BC" w14:textId="1A3E0C9D" w:rsidR="00A338F3" w:rsidRPr="006415DA" w:rsidRDefault="00A338F3" w:rsidP="00A338F3">
      <w:pPr>
        <w:pStyle w:val="Ttulo1"/>
        <w:tabs>
          <w:tab w:val="num" w:pos="397"/>
        </w:tabs>
        <w:ind w:left="397" w:hanging="397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lastRenderedPageBreak/>
        <w:t>Estrutura Base do Projeto</w:t>
      </w:r>
    </w:p>
    <w:p w14:paraId="0E5823DA" w14:textId="77777777" w:rsidR="00A338F3" w:rsidRPr="006415DA" w:rsidRDefault="00A338F3" w:rsidP="00A338F3">
      <w:pPr>
        <w:pStyle w:val="Ttulo2"/>
        <w:tabs>
          <w:tab w:val="num" w:pos="601"/>
        </w:tabs>
        <w:ind w:left="601" w:hanging="601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Visão geral</w:t>
      </w:r>
    </w:p>
    <w:p w14:paraId="666416D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Descrição e histórico do projeto</w:t>
      </w:r>
    </w:p>
    <w:p w14:paraId="28CE371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nasceu da necessidade da apresentação do Projeto Integrador para conclusão e formação do Curso Técnico de informática, com participação dos alunos; Ismael Moura, Aryon Rabello, Cassio Braga, Djeniffer Vidal, Heder Santos e </w:t>
      </w:r>
      <w:r w:rsidRPr="006415DA">
        <w:rPr>
          <w:rFonts w:ascii="Times New Roman" w:hAnsi="Times New Roman"/>
        </w:rPr>
        <w:tab/>
        <w:t>Maxswell Diniz.</w:t>
      </w:r>
    </w:p>
    <w:p w14:paraId="0A242B2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A finalidade é criar um e-commerce de concessionária, com um banco de dados, onde o cliente poderá agendar a cotação e visita para aquisição de seu carro de luxo. </w:t>
      </w:r>
    </w:p>
    <w:p w14:paraId="28990B35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Escopo do projeto</w:t>
      </w:r>
    </w:p>
    <w:p w14:paraId="124FAA0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projeto possuirá um portal que funcionará como um Marketplace, porém com o objetivo de agendamento do consumidor através do portal para ser atendido pessoalmente por um consultor que o auxiliara em adquirir seu carro de luxo.</w:t>
      </w:r>
    </w:p>
    <w:p w14:paraId="153A83B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Os dados do cliente serão coletados no próprio site, através da inserção do próprio cliente com interesse em adquirir um carro de luxo, e ficará armazenado em um banco de dados onde o funcionário, no caso o vendedor, poderá extraí-los para dar seguimento.</w:t>
      </w:r>
    </w:p>
    <w:p w14:paraId="00DCE885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 haverá um registro em sistema, com informações dos veículos disponíveis, onde o funcionário que atenderá o cliente, poderá conferir a disponibilidade do modelo de interesse do cliente final.</w:t>
      </w:r>
    </w:p>
    <w:p w14:paraId="35D0D749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Requisitos</w:t>
      </w:r>
    </w:p>
    <w:p w14:paraId="27DFE25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nosso sistema deve proporcionar a inserção de dados dos consumidores interessados através do portal e alteração da disponibilidade de veículos em caso de venda pelos consultores da concessionária.</w:t>
      </w:r>
    </w:p>
    <w:p w14:paraId="52FBDCBB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RESULTADOS</w:t>
      </w:r>
    </w:p>
    <w:p w14:paraId="234FCEB2" w14:textId="35EECBF6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Esse projeto visa em ser uma Marketplace B2C para as seguintes marcas e montadoras de veículos no Brasil</w:t>
      </w:r>
      <w:r w:rsidR="002D50E9">
        <w:rPr>
          <w:rFonts w:ascii="Times New Roman" w:hAnsi="Times New Roman"/>
        </w:rPr>
        <w:t>.</w:t>
      </w:r>
    </w:p>
    <w:p w14:paraId="47B9578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2C60DB12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Ferrari</w:t>
      </w:r>
    </w:p>
    <w:p w14:paraId="1AC11E61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Porsche</w:t>
      </w:r>
    </w:p>
    <w:p w14:paraId="7DB724BC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Bugatti</w:t>
      </w:r>
    </w:p>
    <w:p w14:paraId="760934A8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Alpha Romeo</w:t>
      </w:r>
    </w:p>
    <w:p w14:paraId="5A3614A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Partes afetadas</w:t>
      </w:r>
    </w:p>
    <w:p w14:paraId="67C43698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Todos as áreas do Projeto</w:t>
      </w:r>
    </w:p>
    <w:p w14:paraId="6D6F47D2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Sistemas ou processos comerciais afetados</w:t>
      </w:r>
    </w:p>
    <w:p w14:paraId="612344F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Portal (site) e Banco de Dados interno.</w:t>
      </w:r>
    </w:p>
    <w:p w14:paraId="211A87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DDB67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Plano de implementação</w:t>
      </w:r>
    </w:p>
    <w:p w14:paraId="01AEAB03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Após efetuação de todos os testes (Caixa Branca e Caixa Preta) e revisão da formatação do portal e suas configurações, apresentaremos o projeto aos Orientadores.</w:t>
      </w:r>
    </w:p>
    <w:p w14:paraId="24E33E26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Cronograma/agenda de alto nível</w:t>
      </w:r>
    </w:p>
    <w:p w14:paraId="3CD40A2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iniciado no dia 23/03/2022 com </w:t>
      </w:r>
      <w:r w:rsidRPr="006415DA">
        <w:rPr>
          <w:rFonts w:ascii="Times New Roman" w:hAnsi="Times New Roman"/>
          <w:i/>
          <w:iCs/>
        </w:rPr>
        <w:t>dead line</w:t>
      </w:r>
      <w:r w:rsidRPr="006415DA">
        <w:rPr>
          <w:rFonts w:ascii="Times New Roman" w:hAnsi="Times New Roman"/>
        </w:rPr>
        <w:t xml:space="preserve"> para o dia 10/05/2022.</w:t>
      </w:r>
    </w:p>
    <w:p w14:paraId="2D965C8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7C6953A7" w14:textId="77777777" w:rsidR="00A338F3" w:rsidRPr="006415DA" w:rsidRDefault="00A338F3" w:rsidP="009761E1">
      <w:pPr>
        <w:pStyle w:val="PargrafodaLista"/>
        <w:numPr>
          <w:ilvl w:val="0"/>
          <w:numId w:val="14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</w:t>
      </w:r>
    </w:p>
    <w:p w14:paraId="6FBB23FA" w14:textId="77777777" w:rsidR="00A338F3" w:rsidRPr="006415DA" w:rsidRDefault="00A338F3" w:rsidP="00A338F3">
      <w:pPr>
        <w:pStyle w:val="PargrafodaLista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 do projeto ocorreu por meio da professora Orientadora e por unanimidade por todos os participantes do projeto.</w:t>
      </w:r>
    </w:p>
    <w:bookmarkEnd w:id="9"/>
    <w:p w14:paraId="796026D4" w14:textId="77777777" w:rsidR="00A338F3" w:rsidRPr="006415DA" w:rsidRDefault="00A338F3" w:rsidP="00A338F3">
      <w:pPr>
        <w:rPr>
          <w:rFonts w:ascii="Times New Roman" w:hAnsi="Times New Roman"/>
          <w:lang w:val="en-US"/>
        </w:rPr>
      </w:pPr>
    </w:p>
    <w:p w14:paraId="78BE7A57" w14:textId="77777777" w:rsidR="00A338F3" w:rsidRPr="006415DA" w:rsidRDefault="00A338F3" w:rsidP="00A338F3">
      <w:pPr>
        <w:rPr>
          <w:rFonts w:ascii="Times New Roman" w:hAnsi="Times New Roman"/>
          <w:lang w:val="en-US"/>
        </w:rPr>
        <w:sectPr w:rsidR="00A338F3" w:rsidRPr="006415DA" w:rsidSect="008B07E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24"/>
    <w:p w14:paraId="3E684807" w14:textId="7E04E696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_Ref125306916  \* MERGEFORMAT </w:instrText>
      </w:r>
      <w:r w:rsidR="00FB32A2">
        <w:rPr>
          <w:rFonts w:ascii="Times New Roman" w:hAnsi="Times New Roman"/>
        </w:rPr>
        <w:fldChar w:fldCharType="separate"/>
      </w:r>
      <w:r w:rsidR="00366FF7">
        <w:rPr>
          <w:rFonts w:ascii="Times New Roman" w:hAnsi="Times New Roman"/>
          <w:b w:val="0"/>
          <w:bCs/>
        </w:rPr>
        <w:t>Erro! Fonte de referência não encontrada.</w:t>
      </w:r>
      <w:r w:rsidRPr="006415DA">
        <w:rPr>
          <w:rFonts w:ascii="Times New Roman" w:hAnsi="Times New Roman"/>
        </w:rPr>
        <w:fldChar w:fldCharType="end"/>
      </w:r>
    </w:p>
    <w:p w14:paraId="41A00817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DE CARGOS</w:t>
      </w:r>
    </w:p>
    <w:p w14:paraId="3363222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Cargos e subordinação</w:t>
      </w:r>
      <w:r w:rsidRPr="006415DA">
        <w:rPr>
          <w:rFonts w:ascii="Times New Roman" w:hAnsi="Times New Roman" w:cs="Times New Roman"/>
        </w:rPr>
        <w:t xml:space="preserve"> </w:t>
      </w:r>
    </w:p>
    <w:p w14:paraId="7D217300" w14:textId="77777777" w:rsidR="00A338F3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Através da orientação do Líder do Grupo, em comum acordo com todos os integrantes, ficou designado os seguintes cargos e suas respectivas subordinações no projeto;</w:t>
      </w:r>
    </w:p>
    <w:p w14:paraId="0745C27C" w14:textId="77777777" w:rsidR="00A338F3" w:rsidRDefault="00A338F3" w:rsidP="00A338F3">
      <w:pPr>
        <w:rPr>
          <w:rFonts w:ascii="Times New Roman" w:hAnsi="Times New Roman"/>
        </w:rPr>
      </w:pPr>
    </w:p>
    <w:p w14:paraId="1A42CFB6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  <w:i/>
          <w:iCs/>
        </w:rPr>
        <w:t>Chief Executtive Officer</w:t>
      </w:r>
      <w:r w:rsidRPr="00A24A55">
        <w:rPr>
          <w:rFonts w:ascii="Times New Roman" w:hAnsi="Times New Roman"/>
        </w:rPr>
        <w:t xml:space="preserve"> – Ismael Moura</w:t>
      </w:r>
    </w:p>
    <w:p w14:paraId="10274998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Diretoria</w:t>
      </w:r>
    </w:p>
    <w:p w14:paraId="4E3F02D7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25CDBE7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  <w:i/>
          <w:iCs/>
        </w:rPr>
        <w:t>Chief Communications Officer</w:t>
      </w:r>
      <w:r w:rsidRPr="00A24A55">
        <w:rPr>
          <w:rFonts w:ascii="Times New Roman" w:hAnsi="Times New Roman"/>
        </w:rPr>
        <w:t xml:space="preserve"> – Djeniffer Vidal</w:t>
      </w:r>
    </w:p>
    <w:p w14:paraId="1F6D190B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Marketing e Comercial</w:t>
      </w:r>
    </w:p>
    <w:p w14:paraId="37667298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70470283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  <w:i/>
          <w:iCs/>
        </w:rPr>
        <w:t>Chief Technology Officer – Aryon Rabello</w:t>
      </w:r>
    </w:p>
    <w:p w14:paraId="6F385EDD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de Desenvolvimento</w:t>
      </w:r>
    </w:p>
    <w:p w14:paraId="609C271D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19573DA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  <w:i/>
          <w:iCs/>
        </w:rPr>
        <w:t>Chief Financial Officer – Cassio Braga</w:t>
      </w:r>
    </w:p>
    <w:p w14:paraId="3D8A56C0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Financeira</w:t>
      </w:r>
    </w:p>
    <w:p w14:paraId="7F2ED472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42990B4E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  <w:i/>
          <w:iCs/>
        </w:rPr>
        <w:t>Chief Operating Officer – Heder Santos</w:t>
      </w:r>
    </w:p>
    <w:p w14:paraId="04538CC7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Operacional</w:t>
      </w:r>
    </w:p>
    <w:p w14:paraId="144C4ED1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</w:p>
    <w:p w14:paraId="4E7854F5" w14:textId="77777777" w:rsidR="00A338F3" w:rsidRPr="006415DA" w:rsidRDefault="00A338F3" w:rsidP="00A338F3">
      <w:pPr>
        <w:pStyle w:val="TtulodaFigura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Organograma do Projeto</w:t>
      </w:r>
    </w:p>
    <w:p w14:paraId="79601B35" w14:textId="77777777" w:rsidR="00A338F3" w:rsidRPr="006415DA" w:rsidRDefault="00A338F3" w:rsidP="00A338F3">
      <w:pPr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9BEECA2" wp14:editId="1C88BC06">
            <wp:extent cx="5760720" cy="2165350"/>
            <wp:effectExtent l="0" t="0" r="0" b="0"/>
            <wp:docPr id="1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C925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Responsabilidades no projeto</w:t>
      </w:r>
    </w:p>
    <w:p w14:paraId="74318B3F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Apesar de toda a equipe se ajudar no decorrer no trabalho, ficou definido como responsabilidade primária para fins de documentação, as seguintes atribuições dentro do projeto;</w:t>
      </w:r>
    </w:p>
    <w:p w14:paraId="2BB7E500" w14:textId="4E0366C5" w:rsidR="00A338F3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 w:rsidR="009479DA" w:rsidRPr="00953334">
        <w:rPr>
          <w:rFonts w:ascii="Times New Roman" w:hAnsi="Times New Roman"/>
          <w:b/>
          <w:bCs/>
        </w:rPr>
        <w:t>Aryon</w:t>
      </w:r>
      <w:r w:rsidR="009479DA">
        <w:rPr>
          <w:rFonts w:ascii="Times New Roman" w:hAnsi="Times New Roman"/>
        </w:rPr>
        <w:t>, responsável pela modelagem de dados e criação do banco de dados, desenvolvimento do front e back end do nosso projeto;</w:t>
      </w:r>
    </w:p>
    <w:p w14:paraId="738A78B7" w14:textId="0A5041D0" w:rsidR="009479DA" w:rsidRDefault="009479DA" w:rsidP="00A338F3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953334">
        <w:rPr>
          <w:rFonts w:ascii="Times New Roman" w:hAnsi="Times New Roman"/>
          <w:b/>
          <w:bCs/>
        </w:rPr>
        <w:t>Cássio</w:t>
      </w:r>
      <w:r>
        <w:rPr>
          <w:rFonts w:ascii="Times New Roman" w:hAnsi="Times New Roman"/>
        </w:rPr>
        <w:t>, responsável pelo setor financeiro, refatoração de código e os slides de apresentação.</w:t>
      </w:r>
    </w:p>
    <w:p w14:paraId="580E9F0A" w14:textId="152449B3" w:rsidR="009479DA" w:rsidRDefault="009479DA" w:rsidP="00A338F3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953334">
        <w:rPr>
          <w:rFonts w:ascii="Times New Roman" w:hAnsi="Times New Roman"/>
          <w:b/>
          <w:bCs/>
        </w:rPr>
        <w:t>Djeniffer</w:t>
      </w:r>
      <w:r>
        <w:rPr>
          <w:rFonts w:ascii="Times New Roman" w:hAnsi="Times New Roman"/>
        </w:rPr>
        <w:t>, responsável pela seleção e edição das imagens, construção do organograma e cronograma do projeto, refatoração do código e slides de apresentação.</w:t>
      </w:r>
    </w:p>
    <w:p w14:paraId="2C2C05F6" w14:textId="3555A6A8" w:rsidR="00953334" w:rsidRDefault="00953334" w:rsidP="00A338F3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953334">
        <w:rPr>
          <w:rFonts w:ascii="Times New Roman" w:hAnsi="Times New Roman"/>
          <w:b/>
          <w:bCs/>
        </w:rPr>
        <w:t>Heder</w:t>
      </w:r>
      <w:r>
        <w:rPr>
          <w:rFonts w:ascii="Times New Roman" w:hAnsi="Times New Roman"/>
        </w:rPr>
        <w:t>, responsável por toda a documentação do projeto.</w:t>
      </w:r>
    </w:p>
    <w:p w14:paraId="31E74357" w14:textId="6DF73E3B" w:rsidR="00953334" w:rsidRPr="006415DA" w:rsidRDefault="00953334" w:rsidP="00A338F3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953334">
        <w:rPr>
          <w:rFonts w:ascii="Times New Roman" w:hAnsi="Times New Roman"/>
          <w:b/>
          <w:bCs/>
        </w:rPr>
        <w:t>Ismael</w:t>
      </w:r>
      <w:r>
        <w:rPr>
          <w:rFonts w:ascii="Times New Roman" w:hAnsi="Times New Roman"/>
        </w:rPr>
        <w:t>, responsável por liderar, superviosionar e participar de todos os processos no decorrer da elaboração do projeto.</w:t>
      </w:r>
    </w:p>
    <w:p w14:paraId="48F7B1F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73EFEE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7C86011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CRONOGRAMA</w:t>
      </w:r>
    </w:p>
    <w:p w14:paraId="1D1A4784" w14:textId="77777777" w:rsidR="00A338F3" w:rsidRDefault="00A338F3" w:rsidP="00A338F3">
      <w:pPr>
        <w:pStyle w:val="Ttulo1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CRONOGRAMA</w:t>
      </w:r>
    </w:p>
    <w:p w14:paraId="1436568B" w14:textId="77777777" w:rsidR="00A338F3" w:rsidRPr="00E44B3F" w:rsidRDefault="00A338F3" w:rsidP="009761E1">
      <w:pPr>
        <w:pStyle w:val="PargrafodaLista"/>
        <w:numPr>
          <w:ilvl w:val="0"/>
          <w:numId w:val="19"/>
        </w:numPr>
        <w:rPr>
          <w:rFonts w:ascii="Times New Roman" w:hAnsi="Times New Roman"/>
        </w:rPr>
      </w:pPr>
      <w:r w:rsidRPr="00E44B3F">
        <w:rPr>
          <w:rFonts w:ascii="Times New Roman" w:hAnsi="Times New Roman"/>
        </w:rPr>
        <w:t>DEFINIÇÃO CRONOGRAMA</w:t>
      </w:r>
    </w:p>
    <w:p w14:paraId="03A2BFD5" w14:textId="77777777" w:rsidR="00A338F3" w:rsidRDefault="00A338F3" w:rsidP="00A338F3">
      <w:pPr>
        <w:spacing w:line="240" w:lineRule="auto"/>
        <w:ind w:left="72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Em reunião com todos os participantes ficou defino o seguinte cronograma;</w:t>
      </w:r>
    </w:p>
    <w:p w14:paraId="15A5FDBD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1C03E759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5CCEF0D6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  <w:sz w:val="20"/>
          <w:szCs w:val="20"/>
        </w:rPr>
        <w:t>TABELA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>1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– </w:t>
      </w:r>
      <w:r>
        <w:rPr>
          <w:rFonts w:ascii="Times New Roman" w:hAnsi="Times New Roman"/>
          <w:color w:val="000000"/>
          <w:sz w:val="20"/>
          <w:szCs w:val="20"/>
        </w:rPr>
        <w:t>CRONOGRAMA</w:t>
      </w:r>
    </w:p>
    <w:p w14:paraId="09FA21BB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81"/>
        <w:gridCol w:w="1786"/>
        <w:gridCol w:w="1342"/>
        <w:gridCol w:w="1310"/>
        <w:gridCol w:w="1431"/>
        <w:gridCol w:w="1417"/>
      </w:tblGrid>
      <w:tr w:rsidR="00A338F3" w:rsidRPr="002F09DE" w14:paraId="0C7CCF54" w14:textId="77777777" w:rsidTr="00845527">
        <w:trPr>
          <w:trHeight w:val="702"/>
        </w:trPr>
        <w:tc>
          <w:tcPr>
            <w:tcW w:w="1781" w:type="dxa"/>
            <w:shd w:val="clear" w:color="000000" w:fill="222B35"/>
            <w:vAlign w:val="center"/>
            <w:hideMark/>
          </w:tcPr>
          <w:p w14:paraId="5BECAA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bookmarkStart w:id="29" w:name="RANGE!B2:G23"/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TAREFA</w:t>
            </w:r>
            <w:bookmarkEnd w:id="29"/>
          </w:p>
        </w:tc>
        <w:tc>
          <w:tcPr>
            <w:tcW w:w="1786" w:type="dxa"/>
            <w:shd w:val="clear" w:color="000000" w:fill="222B35"/>
            <w:vAlign w:val="center"/>
            <w:hideMark/>
          </w:tcPr>
          <w:p w14:paraId="214A20E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SUBTAREFA</w:t>
            </w:r>
          </w:p>
        </w:tc>
        <w:tc>
          <w:tcPr>
            <w:tcW w:w="1342" w:type="dxa"/>
            <w:shd w:val="clear" w:color="000000" w:fill="222B35"/>
            <w:vAlign w:val="center"/>
            <w:hideMark/>
          </w:tcPr>
          <w:p w14:paraId="33DCD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ATRIBUÍDA A</w:t>
            </w:r>
          </w:p>
        </w:tc>
        <w:tc>
          <w:tcPr>
            <w:tcW w:w="1310" w:type="dxa"/>
            <w:shd w:val="clear" w:color="000000" w:fill="44546A"/>
            <w:vAlign w:val="center"/>
            <w:hideMark/>
          </w:tcPr>
          <w:p w14:paraId="3B42C29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INÍCIO</w:t>
            </w:r>
          </w:p>
        </w:tc>
        <w:tc>
          <w:tcPr>
            <w:tcW w:w="1431" w:type="dxa"/>
            <w:shd w:val="clear" w:color="000000" w:fill="44546A"/>
            <w:vAlign w:val="center"/>
            <w:hideMark/>
          </w:tcPr>
          <w:p w14:paraId="0B30584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TÉRMINO</w:t>
            </w:r>
          </w:p>
        </w:tc>
        <w:tc>
          <w:tcPr>
            <w:tcW w:w="1417" w:type="dxa"/>
            <w:shd w:val="clear" w:color="000000" w:fill="333F4F"/>
            <w:vAlign w:val="center"/>
            <w:hideMark/>
          </w:tcPr>
          <w:p w14:paraId="58B7567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DURAÇÃO</w:t>
            </w:r>
            <w:r w:rsidRPr="002F09DE"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  <w:t xml:space="preserve"> em dias</w:t>
            </w:r>
          </w:p>
        </w:tc>
      </w:tr>
      <w:tr w:rsidR="00A338F3" w:rsidRPr="002F09DE" w14:paraId="71090368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B2A70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Tema do projeto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62CC36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Tema do Projeto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E518C7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9861A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18C2E4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07D0D1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5591A516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01D4AF0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Logo da empresa / Paletas de cores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74AADE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Criação do Nome logotipo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66FD558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FC6DCC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2B10BC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C0CE3F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0A2317B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F77259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Orgonograma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8EA01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Hierarquia da empresa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44B37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Djeniffer Vidal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49FCDB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1A3614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3D800C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18507E5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950D9B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Carros de luxo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DBDAE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carros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50DE57C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7CDB219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DA5BBE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5A26A9E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4E8B0C36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30BF3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Objeto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C79ECF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tipo de linguagem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C845B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0CC69226" w14:textId="5700FB0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E17E7E" w14:textId="2070222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DBE7493" w14:textId="5F6EE22A" w:rsidR="00A338F3" w:rsidRPr="002F09DE" w:rsidRDefault="00845527" w:rsidP="00845527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A78F58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476041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Banco de Dados</w:t>
            </w:r>
          </w:p>
        </w:tc>
        <w:tc>
          <w:tcPr>
            <w:tcW w:w="1786" w:type="dxa"/>
            <w:shd w:val="clear" w:color="auto" w:fill="auto"/>
            <w:vAlign w:val="center"/>
            <w:hideMark/>
          </w:tcPr>
          <w:p w14:paraId="52B0E86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Montagem do Banco de dados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67CFE8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E1DC5A2" w14:textId="46EDF47A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733A5B4" w14:textId="3FBA134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368B9AB" w14:textId="0A8890E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AD8641D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E32DB9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Back-end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01FFC2A" w14:textId="6312BA53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366FF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Início</w:t>
            </w:r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3619A0D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03C19D2" w14:textId="10F07DB4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2022-04-19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CB74C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4EF43D1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4AE6360A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A856E5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Recursos humanos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BE62C0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cargos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2835275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A334A6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CB995A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6ADF6E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31B2413F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7CB3FEF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Financeiro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04921B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custos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09E8D1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Cássio Braga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D97ACF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ED3FC2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2022-04-06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57DAF1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A338F3" w:rsidRPr="002F09DE" w14:paraId="266900AF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1E7DE37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E8BC39D" w14:textId="0D310B3A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Desenvolver a documentação/ Normas da ABNT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2DC3C25" w14:textId="3066F26B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Heder Santos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5FC36AD" w14:textId="38F6B499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7CA5F8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9BF2E8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6B42F24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54BF4E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Teste - (*caixa cinza)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DFFAF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</w:t>
            </w: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í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cio dos testes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0508B39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39DEEA4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7CF26C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1103B0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587577C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9813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7E39982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2902A41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FB1B7B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0FE2830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FC8E1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648A1CB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D8154D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5A017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9B9B07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3B4F8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09F53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6B59868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33BA70A8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17B88B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B37D8B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88122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08AE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12D81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9BF1CA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28626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1280B5F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ED1DC3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3FACE4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7C8439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8D61B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8DE4C7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7DC62772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3F52BB2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3E22BB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6B51CC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1E92D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F49FD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1BA400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</w:tbl>
    <w:p w14:paraId="35E43C32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bookmarkStart w:id="30" w:name="_Toc154569928"/>
    </w:p>
    <w:bookmarkEnd w:id="30"/>
    <w:p w14:paraId="0FE626B4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5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ORÇAMENTO</w:t>
      </w:r>
    </w:p>
    <w:p w14:paraId="0B678762" w14:textId="77777777" w:rsidR="00A338F3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ORÇAMENTO</w:t>
      </w:r>
    </w:p>
    <w:p w14:paraId="1DC172BA" w14:textId="77777777" w:rsidR="00A338F3" w:rsidRDefault="00A338F3" w:rsidP="009761E1">
      <w:pPr>
        <w:pStyle w:val="PargrafodaLista"/>
        <w:numPr>
          <w:ilvl w:val="0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LEVANTAMENTO DE CUSTOS</w:t>
      </w:r>
    </w:p>
    <w:p w14:paraId="215AFEEC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3AF263CC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Resumo do custo anual;</w:t>
      </w:r>
    </w:p>
    <w:p w14:paraId="7FEB6E8F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05FD61E8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 w:rsidRPr="001E7DBA">
        <w:rPr>
          <w:rFonts w:ascii="Times New Roman" w:hAnsi="Times New Roman"/>
          <w:sz w:val="20"/>
          <w:szCs w:val="20"/>
        </w:rPr>
        <w:t>TABELA</w:t>
      </w:r>
      <w:r>
        <w:rPr>
          <w:rFonts w:ascii="Times New Roman" w:hAnsi="Times New Roman"/>
          <w:sz w:val="20"/>
          <w:szCs w:val="20"/>
        </w:rPr>
        <w:t xml:space="preserve"> 2 – RESUMO DOS CUSTOS</w:t>
      </w:r>
    </w:p>
    <w:p w14:paraId="64A1C1CB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A1FC5C" wp14:editId="155B2885">
            <wp:simplePos x="0" y="0"/>
            <wp:positionH relativeFrom="column">
              <wp:posOffset>1905</wp:posOffset>
            </wp:positionH>
            <wp:positionV relativeFrom="paragraph">
              <wp:posOffset>125730</wp:posOffset>
            </wp:positionV>
            <wp:extent cx="5760720" cy="1481455"/>
            <wp:effectExtent l="0" t="0" r="0" b="0"/>
            <wp:wrapNone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471A6" w14:textId="77777777" w:rsidR="00A338F3" w:rsidRPr="001E7DBA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</w:t>
      </w:r>
    </w:p>
    <w:p w14:paraId="55D8AC2B" w14:textId="77777777" w:rsidR="00A338F3" w:rsidRPr="00E44B3F" w:rsidRDefault="00A338F3" w:rsidP="00A338F3">
      <w:r>
        <w:tab/>
      </w:r>
    </w:p>
    <w:p w14:paraId="7451D6AB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</w:r>
    </w:p>
    <w:p w14:paraId="02A5514A" w14:textId="77777777" w:rsidR="00A338F3" w:rsidRPr="006415DA" w:rsidRDefault="00A338F3" w:rsidP="00A338F3">
      <w:pPr>
        <w:rPr>
          <w:rFonts w:ascii="Times New Roman" w:hAnsi="Times New Roman"/>
          <w:noProof/>
        </w:rPr>
      </w:pPr>
    </w:p>
    <w:p w14:paraId="1B2C3E68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B62C9F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7E9E8D5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Gráfico do resumo do Custo</w:t>
      </w:r>
      <w:r w:rsidRPr="00843B5C">
        <w:rPr>
          <w:rFonts w:ascii="Times New Roman" w:hAnsi="Times New Roman"/>
        </w:rPr>
        <w:t>;</w:t>
      </w:r>
    </w:p>
    <w:p w14:paraId="13961BC2" w14:textId="77777777" w:rsidR="00A338F3" w:rsidRDefault="00A338F3" w:rsidP="00A338F3">
      <w:pPr>
        <w:rPr>
          <w:rFonts w:ascii="Times New Roman" w:hAnsi="Times New Roman"/>
        </w:rPr>
      </w:pPr>
    </w:p>
    <w:p w14:paraId="00B395EE" w14:textId="7CCD87B7" w:rsidR="00A338F3" w:rsidRPr="00597878" w:rsidRDefault="00F148C2" w:rsidP="00A338F3">
      <w:pPr>
        <w:ind w:left="72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GRÁFICO</w:t>
      </w:r>
      <w:r w:rsidR="00A338F3" w:rsidRPr="00597878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1</w:t>
      </w:r>
      <w:r w:rsidR="00A338F3" w:rsidRPr="00597878">
        <w:rPr>
          <w:rFonts w:ascii="Times New Roman" w:hAnsi="Times New Roman"/>
          <w:sz w:val="20"/>
          <w:szCs w:val="20"/>
        </w:rPr>
        <w:t xml:space="preserve"> – GRÁFICO DO RESUMO</w:t>
      </w:r>
    </w:p>
    <w:p w14:paraId="048B84A3" w14:textId="77777777" w:rsidR="00A338F3" w:rsidRDefault="00A338F3" w:rsidP="00A338F3">
      <w:pPr>
        <w:rPr>
          <w:rFonts w:ascii="Times New Roman" w:hAnsi="Times New Roman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2E3AA6" wp14:editId="398CE552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5760720" cy="3001010"/>
            <wp:effectExtent l="0" t="0" r="0" b="0"/>
            <wp:wrapNone/>
            <wp:docPr id="4" name="Imagem 4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pizz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C0507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09E28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44313F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5C614E1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BFE532D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C9B85F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3B2D1E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E2A758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DEAF51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9C9266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4D24BD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2B3CFC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736848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187A96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C79D9C3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9A3DA6C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DFF06C5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BB3B3D7" w14:textId="77777777" w:rsidR="00A338F3" w:rsidRDefault="00A338F3" w:rsidP="009761E1">
      <w:pPr>
        <w:pStyle w:val="PargrafodaLista"/>
        <w:numPr>
          <w:ilvl w:val="1"/>
          <w:numId w:val="20"/>
        </w:numPr>
        <w:jc w:val="left"/>
        <w:rPr>
          <w:rFonts w:ascii="Times New Roman" w:hAnsi="Times New Roman"/>
          <w:sz w:val="20"/>
          <w:szCs w:val="20"/>
        </w:rPr>
      </w:pPr>
      <w:r w:rsidRPr="00597878">
        <w:rPr>
          <w:rFonts w:ascii="Times New Roman" w:hAnsi="Times New Roman"/>
          <w:sz w:val="20"/>
          <w:szCs w:val="20"/>
        </w:rPr>
        <w:t>TABELA 3 -   DESCRIÇÃO TOTAL DE CUSTOS</w:t>
      </w:r>
    </w:p>
    <w:p w14:paraId="68073E1B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p w14:paraId="78E68D83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tbl>
      <w:tblPr>
        <w:tblW w:w="9062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5"/>
        <w:gridCol w:w="1440"/>
        <w:gridCol w:w="1423"/>
        <w:gridCol w:w="428"/>
        <w:gridCol w:w="2976"/>
      </w:tblGrid>
      <w:tr w:rsidR="00A338F3" w:rsidRPr="00621F25" w14:paraId="2DB647CD" w14:textId="77777777" w:rsidTr="002E01A4">
        <w:trPr>
          <w:trHeight w:val="6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CFD6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Funcionários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596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42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C61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404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0B11C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746F64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44ED60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913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2ADC4C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F61D5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EC525D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6380B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CCO (Djeniffer)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D2A9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8D6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EE44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28BA5E1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4A04E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COO (Heder)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9AF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845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4719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6E73F5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B916D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CFO (Cássio)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CFD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DE1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0D4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A8651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9296B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CTO (Aryon)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DE28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8E1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5031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3EAA2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FD592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 definir (Maxwell)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51F6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105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F05B4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1212CC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666E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CEO (Ismael)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8F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5B5C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12,30%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7B1D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149.999,88 </w:t>
            </w:r>
          </w:p>
        </w:tc>
      </w:tr>
      <w:tr w:rsidR="00A338F3" w:rsidRPr="00621F25" w14:paraId="2F83C3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BED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Marketing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82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7875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C0EE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08A08AB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ED7E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Comercial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DD84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ED4F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CCD1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1A20A9A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F54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do Desenvolvimento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5D30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DF2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C2CC3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688FA0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193F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Financeiro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388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398E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FCA69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68546F91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19EB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Operacional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E7C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8B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7735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2C189A9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A48EF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Custo¹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B173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4A29F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DE16A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1.217.999,00 </w:t>
            </w:r>
          </w:p>
        </w:tc>
      </w:tr>
      <w:tr w:rsidR="00A338F3" w:rsidRPr="00621F25" w14:paraId="5738748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6EEEE4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¹</w:t>
            </w: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 xml:space="preserve"> custo de salários + beneficios e impostos.</w:t>
            </w:r>
          </w:p>
        </w:tc>
      </w:tr>
      <w:tr w:rsidR="00A338F3" w:rsidRPr="00621F25" w14:paraId="7896E50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BDA8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² Multiplicador de Funcionários</w:t>
            </w:r>
          </w:p>
        </w:tc>
      </w:tr>
      <w:tr w:rsidR="00A338F3" w:rsidRPr="00621F25" w14:paraId="5A07FB6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C6A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F66A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101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D27CB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674168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45A19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Local Físico*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44C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0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BE093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D4AF52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E916F4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667A5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26F3D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9774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00974D4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ACA7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Luz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0FE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D36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3,40%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06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2.999,97 </w:t>
            </w:r>
          </w:p>
        </w:tc>
      </w:tr>
      <w:tr w:rsidR="00A338F3" w:rsidRPr="00621F25" w14:paraId="19340A4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D67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Água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F36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A01C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83C54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1.499,98 </w:t>
            </w:r>
          </w:p>
        </w:tc>
      </w:tr>
      <w:tr w:rsidR="00A338F3" w:rsidRPr="00621F25" w14:paraId="0883BA4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7B760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Internet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BA66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BE9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983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2.399,97 </w:t>
            </w:r>
          </w:p>
        </w:tc>
      </w:tr>
      <w:tr w:rsidR="00A338F3" w:rsidRPr="00621F25" w14:paraId="0B1F6B39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8EDD6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Insumos para o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FE8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44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4668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2E8A4F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113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Galpão /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8371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5BC6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67,00%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AA8A5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59.999,33 </w:t>
            </w:r>
          </w:p>
        </w:tc>
      </w:tr>
      <w:tr w:rsidR="00A338F3" w:rsidRPr="00621F25" w14:paraId="701574E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1D78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patrimonial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37D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48F9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47E1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21.999,75 </w:t>
            </w:r>
          </w:p>
        </w:tc>
      </w:tr>
      <w:tr w:rsidR="00A338F3" w:rsidRPr="00621F25" w14:paraId="4F6B5D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33494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Periféricos Escritório / Galpão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F87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5ECD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6BECE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3835FCF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4E34D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7F1FF85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89.900,00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88621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1CC7CDF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89.899,00 </w:t>
            </w:r>
          </w:p>
        </w:tc>
      </w:tr>
      <w:tr w:rsidR="00A338F3" w:rsidRPr="00621F25" w14:paraId="0271FEA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A37317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* Locação mensal</w:t>
            </w:r>
          </w:p>
        </w:tc>
      </w:tr>
      <w:tr w:rsidR="00A338F3" w:rsidRPr="00621F25" w14:paraId="4661386F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A43CE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0258C2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BEE0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Gastos com Veículos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2AB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90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DD417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C5579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B7DD1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4E039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90BB3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F9DB0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41A497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2A00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 (Translado)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508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676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6D31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</w:tr>
      <w:tr w:rsidR="00A338F3" w:rsidRPr="00621F25" w14:paraId="63DACDA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808B2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84B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D63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4D2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</w:tr>
      <w:tr w:rsidR="00A338F3" w:rsidRPr="00621F25" w14:paraId="4A2319E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114A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5E1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678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E67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</w:tr>
      <w:tr w:rsidR="00A338F3" w:rsidRPr="00621F25" w14:paraId="6069BE8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FA510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Gastos Extras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A7216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45E2A8B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236E7A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</w:tr>
      <w:tr w:rsidR="00A338F3" w:rsidRPr="00621F25" w14:paraId="039766C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3BFE3E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13826B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624F4AF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BE2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1B5A3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61063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E22D29E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23270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lastRenderedPageBreak/>
              <w:t>Marketing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417C02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E32A4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DFC20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</w:tr>
      <w:tr w:rsidR="00A338F3" w:rsidRPr="00621F25" w14:paraId="32E757E6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78F6D6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07DDA8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73657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AD7C68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469699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23D0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Mídias Sociais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1BF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EB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AA7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EB21B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90602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  <w:t>Newsletter (E-mail MKT)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46CA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982B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848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880FD3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1AE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Banners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866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34D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7A439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074E6FD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7DC6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Cartões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1E89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59E8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0,01%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8FBCE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</w:tr>
      <w:tr w:rsidR="00A338F3" w:rsidRPr="00621F25" w14:paraId="0980F06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254B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Show Room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134A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DBB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F6F0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29.999,75 </w:t>
            </w:r>
          </w:p>
        </w:tc>
      </w:tr>
      <w:tr w:rsidR="00A338F3" w:rsidRPr="00621F25" w14:paraId="084D54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931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Brindes Personalizados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A907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33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21,00%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0685F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24.999,79 </w:t>
            </w:r>
          </w:p>
        </w:tc>
      </w:tr>
      <w:tr w:rsidR="00A338F3" w:rsidRPr="00621F25" w14:paraId="478C463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B660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Patrocínios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C0D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D2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41,40%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169C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49.999,59 </w:t>
            </w:r>
          </w:p>
        </w:tc>
      </w:tr>
      <w:tr w:rsidR="00A338F3" w:rsidRPr="00621F25" w14:paraId="3451ECD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B6F73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Marketing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DA8C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E00E22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42F10B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120.799,00 </w:t>
            </w:r>
          </w:p>
        </w:tc>
      </w:tr>
      <w:tr w:rsidR="00A338F3" w:rsidRPr="00621F25" w14:paraId="29D0170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F88D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6623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 xml:space="preserve">1.831.200,00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683B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CDA8C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B4DB00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0F7D3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3B0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4571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CDF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117F8B04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E6822D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Ganhos com a Venda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D61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86B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1C0F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04A6E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504E57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7E46F0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46D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067FC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520F75D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8AA7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Estimativa de vendas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6472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4B0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9BEE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</w:tr>
      <w:tr w:rsidR="00A338F3" w:rsidRPr="00621F25" w14:paraId="18D9C19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29D2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ganho da empresa 8%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AF8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E54A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530AF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</w:tr>
      <w:tr w:rsidR="00A338F3" w:rsidRPr="00621F25" w14:paraId="2E356A6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74E569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201E2E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40E8BA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3B545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32.400.000,00 </w:t>
            </w:r>
          </w:p>
        </w:tc>
      </w:tr>
      <w:tr w:rsidR="00A338F3" w:rsidRPr="00621F25" w14:paraId="7327549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240784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2AA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1F3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D28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081159D5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E510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PPR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6A66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AC7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C65E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C7E1C8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AFFFD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6F6D58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66AE1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D53375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3A73DB2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195BC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PPR (RECEITA - DESPESAS)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2E1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9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335C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</w:tr>
      <w:tr w:rsidR="00A338F3" w:rsidRPr="00621F25" w14:paraId="098B003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9AB6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E9865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7798DD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43B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</w:tr>
    </w:tbl>
    <w:p w14:paraId="349397D8" w14:textId="77777777" w:rsidR="00A338F3" w:rsidRPr="00621F25" w:rsidRDefault="00A338F3" w:rsidP="00A338F3">
      <w:pPr>
        <w:jc w:val="left"/>
        <w:rPr>
          <w:rFonts w:ascii="Times New Roman" w:hAnsi="Times New Roman"/>
          <w:sz w:val="20"/>
          <w:szCs w:val="20"/>
        </w:rPr>
        <w:sectPr w:rsidR="00A338F3" w:rsidRPr="00621F25">
          <w:headerReference w:type="default" r:id="rId44"/>
          <w:footerReference w:type="default" r:id="rId45"/>
          <w:headerReference w:type="first" r:id="rId46"/>
          <w:footerReference w:type="first" r:id="rId4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1D3501DA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6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Nossa cara</w:t>
      </w:r>
    </w:p>
    <w:p w14:paraId="1594CD82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nossa cara</w:t>
      </w:r>
    </w:p>
    <w:p w14:paraId="089CA861" w14:textId="77777777" w:rsidR="00A338F3" w:rsidRDefault="00A338F3" w:rsidP="009761E1">
      <w:pPr>
        <w:pStyle w:val="PargrafodaLista"/>
        <w:numPr>
          <w:ilvl w:val="0"/>
          <w:numId w:val="22"/>
        </w:numPr>
        <w:rPr>
          <w:rFonts w:ascii="Times New Roman" w:hAnsi="Times New Roman"/>
        </w:rPr>
      </w:pPr>
      <w:r>
        <w:rPr>
          <w:rFonts w:ascii="Times New Roman" w:hAnsi="Times New Roman"/>
        </w:rPr>
        <w:t>NOSSO LOGO</w:t>
      </w:r>
    </w:p>
    <w:p w14:paraId="7CF454E5" w14:textId="77777777" w:rsidR="00A338F3" w:rsidRPr="00B24C07" w:rsidRDefault="00A338F3" w:rsidP="00A338F3">
      <w:pPr>
        <w:rPr>
          <w:rFonts w:ascii="Times New Roman" w:hAnsi="Times New Roman"/>
        </w:rPr>
      </w:pPr>
    </w:p>
    <w:p w14:paraId="4469D638" w14:textId="77777777" w:rsidR="00A338F3" w:rsidRPr="00B24C07" w:rsidRDefault="00A338F3" w:rsidP="009761E1">
      <w:pPr>
        <w:numPr>
          <w:ilvl w:val="0"/>
          <w:numId w:val="21"/>
        </w:numPr>
        <w:rPr>
          <w:rFonts w:ascii="Times New Roman" w:hAnsi="Times New Roman"/>
          <w:sz w:val="20"/>
          <w:szCs w:val="20"/>
        </w:rPr>
      </w:pPr>
      <w:r w:rsidRPr="00B24C07">
        <w:rPr>
          <w:rFonts w:ascii="Times New Roman" w:hAnsi="Times New Roman"/>
          <w:sz w:val="20"/>
          <w:szCs w:val="20"/>
        </w:rPr>
        <w:t>FIGURA 3 - LOGOTIPO</w:t>
      </w:r>
    </w:p>
    <w:p w14:paraId="2B4BF418" w14:textId="77777777" w:rsidR="00A338F3" w:rsidRPr="006415DA" w:rsidRDefault="00A338F3" w:rsidP="00A338F3">
      <w:pPr>
        <w:tabs>
          <w:tab w:val="clear" w:pos="851"/>
        </w:tabs>
        <w:ind w:left="1134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D464DA8" wp14:editId="3D1E2230">
            <wp:simplePos x="0" y="0"/>
            <wp:positionH relativeFrom="column">
              <wp:posOffset>0</wp:posOffset>
            </wp:positionH>
            <wp:positionV relativeFrom="paragraph">
              <wp:posOffset>82492</wp:posOffset>
            </wp:positionV>
            <wp:extent cx="5760720" cy="5774055"/>
            <wp:effectExtent l="0" t="0" r="0" b="0"/>
            <wp:wrapNone/>
            <wp:docPr id="2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ogotipo, nome da empres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FF6B7" w14:textId="77777777" w:rsidR="00A338F3" w:rsidRPr="006415DA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A08949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6390A9F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5593E3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BB4B6A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ECEC82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DE16A9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C213D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F7F1C4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6CCA7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9F84E2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4B9832E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BEA54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67BB75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1D9A711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8F0DC9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4B5BE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119EF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00C086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8AA2FF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3FE7EC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51872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3BAE997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A01A9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D294A2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0DB91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D819C4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05597ED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7EB23F27" w14:textId="77777777" w:rsidR="00A338F3" w:rsidRDefault="00A338F3" w:rsidP="009761E1">
      <w:pPr>
        <w:pStyle w:val="PargrafodaLista"/>
        <w:numPr>
          <w:ilvl w:val="0"/>
          <w:numId w:val="19"/>
        </w:numPr>
        <w:tabs>
          <w:tab w:val="clear" w:pos="851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NOSSAS </w:t>
      </w:r>
      <w:commentRangeStart w:id="31"/>
      <w:r>
        <w:rPr>
          <w:rFonts w:ascii="Times New Roman" w:hAnsi="Times New Roman"/>
        </w:rPr>
        <w:t>CORES</w:t>
      </w:r>
      <w:commentRangeEnd w:id="31"/>
      <w:r w:rsidR="00232A8B">
        <w:rPr>
          <w:rStyle w:val="Refdecomentrio"/>
        </w:rPr>
        <w:commentReference w:id="31"/>
      </w:r>
    </w:p>
    <w:p w14:paraId="172DB621" w14:textId="77777777" w:rsidR="00A338F3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</w:rPr>
      </w:pPr>
    </w:p>
    <w:p w14:paraId="4FB0C650" w14:textId="77777777" w:rsidR="00A338F3" w:rsidRPr="00A338F3" w:rsidRDefault="00A338F3" w:rsidP="009761E1">
      <w:pPr>
        <w:pStyle w:val="PargrafodaLista"/>
        <w:numPr>
          <w:ilvl w:val="0"/>
          <w:numId w:val="23"/>
        </w:numPr>
        <w:tabs>
          <w:tab w:val="clear" w:pos="851"/>
        </w:tabs>
        <w:rPr>
          <w:rFonts w:ascii="Times New Roman" w:hAnsi="Times New Roman"/>
          <w:sz w:val="20"/>
          <w:szCs w:val="20"/>
        </w:rPr>
      </w:pPr>
      <w:r w:rsidRPr="00A338F3">
        <w:rPr>
          <w:rFonts w:ascii="Times New Roman" w:hAnsi="Times New Roman"/>
          <w:sz w:val="20"/>
          <w:szCs w:val="20"/>
        </w:rPr>
        <w:t>FIGURA 4 - PALETA DE CORES</w:t>
      </w:r>
    </w:p>
    <w:p w14:paraId="4BB4B8FD" w14:textId="77777777" w:rsidR="00A338F3" w:rsidRPr="00B24C07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  <w:sz w:val="20"/>
          <w:szCs w:val="20"/>
        </w:rPr>
      </w:pPr>
    </w:p>
    <w:p w14:paraId="6F299826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126487" wp14:editId="04A767C3">
            <wp:simplePos x="0" y="0"/>
            <wp:positionH relativeFrom="column">
              <wp:posOffset>0</wp:posOffset>
            </wp:positionH>
            <wp:positionV relativeFrom="paragraph">
              <wp:posOffset>131676</wp:posOffset>
            </wp:positionV>
            <wp:extent cx="5760720" cy="4155440"/>
            <wp:effectExtent l="0" t="0" r="0" b="0"/>
            <wp:wrapNone/>
            <wp:docPr id="6" name="Imagem 6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Gráfi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035D" w14:textId="190B40C6" w:rsidR="000C07FE" w:rsidRDefault="000C07FE" w:rsidP="00A338F3"/>
    <w:p w14:paraId="5FC0BD60" w14:textId="002DF6BA" w:rsidR="00A338F3" w:rsidRDefault="00A338F3" w:rsidP="00A338F3"/>
    <w:p w14:paraId="7E5EF1CB" w14:textId="1B6EE9BE" w:rsidR="00A338F3" w:rsidRDefault="00A338F3" w:rsidP="00A338F3"/>
    <w:p w14:paraId="0909DC98" w14:textId="5A605A08" w:rsidR="00A338F3" w:rsidRDefault="00A338F3" w:rsidP="00A338F3"/>
    <w:p w14:paraId="3D6AC231" w14:textId="43A8B11C" w:rsidR="00A338F3" w:rsidRDefault="00A338F3" w:rsidP="00A338F3"/>
    <w:p w14:paraId="399F5ACF" w14:textId="316B96A9" w:rsidR="00A338F3" w:rsidRDefault="00A338F3" w:rsidP="00A338F3"/>
    <w:p w14:paraId="077F949C" w14:textId="4474D586" w:rsidR="00A338F3" w:rsidRDefault="00A338F3" w:rsidP="00A338F3"/>
    <w:p w14:paraId="51306001" w14:textId="47DFD689" w:rsidR="00A338F3" w:rsidRDefault="00A338F3" w:rsidP="00A338F3"/>
    <w:p w14:paraId="71362D3E" w14:textId="46729DCE" w:rsidR="00A338F3" w:rsidRDefault="00A338F3" w:rsidP="00A338F3"/>
    <w:p w14:paraId="361CD276" w14:textId="0AC2BE8E" w:rsidR="00A338F3" w:rsidRDefault="00A338F3" w:rsidP="00A338F3"/>
    <w:p w14:paraId="6C14FE36" w14:textId="7C695965" w:rsidR="00A338F3" w:rsidRDefault="00A338F3" w:rsidP="00A338F3"/>
    <w:p w14:paraId="70977A97" w14:textId="7E46D947" w:rsidR="00A338F3" w:rsidRDefault="00A338F3" w:rsidP="00A338F3"/>
    <w:p w14:paraId="7F0A84AE" w14:textId="51910C35" w:rsidR="00A338F3" w:rsidRDefault="00A338F3" w:rsidP="00A338F3"/>
    <w:p w14:paraId="448E36FA" w14:textId="1EDFF9FA" w:rsidR="00A338F3" w:rsidRDefault="00A338F3" w:rsidP="00A338F3"/>
    <w:p w14:paraId="1185A78B" w14:textId="4F792A0E" w:rsidR="00A338F3" w:rsidRDefault="00A338F3" w:rsidP="00A338F3"/>
    <w:p w14:paraId="764F3B84" w14:textId="58AB2E63" w:rsidR="00A338F3" w:rsidRDefault="00A338F3" w:rsidP="00A338F3"/>
    <w:p w14:paraId="3A1F7A7C" w14:textId="64AABDD0" w:rsidR="00A338F3" w:rsidRDefault="00A338F3" w:rsidP="00A338F3"/>
    <w:p w14:paraId="0540BB71" w14:textId="1F63A097" w:rsidR="00A338F3" w:rsidRDefault="00A338F3" w:rsidP="00A338F3"/>
    <w:p w14:paraId="4C147FB8" w14:textId="49749EE5" w:rsidR="00A338F3" w:rsidRDefault="00A338F3" w:rsidP="00A338F3"/>
    <w:p w14:paraId="1A0083FF" w14:textId="20D48815" w:rsidR="00A338F3" w:rsidRDefault="00A338F3" w:rsidP="00A338F3"/>
    <w:p w14:paraId="14755B2F" w14:textId="7537CD79" w:rsidR="00A338F3" w:rsidRDefault="00A338F3" w:rsidP="00A338F3"/>
    <w:p w14:paraId="78D28C05" w14:textId="40529FC4" w:rsidR="00A338F3" w:rsidRDefault="00A338F3" w:rsidP="00A338F3"/>
    <w:p w14:paraId="3CC7F719" w14:textId="5E5F4C34" w:rsidR="00A338F3" w:rsidRDefault="00A338F3" w:rsidP="00A338F3"/>
    <w:p w14:paraId="08FB43BB" w14:textId="2A62126F" w:rsidR="00A338F3" w:rsidRDefault="00A338F3" w:rsidP="00A338F3"/>
    <w:p w14:paraId="0F69FA54" w14:textId="6FB51F5C" w:rsidR="00A338F3" w:rsidRDefault="00A338F3" w:rsidP="00A338F3"/>
    <w:p w14:paraId="12810B21" w14:textId="7B94AA74" w:rsidR="00A338F3" w:rsidRDefault="00A338F3" w:rsidP="00A338F3"/>
    <w:p w14:paraId="226390DC" w14:textId="77777777" w:rsidR="00585409" w:rsidRDefault="00585409" w:rsidP="00585409">
      <w:pPr>
        <w:tabs>
          <w:tab w:val="clear" w:pos="851"/>
        </w:tabs>
        <w:spacing w:line="240" w:lineRule="auto"/>
        <w:jc w:val="left"/>
        <w:sectPr w:rsidR="00585409" w:rsidSect="008B07EE">
          <w:headerReference w:type="default" r:id="rId54"/>
          <w:footerReference w:type="default" r:id="rId55"/>
          <w:headerReference w:type="first" r:id="rId56"/>
          <w:footerReference w:type="first" r:id="rId5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6FB226A" w14:textId="37CD05E6" w:rsidR="00585409" w:rsidRDefault="00585409" w:rsidP="00585409">
      <w:pPr>
        <w:pStyle w:val="FolhadeRostodosCaptulos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7</w:t>
      </w:r>
      <w:r w:rsidRPr="006415DA">
        <w:rPr>
          <w:rFonts w:ascii="Times New Roman" w:hAnsi="Times New Roman"/>
        </w:rPr>
        <w:tab/>
      </w:r>
      <w:r w:rsidR="007B6B25">
        <w:rPr>
          <w:rFonts w:ascii="Times New Roman" w:hAnsi="Times New Roman"/>
        </w:rPr>
        <w:t>WIREFRAME</w:t>
      </w:r>
    </w:p>
    <w:p w14:paraId="0B17D06F" w14:textId="7F8C2AE6" w:rsidR="005B669E" w:rsidRDefault="005B669E" w:rsidP="005B669E">
      <w:pPr>
        <w:pStyle w:val="Ttulo1"/>
      </w:pPr>
      <w:r w:rsidRPr="005B669E">
        <w:lastRenderedPageBreak/>
        <w:t>WIREFRAME</w:t>
      </w:r>
      <w:r>
        <w:t xml:space="preserve">  </w:t>
      </w:r>
    </w:p>
    <w:p w14:paraId="19C5B8BB" w14:textId="5B4FC544" w:rsidR="00A24A55" w:rsidRPr="00A24A55" w:rsidRDefault="00A24A55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NAVEGAÇÃO</w:t>
      </w:r>
      <w:r w:rsidR="002D50E9">
        <w:rPr>
          <w:rFonts w:ascii="Times New Roman" w:hAnsi="Times New Roman"/>
        </w:rPr>
        <w:t xml:space="preserve"> DO PORTAL</w:t>
      </w:r>
    </w:p>
    <w:p w14:paraId="3E9953FF" w14:textId="01137F81" w:rsidR="002D50E9" w:rsidRDefault="002D50E9" w:rsidP="002D50E9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Ficou definido que </w:t>
      </w:r>
      <w:r w:rsidR="00473300">
        <w:rPr>
          <w:rFonts w:ascii="Times New Roman" w:hAnsi="Times New Roman"/>
        </w:rPr>
        <w:t xml:space="preserve">o site do projeto possuirá </w:t>
      </w:r>
      <w:r w:rsidR="002B6309">
        <w:rPr>
          <w:rFonts w:ascii="Times New Roman" w:hAnsi="Times New Roman"/>
        </w:rPr>
        <w:t>cinco</w:t>
      </w:r>
      <w:r w:rsidR="00A24A55">
        <w:rPr>
          <w:rFonts w:ascii="Times New Roman" w:hAnsi="Times New Roman"/>
        </w:rPr>
        <w:t xml:space="preserve"> páginas de navegação</w:t>
      </w:r>
      <w:r w:rsidR="00473300">
        <w:rPr>
          <w:rFonts w:ascii="Times New Roman" w:hAnsi="Times New Roman"/>
        </w:rPr>
        <w:t>;</w:t>
      </w:r>
    </w:p>
    <w:p w14:paraId="3A2CB933" w14:textId="77777777" w:rsidR="00473300" w:rsidRDefault="00473300" w:rsidP="002D50E9">
      <w:pPr>
        <w:pStyle w:val="PargrafodaLista"/>
        <w:rPr>
          <w:rFonts w:ascii="Times New Roman" w:hAnsi="Times New Roman"/>
        </w:rPr>
      </w:pPr>
    </w:p>
    <w:p w14:paraId="7436A0E7" w14:textId="453C146C" w:rsidR="00473300" w:rsidRPr="00A24A55" w:rsidRDefault="00473300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Home</w:t>
      </w:r>
    </w:p>
    <w:p w14:paraId="540FAE3A" w14:textId="260B16DB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Acessar</w:t>
      </w:r>
    </w:p>
    <w:p w14:paraId="6B5C771F" w14:textId="0805F935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Cadastrar</w:t>
      </w:r>
    </w:p>
    <w:p w14:paraId="0C2D458B" w14:textId="3A96E93E" w:rsidR="00473300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Solicitação </w:t>
      </w:r>
    </w:p>
    <w:p w14:paraId="5D61144B" w14:textId="024D9541" w:rsid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Acompanhamento</w:t>
      </w:r>
    </w:p>
    <w:p w14:paraId="3A39C432" w14:textId="5FA4429C" w:rsidR="00A24A55" w:rsidRDefault="00A24A55" w:rsidP="00A24A55">
      <w:pPr>
        <w:rPr>
          <w:rFonts w:ascii="Times New Roman" w:hAnsi="Times New Roman"/>
        </w:rPr>
      </w:pPr>
    </w:p>
    <w:p w14:paraId="3B9C5601" w14:textId="7AB1B076" w:rsidR="00A24A55" w:rsidRDefault="00A02A56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ILUSTRAÇÃO DO PORTAL</w:t>
      </w:r>
    </w:p>
    <w:p w14:paraId="0DCB88AB" w14:textId="5446CDE1" w:rsidR="00A02A56" w:rsidRDefault="00A02A56" w:rsidP="00A02A56">
      <w:pPr>
        <w:pStyle w:val="PargrafodaLista"/>
        <w:rPr>
          <w:rFonts w:ascii="Times New Roman" w:hAnsi="Times New Roman"/>
        </w:rPr>
      </w:pPr>
    </w:p>
    <w:p w14:paraId="3B550EB3" w14:textId="4194C674" w:rsidR="00A02A56" w:rsidRDefault="00A02A56" w:rsidP="009761E1">
      <w:pPr>
        <w:pStyle w:val="PargrafodaLista"/>
        <w:numPr>
          <w:ilvl w:val="0"/>
          <w:numId w:val="30"/>
        </w:numPr>
        <w:rPr>
          <w:rFonts w:ascii="Times New Roman" w:hAnsi="Times New Roman"/>
          <w:sz w:val="20"/>
          <w:szCs w:val="20"/>
        </w:rPr>
      </w:pPr>
      <w:r w:rsidRPr="00A02A56">
        <w:rPr>
          <w:rFonts w:ascii="Times New Roman" w:hAnsi="Times New Roman"/>
          <w:sz w:val="20"/>
          <w:szCs w:val="20"/>
        </w:rPr>
        <w:t xml:space="preserve">FIGURA 5 – BANNER </w:t>
      </w:r>
      <w:r>
        <w:rPr>
          <w:rFonts w:ascii="Times New Roman" w:hAnsi="Times New Roman"/>
          <w:sz w:val="20"/>
          <w:szCs w:val="20"/>
        </w:rPr>
        <w:t>E MENU HOME</w:t>
      </w:r>
    </w:p>
    <w:p w14:paraId="10241204" w14:textId="5256FDB0" w:rsidR="002B6309" w:rsidRDefault="002B6309" w:rsidP="002B6309">
      <w:pPr>
        <w:pStyle w:val="PargrafodaLista"/>
        <w:ind w:left="1080"/>
        <w:rPr>
          <w:rFonts w:ascii="Times New Roman" w:hAnsi="Times New Roman"/>
          <w:sz w:val="20"/>
          <w:szCs w:val="20"/>
        </w:rPr>
      </w:pPr>
    </w:p>
    <w:p w14:paraId="0829F2CA" w14:textId="6E4F36DB" w:rsidR="00A02A56" w:rsidRPr="00A02A56" w:rsidRDefault="00232A8B" w:rsidP="00A02A56">
      <w:pPr>
        <w:pStyle w:val="PargrafodaLista"/>
        <w:ind w:left="1080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57F2374" wp14:editId="6FF85B4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60720" cy="1922780"/>
            <wp:effectExtent l="0" t="0" r="0" b="1270"/>
            <wp:wrapNone/>
            <wp:docPr id="16" name="Imagem 1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43EB2" w14:textId="0ED605B0" w:rsidR="00A24A55" w:rsidRDefault="00A24A55" w:rsidP="002D50E9">
      <w:pPr>
        <w:pStyle w:val="PargrafodaLista"/>
        <w:rPr>
          <w:rFonts w:ascii="Times New Roman" w:hAnsi="Times New Roman"/>
        </w:rPr>
      </w:pPr>
    </w:p>
    <w:p w14:paraId="43A4EE4E" w14:textId="77777777" w:rsidR="00A24A55" w:rsidRPr="00473300" w:rsidRDefault="00A24A55" w:rsidP="002D50E9">
      <w:pPr>
        <w:pStyle w:val="PargrafodaLista"/>
        <w:rPr>
          <w:rFonts w:ascii="Times New Roman" w:hAnsi="Times New Roman"/>
        </w:rPr>
      </w:pPr>
    </w:p>
    <w:p w14:paraId="5A54EBF0" w14:textId="17A858E5" w:rsidR="002D50E9" w:rsidRDefault="002D50E9" w:rsidP="002D50E9">
      <w:pPr>
        <w:pStyle w:val="PargrafodaLista"/>
        <w:rPr>
          <w:rFonts w:ascii="Times New Roman" w:hAnsi="Times New Roman"/>
        </w:rPr>
      </w:pPr>
    </w:p>
    <w:p w14:paraId="30670D74" w14:textId="53B0B5D4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D3C683F" w14:textId="517817BF" w:rsidR="002B6309" w:rsidRDefault="002B6309" w:rsidP="002D50E9">
      <w:pPr>
        <w:pStyle w:val="PargrafodaLista"/>
        <w:rPr>
          <w:rFonts w:ascii="Times New Roman" w:hAnsi="Times New Roman"/>
        </w:rPr>
      </w:pPr>
    </w:p>
    <w:p w14:paraId="0733D295" w14:textId="48AD3F5B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964551C" w14:textId="77777777" w:rsidR="0041771D" w:rsidRDefault="0041771D" w:rsidP="002D50E9">
      <w:pPr>
        <w:pStyle w:val="PargrafodaLista"/>
        <w:rPr>
          <w:rFonts w:ascii="Times New Roman" w:hAnsi="Times New Roman"/>
        </w:rPr>
      </w:pPr>
    </w:p>
    <w:p w14:paraId="406DE6D2" w14:textId="59A75108" w:rsidR="002B6309" w:rsidRDefault="002B6309" w:rsidP="002D50E9">
      <w:pPr>
        <w:pStyle w:val="PargrafodaLista"/>
        <w:rPr>
          <w:rFonts w:ascii="Times New Roman" w:hAnsi="Times New Roman"/>
        </w:rPr>
      </w:pPr>
    </w:p>
    <w:p w14:paraId="5E7565EE" w14:textId="0343617C" w:rsidR="002B6309" w:rsidRPr="006D4370" w:rsidRDefault="002B6309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 xml:space="preserve">FIGURA 6 </w:t>
      </w:r>
      <w:r w:rsidR="0041771D">
        <w:rPr>
          <w:rFonts w:ascii="Times New Roman" w:hAnsi="Times New Roman"/>
          <w:sz w:val="20"/>
          <w:szCs w:val="20"/>
        </w:rPr>
        <w:t>–</w:t>
      </w:r>
      <w:r>
        <w:rPr>
          <w:rFonts w:ascii="Times New Roman" w:hAnsi="Times New Roman"/>
          <w:sz w:val="20"/>
          <w:szCs w:val="20"/>
        </w:rPr>
        <w:t xml:space="preserve"> </w:t>
      </w:r>
      <w:r w:rsidR="0041771D">
        <w:rPr>
          <w:rFonts w:ascii="Times New Roman" w:hAnsi="Times New Roman"/>
          <w:sz w:val="20"/>
          <w:szCs w:val="20"/>
        </w:rPr>
        <w:t>SOBRE NÓS HOME</w:t>
      </w:r>
    </w:p>
    <w:p w14:paraId="4AFF9136" w14:textId="4CD0ED96" w:rsidR="006D4370" w:rsidRDefault="006D4370" w:rsidP="006D4370">
      <w:pPr>
        <w:rPr>
          <w:rFonts w:ascii="Times New Roman" w:hAnsi="Times New Roman"/>
        </w:rPr>
      </w:pPr>
    </w:p>
    <w:p w14:paraId="5E11E90E" w14:textId="06378264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043F59" wp14:editId="1A91E33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760720" cy="1795145"/>
            <wp:effectExtent l="0" t="0" r="0" b="0"/>
            <wp:wrapNone/>
            <wp:docPr id="17" name="Imagem 1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0594B" w14:textId="4FB9530C" w:rsidR="006D4370" w:rsidRDefault="006D4370" w:rsidP="006D4370">
      <w:pPr>
        <w:rPr>
          <w:rFonts w:ascii="Times New Roman" w:hAnsi="Times New Roman"/>
        </w:rPr>
      </w:pPr>
    </w:p>
    <w:p w14:paraId="08DBA217" w14:textId="6CE60560" w:rsidR="006D4370" w:rsidRDefault="006D4370" w:rsidP="006D4370">
      <w:pPr>
        <w:rPr>
          <w:rFonts w:ascii="Times New Roman" w:hAnsi="Times New Roman"/>
        </w:rPr>
      </w:pPr>
    </w:p>
    <w:p w14:paraId="4F69167B" w14:textId="0D904806" w:rsidR="006D4370" w:rsidRDefault="006D4370" w:rsidP="006D4370">
      <w:pPr>
        <w:rPr>
          <w:rFonts w:ascii="Times New Roman" w:hAnsi="Times New Roman"/>
        </w:rPr>
      </w:pPr>
    </w:p>
    <w:p w14:paraId="7327D1C3" w14:textId="2230456C" w:rsidR="006D4370" w:rsidRDefault="006D4370" w:rsidP="006D4370">
      <w:pPr>
        <w:rPr>
          <w:rFonts w:ascii="Times New Roman" w:hAnsi="Times New Roman"/>
        </w:rPr>
      </w:pPr>
    </w:p>
    <w:p w14:paraId="7B7F9058" w14:textId="67D17F58" w:rsidR="006D4370" w:rsidRDefault="006D4370" w:rsidP="006D4370">
      <w:pPr>
        <w:rPr>
          <w:rFonts w:ascii="Times New Roman" w:hAnsi="Times New Roman"/>
        </w:rPr>
      </w:pPr>
    </w:p>
    <w:p w14:paraId="5E7FE18C" w14:textId="7B823EAE" w:rsidR="006D4370" w:rsidRPr="006D4370" w:rsidRDefault="006D4370" w:rsidP="006D4370">
      <w:pPr>
        <w:rPr>
          <w:rFonts w:ascii="Times New Roman" w:hAnsi="Times New Roman"/>
        </w:rPr>
      </w:pPr>
    </w:p>
    <w:p w14:paraId="4DF086CF" w14:textId="500F5997" w:rsidR="006D4370" w:rsidRDefault="006D4370" w:rsidP="006D4370">
      <w:pPr>
        <w:rPr>
          <w:rFonts w:ascii="Times New Roman" w:hAnsi="Times New Roman"/>
        </w:rPr>
      </w:pPr>
    </w:p>
    <w:p w14:paraId="72C59207" w14:textId="5069CAA2" w:rsidR="006D4370" w:rsidRPr="006D4370" w:rsidRDefault="006D4370" w:rsidP="006D4370">
      <w:pPr>
        <w:rPr>
          <w:rFonts w:ascii="Times New Roman" w:hAnsi="Times New Roman"/>
        </w:rPr>
      </w:pPr>
    </w:p>
    <w:p w14:paraId="654B8B45" w14:textId="2A95FF16" w:rsidR="006D4370" w:rsidRPr="006D4370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>FIGURA 7 – CONVITE</w:t>
      </w:r>
    </w:p>
    <w:p w14:paraId="5767BEF1" w14:textId="1BF3B1F0" w:rsidR="006D4370" w:rsidRDefault="006D4370" w:rsidP="006D4370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4E1EA1EB" w14:textId="6EFE1555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313B9B5" wp14:editId="24855338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1513205"/>
            <wp:effectExtent l="0" t="0" r="0" b="0"/>
            <wp:wrapNone/>
            <wp:docPr id="18" name="Imagem 18" descr="Interface gráfica do usuário, Texto, Aplicativ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art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C454C" w14:textId="4D3B374C" w:rsidR="006D4370" w:rsidRDefault="006D4370" w:rsidP="006D4370">
      <w:pPr>
        <w:rPr>
          <w:rFonts w:ascii="Times New Roman" w:hAnsi="Times New Roman"/>
        </w:rPr>
      </w:pPr>
    </w:p>
    <w:p w14:paraId="73C52B68" w14:textId="6E1F3BF3" w:rsidR="006D4370" w:rsidRDefault="006D4370" w:rsidP="006D4370">
      <w:pPr>
        <w:rPr>
          <w:rFonts w:ascii="Times New Roman" w:hAnsi="Times New Roman"/>
        </w:rPr>
      </w:pPr>
    </w:p>
    <w:p w14:paraId="3F4BCD31" w14:textId="5A0BAAA3" w:rsidR="006D4370" w:rsidRDefault="006D4370" w:rsidP="006D4370">
      <w:pPr>
        <w:rPr>
          <w:rFonts w:ascii="Times New Roman" w:hAnsi="Times New Roman"/>
        </w:rPr>
      </w:pPr>
    </w:p>
    <w:p w14:paraId="0C9E2741" w14:textId="2A549BA4" w:rsidR="006D4370" w:rsidRDefault="006D4370" w:rsidP="006D4370">
      <w:pPr>
        <w:rPr>
          <w:rFonts w:ascii="Times New Roman" w:hAnsi="Times New Roman"/>
        </w:rPr>
      </w:pPr>
    </w:p>
    <w:p w14:paraId="0AE3B0CF" w14:textId="5C836F9B" w:rsidR="006D4370" w:rsidRDefault="006D4370" w:rsidP="006D4370">
      <w:pPr>
        <w:rPr>
          <w:rFonts w:ascii="Times New Roman" w:hAnsi="Times New Roman"/>
        </w:rPr>
      </w:pPr>
    </w:p>
    <w:p w14:paraId="395D6619" w14:textId="77777777" w:rsidR="002A0D78" w:rsidRDefault="002A0D78" w:rsidP="006D4370">
      <w:pPr>
        <w:rPr>
          <w:rFonts w:ascii="Times New Roman" w:hAnsi="Times New Roman"/>
        </w:rPr>
      </w:pPr>
    </w:p>
    <w:p w14:paraId="6AF15ED5" w14:textId="6671C80C" w:rsidR="006D4370" w:rsidRPr="006D4370" w:rsidRDefault="006D4370" w:rsidP="006D4370">
      <w:pPr>
        <w:rPr>
          <w:rFonts w:ascii="Times New Roman" w:hAnsi="Times New Roman"/>
        </w:rPr>
      </w:pPr>
    </w:p>
    <w:p w14:paraId="53DA82F1" w14:textId="3F961F5E" w:rsidR="002A0D78" w:rsidRPr="002A0D78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 w:rsidRPr="006D4370">
        <w:rPr>
          <w:rFonts w:ascii="Times New Roman" w:hAnsi="Times New Roman"/>
          <w:sz w:val="20"/>
          <w:szCs w:val="20"/>
        </w:rPr>
        <w:t xml:space="preserve">FIGURA </w:t>
      </w:r>
      <w:r>
        <w:rPr>
          <w:rFonts w:ascii="Times New Roman" w:hAnsi="Times New Roman"/>
          <w:sz w:val="20"/>
          <w:szCs w:val="20"/>
        </w:rPr>
        <w:t>8 – CARROS</w:t>
      </w:r>
    </w:p>
    <w:p w14:paraId="5E936997" w14:textId="051ECBA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D430978" w14:textId="2511D01B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44CEC1AC" w14:textId="37696BAF" w:rsidR="002A0D78" w:rsidRDefault="00232A8B" w:rsidP="002A0D78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4AAF7EC" wp14:editId="6254E42D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760720" cy="2026285"/>
            <wp:effectExtent l="0" t="0" r="0" b="0"/>
            <wp:wrapNone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C5219" w14:textId="71F6382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5AD6D80" w14:textId="19B85F3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2924E2" w14:textId="3278C78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E8B15DA" w14:textId="7AD39681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2EA0358" w14:textId="768F22A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C3253A3" w14:textId="59761AB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09AE4CA9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CC011F0" w14:textId="3EFD736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F5CDCE7" w14:textId="5FF4FBE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8AEE36C" w14:textId="6C0FE41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38ADB247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5D0DAB" w14:textId="5C2EBCA6" w:rsidR="002A0D78" w:rsidRP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E6DF116" w14:textId="171F1A54" w:rsidR="006D4370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D.1.   FIGURA 9 – CARROS</w:t>
      </w:r>
    </w:p>
    <w:p w14:paraId="173CDEAD" w14:textId="653B986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307EFD5" w14:textId="3A53A9C0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7594EFD" wp14:editId="36A3F2E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718310"/>
            <wp:effectExtent l="0" t="0" r="0" b="0"/>
            <wp:wrapNone/>
            <wp:docPr id="20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E6E9" w14:textId="1FA52F3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104DA2" w14:textId="4F7F09B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7A52885" w14:textId="76104B2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1F48DE" w14:textId="4D3B4DA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71FEEAA" w14:textId="1F13E38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90C5795" w14:textId="4988C90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9583A3" w14:textId="45E7D97C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8F38A5" w14:textId="137D008A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D8A6581" w14:textId="777777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AFBB8DD" w14:textId="3873E9D5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D.2.   FIGURA 10 – CARROS</w:t>
      </w:r>
    </w:p>
    <w:p w14:paraId="44BEC746" w14:textId="543BF54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08B9A40" w14:textId="1B3CD166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0E3AAD2" wp14:editId="073A098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60720" cy="1548765"/>
            <wp:effectExtent l="0" t="0" r="0" b="0"/>
            <wp:wrapNone/>
            <wp:docPr id="22" name="Imagem 2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88CD1" w14:textId="021423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71964DB" w14:textId="343EFA4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F154685" w14:textId="1E3F416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BBC9AE0" w14:textId="0D8E85C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2FADF2B0" w14:textId="3F441E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362835F" w14:textId="5B7A03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2F4D509" w14:textId="7DC7959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CC2E007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91A094F" w14:textId="06E3E62F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0023B50" w14:textId="49CC856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D.3.  </w:t>
      </w:r>
      <w:r w:rsidR="00FB4635">
        <w:rPr>
          <w:rFonts w:ascii="Times New Roman" w:hAnsi="Times New Roman"/>
          <w:sz w:val="20"/>
          <w:szCs w:val="20"/>
        </w:rPr>
        <w:t>FIGURA 11 – CARROS</w:t>
      </w:r>
    </w:p>
    <w:p w14:paraId="57A6404C" w14:textId="136E3051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EDBA73E" w14:textId="27D796AC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CCB1D3" wp14:editId="14BC1C74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720" cy="1558925"/>
            <wp:effectExtent l="0" t="0" r="0" b="3175"/>
            <wp:wrapNone/>
            <wp:docPr id="23" name="Imagem 2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9E0DA" w14:textId="01E23A6E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20F152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D4B81C5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13DFF0B" w14:textId="5302A74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38D2F31" w14:textId="30248C6F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D40BEFB" w14:textId="0B195778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63D51DC" w14:textId="597A58C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5AC03A3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9F84BC6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3781AD9" w14:textId="41AAEA12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E29C50" w14:textId="0DABE502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12 – RODAPÉ HOME</w:t>
      </w:r>
    </w:p>
    <w:p w14:paraId="167D33E7" w14:textId="64F61BE2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09893FA" w14:textId="0B9ED1C7" w:rsidR="00FB4635" w:rsidRDefault="00FB4635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6DFC141" wp14:editId="66E279A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170305"/>
            <wp:effectExtent l="0" t="0" r="0" b="0"/>
            <wp:wrapNone/>
            <wp:docPr id="24" name="Imagem 2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F26CC" w14:textId="0F2789F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22374B13" w14:textId="3E47E5C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6745EC63" w14:textId="5D924723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A5943DE" w14:textId="3EA3649B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1D575CFC" w14:textId="0BBA45B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4125721" w14:textId="4EA53CF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41FCCFB" w14:textId="77777777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FE16613" w14:textId="7AA85BD9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B17D2A8" w14:textId="77777777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524027F" w14:textId="127F976C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>FIGURA 13 – TELA LOGIN</w:t>
      </w:r>
    </w:p>
    <w:p w14:paraId="17D088B7" w14:textId="6028C022" w:rsidR="00AB33C1" w:rsidRDefault="00AB33C1" w:rsidP="00AB33C1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0EC99B" wp14:editId="165FBE68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760720" cy="2508250"/>
            <wp:effectExtent l="0" t="0" r="0" b="6350"/>
            <wp:wrapNone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8D9C5" w14:textId="257E82D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621EE49" w14:textId="7EBF20CF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55AB18B" w14:textId="0359DD3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98857E8" w14:textId="7F497C0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5662C5" w14:textId="4E17E7B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6217AFA" w14:textId="4D778955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DDC6AC6" w14:textId="7777777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D55EE25" w14:textId="4EFD22B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99D363" w14:textId="2EF21B6B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1CAE524" w14:textId="027A9C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532A0A23" w14:textId="302579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6FADBCF5" w14:textId="72DB368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EC8F830" w14:textId="7AA5B218" w:rsidR="00AB33C1" w:rsidRDefault="00AB33C1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14 – TELA USUARIOS EDITAR</w:t>
      </w:r>
    </w:p>
    <w:p w14:paraId="41AE4851" w14:textId="70881CC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4053F919" w14:textId="03CCFF69" w:rsidR="00AB33C1" w:rsidRPr="00AB33C1" w:rsidRDefault="00AB33C1" w:rsidP="00AB33C1">
      <w:pPr>
        <w:rPr>
          <w:noProof/>
        </w:rPr>
      </w:pPr>
      <w:r>
        <w:rPr>
          <w:noProof/>
        </w:rPr>
        <w:drawing>
          <wp:inline distT="0" distB="0" distL="0" distR="0" wp14:anchorId="336BAA9F" wp14:editId="447D6436">
            <wp:extent cx="4724400" cy="5127995"/>
            <wp:effectExtent l="0" t="0" r="0" b="0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77" cy="513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6842" w14:textId="53B4A479" w:rsidR="00AB33C1" w:rsidRDefault="00700913" w:rsidP="00700913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ab/>
        <w:t>H.1 FIGURA 14 – TELA USUARIOS</w:t>
      </w:r>
    </w:p>
    <w:p w14:paraId="3830FDC0" w14:textId="3B46BA7C" w:rsidR="00700913" w:rsidRPr="00700913" w:rsidRDefault="00700913" w:rsidP="00700913">
      <w:pPr>
        <w:rPr>
          <w:rFonts w:ascii="Times New Roman" w:hAnsi="Times New Roman"/>
          <w:sz w:val="20"/>
          <w:szCs w:val="20"/>
        </w:rPr>
      </w:pPr>
    </w:p>
    <w:p w14:paraId="06DE36FE" w14:textId="236CF6D9" w:rsidR="00FB4635" w:rsidRDefault="00700913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370C06" wp14:editId="48411FCC">
            <wp:simplePos x="0" y="0"/>
            <wp:positionH relativeFrom="page">
              <wp:align>center</wp:align>
            </wp:positionH>
            <wp:positionV relativeFrom="paragraph">
              <wp:posOffset>77050</wp:posOffset>
            </wp:positionV>
            <wp:extent cx="5069896" cy="5503653"/>
            <wp:effectExtent l="0" t="0" r="0" b="1905"/>
            <wp:wrapNone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96" cy="55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D7387" w14:textId="343E7038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72FD5273" w14:textId="6899246E" w:rsidR="0041771D" w:rsidRDefault="0041771D" w:rsidP="0041771D">
      <w:pPr>
        <w:pStyle w:val="PargrafodaLista"/>
        <w:ind w:left="1080"/>
        <w:rPr>
          <w:rFonts w:ascii="Times New Roman" w:hAnsi="Times New Roman"/>
        </w:rPr>
      </w:pPr>
    </w:p>
    <w:p w14:paraId="5617817A" w14:textId="5ECF0647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4730AD48" w14:textId="317474A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AD02AA" w14:textId="174C0A3A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311E12" w14:textId="065B91E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01F9EE78" w14:textId="6C3E1C00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25C524DD" w14:textId="1723FC3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A9094B6" w14:textId="77A6012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36880D3D" w14:textId="1C70BA99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66A7D855" w14:textId="20F8A99A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7E8F2BD1" w14:textId="5416A872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04490C3D" w14:textId="01672614" w:rsidR="00700913" w:rsidRDefault="00700913" w:rsidP="00AB33C1">
      <w:pPr>
        <w:rPr>
          <w:rFonts w:ascii="Times New Roman" w:hAnsi="Times New Roman"/>
        </w:rPr>
      </w:pPr>
    </w:p>
    <w:p w14:paraId="6D2C7D4B" w14:textId="5ECF90A5" w:rsidR="00700913" w:rsidRDefault="00700913" w:rsidP="00AB33C1">
      <w:pPr>
        <w:rPr>
          <w:rFonts w:ascii="Times New Roman" w:hAnsi="Times New Roman"/>
        </w:rPr>
      </w:pPr>
    </w:p>
    <w:p w14:paraId="5BECEC9F" w14:textId="2B3E7212" w:rsidR="00700913" w:rsidRDefault="00700913" w:rsidP="00AB33C1">
      <w:pPr>
        <w:rPr>
          <w:rFonts w:ascii="Times New Roman" w:hAnsi="Times New Roman"/>
        </w:rPr>
      </w:pPr>
    </w:p>
    <w:p w14:paraId="15AADC02" w14:textId="56C6E66F" w:rsidR="00700913" w:rsidRDefault="00700913" w:rsidP="00AB33C1">
      <w:pPr>
        <w:rPr>
          <w:rFonts w:ascii="Times New Roman" w:hAnsi="Times New Roman"/>
        </w:rPr>
      </w:pPr>
    </w:p>
    <w:p w14:paraId="27830286" w14:textId="68048C1E" w:rsidR="00700913" w:rsidRDefault="00700913" w:rsidP="00AB33C1">
      <w:pPr>
        <w:rPr>
          <w:rFonts w:ascii="Times New Roman" w:hAnsi="Times New Roman"/>
        </w:rPr>
      </w:pPr>
    </w:p>
    <w:p w14:paraId="11805902" w14:textId="03E349BE" w:rsidR="00700913" w:rsidRDefault="00700913" w:rsidP="00AB33C1">
      <w:pPr>
        <w:rPr>
          <w:rFonts w:ascii="Times New Roman" w:hAnsi="Times New Roman"/>
        </w:rPr>
      </w:pPr>
    </w:p>
    <w:p w14:paraId="4190B159" w14:textId="66F08D6E" w:rsidR="00700913" w:rsidRDefault="00700913" w:rsidP="00AB33C1">
      <w:pPr>
        <w:rPr>
          <w:rFonts w:ascii="Times New Roman" w:hAnsi="Times New Roman"/>
        </w:rPr>
      </w:pPr>
    </w:p>
    <w:p w14:paraId="356E9698" w14:textId="6E9412B1" w:rsidR="00700913" w:rsidRDefault="00700913" w:rsidP="00AB33C1">
      <w:pPr>
        <w:rPr>
          <w:rFonts w:ascii="Times New Roman" w:hAnsi="Times New Roman"/>
        </w:rPr>
      </w:pPr>
    </w:p>
    <w:p w14:paraId="419E0976" w14:textId="66DDC2C4" w:rsidR="00700913" w:rsidRDefault="00700913" w:rsidP="00AB33C1">
      <w:pPr>
        <w:rPr>
          <w:rFonts w:ascii="Times New Roman" w:hAnsi="Times New Roman"/>
        </w:rPr>
      </w:pPr>
    </w:p>
    <w:p w14:paraId="6485BD4E" w14:textId="79BC4CF2" w:rsidR="00700913" w:rsidRDefault="00700913" w:rsidP="00AB33C1">
      <w:pPr>
        <w:rPr>
          <w:rFonts w:ascii="Times New Roman" w:hAnsi="Times New Roman"/>
        </w:rPr>
      </w:pPr>
    </w:p>
    <w:p w14:paraId="47E0EA88" w14:textId="1A923EBF" w:rsidR="00700913" w:rsidRDefault="00700913" w:rsidP="00AB33C1">
      <w:pPr>
        <w:rPr>
          <w:rFonts w:ascii="Times New Roman" w:hAnsi="Times New Roman"/>
        </w:rPr>
      </w:pPr>
    </w:p>
    <w:p w14:paraId="777DE8F8" w14:textId="345F6C27" w:rsidR="00700913" w:rsidRDefault="00700913" w:rsidP="00AB33C1">
      <w:pPr>
        <w:rPr>
          <w:rFonts w:ascii="Times New Roman" w:hAnsi="Times New Roman"/>
        </w:rPr>
      </w:pPr>
    </w:p>
    <w:p w14:paraId="4BC4E9F6" w14:textId="77777777" w:rsidR="00700913" w:rsidRPr="00AB33C1" w:rsidRDefault="00700913" w:rsidP="00AB33C1">
      <w:pPr>
        <w:rPr>
          <w:rFonts w:ascii="Times New Roman" w:hAnsi="Times New Roman"/>
        </w:rPr>
      </w:pPr>
    </w:p>
    <w:p w14:paraId="328258A1" w14:textId="3C8486B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16CFAA9A" w14:textId="6FE19467" w:rsidR="005B669E" w:rsidRDefault="005B669E" w:rsidP="00585409">
      <w:pPr>
        <w:tabs>
          <w:tab w:val="clear" w:pos="851"/>
        </w:tabs>
        <w:spacing w:line="240" w:lineRule="auto"/>
        <w:jc w:val="left"/>
      </w:pPr>
    </w:p>
    <w:p w14:paraId="3C07241C" w14:textId="79012733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3C49D859" w14:textId="77FD9BE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75206DD" w14:textId="00DE3D8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68EA42F2" w14:textId="7E1729E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9AEC4F3" w14:textId="20C6963D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054D1300" w14:textId="77777777" w:rsidR="00700913" w:rsidRDefault="00700913" w:rsidP="00585409">
      <w:pPr>
        <w:tabs>
          <w:tab w:val="clear" w:pos="851"/>
        </w:tabs>
        <w:spacing w:line="240" w:lineRule="auto"/>
        <w:jc w:val="left"/>
        <w:sectPr w:rsidR="00700913" w:rsidSect="008B07EE">
          <w:headerReference w:type="default" r:id="rId6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88DC84" w14:textId="77777777" w:rsidR="008C51F1" w:rsidRDefault="00700913" w:rsidP="008C51F1">
      <w:pPr>
        <w:pStyle w:val="FolhadeRostodosCaptulos"/>
        <w:rPr>
          <w:rFonts w:ascii="Times New Roman" w:hAnsi="Times New Roman"/>
        </w:rPr>
        <w:sectPr w:rsidR="008C51F1" w:rsidSect="008B07EE"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8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BANCO DE DAD</w:t>
      </w:r>
      <w:bookmarkEnd w:id="0"/>
      <w:r>
        <w:rPr>
          <w:rFonts w:ascii="Times New Roman" w:hAnsi="Times New Roman"/>
        </w:rPr>
        <w:t>OS</w:t>
      </w:r>
    </w:p>
    <w:p w14:paraId="7D7E7494" w14:textId="1E38384A" w:rsidR="00700913" w:rsidRDefault="00C97409" w:rsidP="00C97409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ENGENHARIA REVERSA</w:t>
      </w:r>
    </w:p>
    <w:p w14:paraId="103C87AD" w14:textId="2E730335" w:rsidR="00C97409" w:rsidRDefault="00C97409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t>RELACIONAMENTO DE TABELAS</w:t>
      </w:r>
    </w:p>
    <w:p w14:paraId="0D4EE159" w14:textId="77777777" w:rsidR="00C97409" w:rsidRDefault="00C97409" w:rsidP="00C97409">
      <w:pPr>
        <w:pStyle w:val="PargrafodaLista"/>
        <w:rPr>
          <w:rFonts w:ascii="Times New Roman" w:hAnsi="Times New Roman"/>
        </w:rPr>
      </w:pPr>
    </w:p>
    <w:p w14:paraId="6EB3681B" w14:textId="7C74FABA" w:rsidR="00C97409" w:rsidRDefault="00C97409" w:rsidP="009761E1">
      <w:pPr>
        <w:pStyle w:val="PargrafodaLista"/>
        <w:numPr>
          <w:ilvl w:val="0"/>
          <w:numId w:val="32"/>
        </w:numPr>
        <w:rPr>
          <w:rFonts w:ascii="Times New Roman" w:hAnsi="Times New Roman"/>
        </w:rPr>
      </w:pPr>
      <w:r>
        <w:rPr>
          <w:rFonts w:ascii="Times New Roman" w:hAnsi="Times New Roman"/>
        </w:rPr>
        <w:tab/>
        <w:t>FIGURA 15 – RELACIONAMENTO DE TABELA</w:t>
      </w:r>
    </w:p>
    <w:p w14:paraId="1C40CE11" w14:textId="2374F673" w:rsidR="00C97409" w:rsidRDefault="00B469F4" w:rsidP="00C97409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54CCF91" wp14:editId="591F56C5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60720" cy="4200525"/>
            <wp:effectExtent l="0" t="0" r="0" b="9525"/>
            <wp:wrapNone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65129" w14:textId="225097DD" w:rsidR="00C97409" w:rsidRDefault="00C97409" w:rsidP="00C97409">
      <w:pPr>
        <w:rPr>
          <w:rFonts w:ascii="Times New Roman" w:hAnsi="Times New Roman"/>
        </w:rPr>
      </w:pPr>
    </w:p>
    <w:p w14:paraId="08DEBA07" w14:textId="4CB6B735" w:rsidR="00B469F4" w:rsidRDefault="00B469F4" w:rsidP="00C97409">
      <w:pPr>
        <w:rPr>
          <w:rFonts w:ascii="Times New Roman" w:hAnsi="Times New Roman"/>
        </w:rPr>
      </w:pPr>
    </w:p>
    <w:p w14:paraId="189F5BFA" w14:textId="349832A1" w:rsidR="00B469F4" w:rsidRDefault="00B469F4" w:rsidP="00C97409">
      <w:pPr>
        <w:rPr>
          <w:rFonts w:ascii="Times New Roman" w:hAnsi="Times New Roman"/>
        </w:rPr>
      </w:pPr>
    </w:p>
    <w:p w14:paraId="4DDB15CA" w14:textId="68DFD546" w:rsidR="00B469F4" w:rsidRDefault="00B469F4" w:rsidP="00C97409">
      <w:pPr>
        <w:rPr>
          <w:rFonts w:ascii="Times New Roman" w:hAnsi="Times New Roman"/>
        </w:rPr>
      </w:pPr>
    </w:p>
    <w:p w14:paraId="6E05D809" w14:textId="713DC9E7" w:rsidR="00B469F4" w:rsidRDefault="00B469F4" w:rsidP="00C97409">
      <w:pPr>
        <w:rPr>
          <w:rFonts w:ascii="Times New Roman" w:hAnsi="Times New Roman"/>
        </w:rPr>
      </w:pPr>
    </w:p>
    <w:p w14:paraId="6A778DD7" w14:textId="078952BE" w:rsidR="00B469F4" w:rsidRDefault="00B469F4" w:rsidP="00C97409">
      <w:pPr>
        <w:rPr>
          <w:rFonts w:ascii="Times New Roman" w:hAnsi="Times New Roman"/>
        </w:rPr>
      </w:pPr>
    </w:p>
    <w:p w14:paraId="3A37EA23" w14:textId="0E1E1384" w:rsidR="00B469F4" w:rsidRDefault="00B469F4" w:rsidP="00C97409">
      <w:pPr>
        <w:rPr>
          <w:rFonts w:ascii="Times New Roman" w:hAnsi="Times New Roman"/>
        </w:rPr>
      </w:pPr>
    </w:p>
    <w:p w14:paraId="32DF576A" w14:textId="3D295AA5" w:rsidR="00B469F4" w:rsidRDefault="00B469F4" w:rsidP="00C97409">
      <w:pPr>
        <w:rPr>
          <w:rFonts w:ascii="Times New Roman" w:hAnsi="Times New Roman"/>
        </w:rPr>
      </w:pPr>
    </w:p>
    <w:p w14:paraId="76873D4F" w14:textId="3D4809F1" w:rsidR="00B469F4" w:rsidRDefault="00B469F4" w:rsidP="00C97409">
      <w:pPr>
        <w:rPr>
          <w:rFonts w:ascii="Times New Roman" w:hAnsi="Times New Roman"/>
        </w:rPr>
      </w:pPr>
    </w:p>
    <w:p w14:paraId="0FB24157" w14:textId="44815177" w:rsidR="00B469F4" w:rsidRDefault="00B469F4" w:rsidP="00C97409">
      <w:pPr>
        <w:rPr>
          <w:rFonts w:ascii="Times New Roman" w:hAnsi="Times New Roman"/>
        </w:rPr>
      </w:pPr>
    </w:p>
    <w:p w14:paraId="301F182D" w14:textId="33EF36F0" w:rsidR="00B469F4" w:rsidRDefault="00B469F4" w:rsidP="00C97409">
      <w:pPr>
        <w:rPr>
          <w:rFonts w:ascii="Times New Roman" w:hAnsi="Times New Roman"/>
        </w:rPr>
      </w:pPr>
    </w:p>
    <w:p w14:paraId="7B1B5EB0" w14:textId="640C8D68" w:rsidR="00B469F4" w:rsidRDefault="00B469F4" w:rsidP="00C97409">
      <w:pPr>
        <w:rPr>
          <w:rFonts w:ascii="Times New Roman" w:hAnsi="Times New Roman"/>
        </w:rPr>
      </w:pPr>
    </w:p>
    <w:p w14:paraId="5099B834" w14:textId="343C9289" w:rsidR="00B469F4" w:rsidRDefault="00B469F4" w:rsidP="00C97409">
      <w:pPr>
        <w:rPr>
          <w:rFonts w:ascii="Times New Roman" w:hAnsi="Times New Roman"/>
        </w:rPr>
      </w:pPr>
    </w:p>
    <w:p w14:paraId="12CE5DFA" w14:textId="11F7E8E2" w:rsidR="00B469F4" w:rsidRDefault="00B469F4" w:rsidP="00C97409">
      <w:pPr>
        <w:rPr>
          <w:rFonts w:ascii="Times New Roman" w:hAnsi="Times New Roman"/>
        </w:rPr>
      </w:pPr>
    </w:p>
    <w:p w14:paraId="6EADEE41" w14:textId="219A30BF" w:rsidR="00B469F4" w:rsidRDefault="00B469F4" w:rsidP="00C97409">
      <w:pPr>
        <w:rPr>
          <w:rFonts w:ascii="Times New Roman" w:hAnsi="Times New Roman"/>
        </w:rPr>
      </w:pPr>
    </w:p>
    <w:p w14:paraId="334CD00D" w14:textId="24D65333" w:rsidR="00B469F4" w:rsidRDefault="00B469F4" w:rsidP="00C97409">
      <w:pPr>
        <w:rPr>
          <w:rFonts w:ascii="Times New Roman" w:hAnsi="Times New Roman"/>
        </w:rPr>
      </w:pPr>
    </w:p>
    <w:p w14:paraId="4D428226" w14:textId="0B87D59B" w:rsidR="00B469F4" w:rsidRDefault="00B469F4" w:rsidP="00C97409">
      <w:pPr>
        <w:rPr>
          <w:rFonts w:ascii="Times New Roman" w:hAnsi="Times New Roman"/>
        </w:rPr>
      </w:pPr>
    </w:p>
    <w:p w14:paraId="751A6110" w14:textId="100AA724" w:rsidR="00B469F4" w:rsidRDefault="00B469F4" w:rsidP="00C97409">
      <w:pPr>
        <w:rPr>
          <w:rFonts w:ascii="Times New Roman" w:hAnsi="Times New Roman"/>
        </w:rPr>
      </w:pPr>
    </w:p>
    <w:p w14:paraId="03BABB2A" w14:textId="2DAAFEBE" w:rsidR="00B469F4" w:rsidRDefault="00B469F4" w:rsidP="00C97409">
      <w:pPr>
        <w:rPr>
          <w:rFonts w:ascii="Times New Roman" w:hAnsi="Times New Roman"/>
        </w:rPr>
      </w:pPr>
    </w:p>
    <w:p w14:paraId="13FB999D" w14:textId="3640E6AA" w:rsidR="00B469F4" w:rsidRDefault="00B469F4" w:rsidP="00C97409">
      <w:pPr>
        <w:rPr>
          <w:rFonts w:ascii="Times New Roman" w:hAnsi="Times New Roman"/>
        </w:rPr>
      </w:pPr>
    </w:p>
    <w:p w14:paraId="72DDDE4C" w14:textId="2D222F02" w:rsidR="00B469F4" w:rsidRDefault="00B469F4" w:rsidP="00B469F4">
      <w:pPr>
        <w:rPr>
          <w:rFonts w:ascii="Times New Roman" w:hAnsi="Times New Roman"/>
        </w:rPr>
      </w:pPr>
    </w:p>
    <w:p w14:paraId="13722F87" w14:textId="1E9612AE" w:rsidR="00B469F4" w:rsidRDefault="00B469F4" w:rsidP="00B469F4">
      <w:pPr>
        <w:rPr>
          <w:rFonts w:ascii="Times New Roman" w:hAnsi="Times New Roman"/>
        </w:rPr>
      </w:pPr>
    </w:p>
    <w:p w14:paraId="7E575F5F" w14:textId="78F2A842" w:rsidR="00B469F4" w:rsidRDefault="00B469F4" w:rsidP="00B469F4">
      <w:pPr>
        <w:rPr>
          <w:rFonts w:ascii="Times New Roman" w:hAnsi="Times New Roman"/>
        </w:rPr>
      </w:pPr>
    </w:p>
    <w:p w14:paraId="102DE9C9" w14:textId="4C6E7698" w:rsidR="00B469F4" w:rsidRDefault="00B469F4" w:rsidP="00B469F4">
      <w:pPr>
        <w:rPr>
          <w:rFonts w:ascii="Times New Roman" w:hAnsi="Times New Roman"/>
        </w:rPr>
      </w:pPr>
    </w:p>
    <w:p w14:paraId="44C8965C" w14:textId="5E3D2BE6" w:rsidR="00B469F4" w:rsidRDefault="00B469F4" w:rsidP="00B469F4">
      <w:pPr>
        <w:rPr>
          <w:rFonts w:ascii="Times New Roman" w:hAnsi="Times New Roman"/>
        </w:rPr>
      </w:pPr>
    </w:p>
    <w:p w14:paraId="6BCA06A5" w14:textId="406DDDF4" w:rsidR="00B469F4" w:rsidRDefault="00B469F4" w:rsidP="00B469F4">
      <w:pPr>
        <w:rPr>
          <w:rFonts w:ascii="Times New Roman" w:hAnsi="Times New Roman"/>
        </w:rPr>
      </w:pPr>
    </w:p>
    <w:p w14:paraId="51E8B6C7" w14:textId="67B8C1AA" w:rsidR="00B469F4" w:rsidRDefault="00B469F4" w:rsidP="00B469F4">
      <w:pPr>
        <w:rPr>
          <w:rFonts w:ascii="Times New Roman" w:hAnsi="Times New Roman"/>
        </w:rPr>
      </w:pPr>
    </w:p>
    <w:p w14:paraId="35EA7AA3" w14:textId="6232F3D4" w:rsidR="00B469F4" w:rsidRDefault="00B469F4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CÓDIGO SQL</w:t>
      </w:r>
    </w:p>
    <w:p w14:paraId="57C0F54A" w14:textId="60C6F81D" w:rsidR="00B469F4" w:rsidRDefault="00B469F4" w:rsidP="00B469F4">
      <w:pPr>
        <w:pStyle w:val="PargrafodaLista"/>
        <w:rPr>
          <w:rFonts w:ascii="Times New Roman" w:hAnsi="Times New Roman"/>
        </w:rPr>
      </w:pPr>
    </w:p>
    <w:p w14:paraId="2809EA4D" w14:textId="1173A2E8" w:rsidR="00B469F4" w:rsidRPr="00B469F4" w:rsidRDefault="00B469F4" w:rsidP="00B469F4">
      <w:pPr>
        <w:pStyle w:val="PargrafodaLista"/>
        <w:rPr>
          <w:rFonts w:ascii="Times New Roman" w:hAnsi="Times New Roman"/>
        </w:rPr>
      </w:pPr>
    </w:p>
    <w:p w14:paraId="2FA56FF7" w14:textId="27C21817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t>FIGURA 16 – INÍCIO DO CÓDIGO</w:t>
      </w:r>
    </w:p>
    <w:p w14:paraId="6E2D23B2" w14:textId="015B6A3C" w:rsidR="00B469F4" w:rsidRDefault="00B469F4" w:rsidP="00B469F4">
      <w:pPr>
        <w:rPr>
          <w:rFonts w:ascii="Times New Roman" w:hAnsi="Times New Roman"/>
        </w:rPr>
      </w:pPr>
    </w:p>
    <w:p w14:paraId="41133DE0" w14:textId="4C294940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25B900F" wp14:editId="66EBF87C">
            <wp:simplePos x="0" y="0"/>
            <wp:positionH relativeFrom="page">
              <wp:align>center</wp:align>
            </wp:positionH>
            <wp:positionV relativeFrom="paragraph">
              <wp:posOffset>59289</wp:posOffset>
            </wp:positionV>
            <wp:extent cx="3891357" cy="6930190"/>
            <wp:effectExtent l="0" t="0" r="0" b="4445"/>
            <wp:wrapNone/>
            <wp:docPr id="47" name="Imagem 4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57" cy="69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B4075" w14:textId="35773CED" w:rsidR="00B469F4" w:rsidRDefault="00B469F4" w:rsidP="00B469F4">
      <w:pPr>
        <w:rPr>
          <w:rFonts w:ascii="Times New Roman" w:hAnsi="Times New Roman"/>
        </w:rPr>
      </w:pPr>
    </w:p>
    <w:p w14:paraId="4C3C1AD8" w14:textId="38DEB76C" w:rsidR="00B469F4" w:rsidRDefault="00B469F4" w:rsidP="00B469F4">
      <w:pPr>
        <w:rPr>
          <w:rFonts w:ascii="Times New Roman" w:hAnsi="Times New Roman"/>
        </w:rPr>
      </w:pPr>
    </w:p>
    <w:p w14:paraId="532F73BD" w14:textId="5E77FAC4" w:rsidR="00B469F4" w:rsidRDefault="00B469F4" w:rsidP="00B469F4">
      <w:pPr>
        <w:rPr>
          <w:rFonts w:ascii="Times New Roman" w:hAnsi="Times New Roman"/>
        </w:rPr>
      </w:pPr>
    </w:p>
    <w:p w14:paraId="3BDC1AA1" w14:textId="05F65BC6" w:rsidR="00B469F4" w:rsidRDefault="00B469F4" w:rsidP="00B469F4">
      <w:pPr>
        <w:rPr>
          <w:rFonts w:ascii="Times New Roman" w:hAnsi="Times New Roman"/>
        </w:rPr>
      </w:pPr>
    </w:p>
    <w:p w14:paraId="572B60C4" w14:textId="3C9AD1A1" w:rsidR="00B469F4" w:rsidRDefault="00B469F4" w:rsidP="00B469F4">
      <w:pPr>
        <w:rPr>
          <w:rFonts w:ascii="Times New Roman" w:hAnsi="Times New Roman"/>
        </w:rPr>
      </w:pPr>
    </w:p>
    <w:p w14:paraId="58F9BC6E" w14:textId="7FBE9EB9" w:rsidR="00B469F4" w:rsidRDefault="00B469F4" w:rsidP="00B469F4">
      <w:pPr>
        <w:rPr>
          <w:rFonts w:ascii="Times New Roman" w:hAnsi="Times New Roman"/>
        </w:rPr>
      </w:pPr>
    </w:p>
    <w:p w14:paraId="4EDC2C72" w14:textId="6FA1FA63" w:rsidR="00B469F4" w:rsidRDefault="00B469F4" w:rsidP="00B469F4">
      <w:pPr>
        <w:rPr>
          <w:rFonts w:ascii="Times New Roman" w:hAnsi="Times New Roman"/>
        </w:rPr>
      </w:pPr>
    </w:p>
    <w:p w14:paraId="340F942A" w14:textId="54B3CDD2" w:rsidR="00B469F4" w:rsidRDefault="00B469F4" w:rsidP="00B469F4">
      <w:pPr>
        <w:rPr>
          <w:rFonts w:ascii="Times New Roman" w:hAnsi="Times New Roman"/>
        </w:rPr>
      </w:pPr>
    </w:p>
    <w:p w14:paraId="10EBE4D5" w14:textId="44B6764D" w:rsidR="00B469F4" w:rsidRDefault="00B469F4" w:rsidP="00B469F4">
      <w:pPr>
        <w:rPr>
          <w:rFonts w:ascii="Times New Roman" w:hAnsi="Times New Roman"/>
        </w:rPr>
      </w:pPr>
    </w:p>
    <w:p w14:paraId="26E54749" w14:textId="44EC70CB" w:rsidR="00B469F4" w:rsidRDefault="00B469F4" w:rsidP="00B469F4">
      <w:pPr>
        <w:rPr>
          <w:rFonts w:ascii="Times New Roman" w:hAnsi="Times New Roman"/>
        </w:rPr>
      </w:pPr>
    </w:p>
    <w:p w14:paraId="3DAFFB35" w14:textId="2344E377" w:rsidR="00B469F4" w:rsidRDefault="00B469F4" w:rsidP="00B469F4">
      <w:pPr>
        <w:rPr>
          <w:rFonts w:ascii="Times New Roman" w:hAnsi="Times New Roman"/>
        </w:rPr>
      </w:pPr>
    </w:p>
    <w:p w14:paraId="24D72373" w14:textId="6C77B6BC" w:rsidR="00B469F4" w:rsidRDefault="00B469F4" w:rsidP="00B469F4">
      <w:pPr>
        <w:rPr>
          <w:rFonts w:ascii="Times New Roman" w:hAnsi="Times New Roman"/>
        </w:rPr>
      </w:pPr>
    </w:p>
    <w:p w14:paraId="47AA40D5" w14:textId="69861301" w:rsidR="00B469F4" w:rsidRDefault="00B469F4" w:rsidP="00B469F4">
      <w:pPr>
        <w:rPr>
          <w:rFonts w:ascii="Times New Roman" w:hAnsi="Times New Roman"/>
        </w:rPr>
      </w:pPr>
    </w:p>
    <w:p w14:paraId="5793EF38" w14:textId="614D19B9" w:rsidR="00B469F4" w:rsidRDefault="00B469F4" w:rsidP="00B469F4">
      <w:pPr>
        <w:rPr>
          <w:rFonts w:ascii="Times New Roman" w:hAnsi="Times New Roman"/>
        </w:rPr>
      </w:pPr>
    </w:p>
    <w:p w14:paraId="65E0BB00" w14:textId="7972E54F" w:rsidR="00B469F4" w:rsidRDefault="00B469F4" w:rsidP="00B469F4">
      <w:pPr>
        <w:rPr>
          <w:rFonts w:ascii="Times New Roman" w:hAnsi="Times New Roman"/>
        </w:rPr>
      </w:pPr>
    </w:p>
    <w:p w14:paraId="47D400A2" w14:textId="2B292749" w:rsidR="00B469F4" w:rsidRDefault="00B469F4" w:rsidP="00B469F4">
      <w:pPr>
        <w:rPr>
          <w:rFonts w:ascii="Times New Roman" w:hAnsi="Times New Roman"/>
        </w:rPr>
      </w:pPr>
    </w:p>
    <w:p w14:paraId="64D4EC97" w14:textId="57854B39" w:rsidR="00B469F4" w:rsidRDefault="00B469F4" w:rsidP="00B469F4">
      <w:pPr>
        <w:rPr>
          <w:rFonts w:ascii="Times New Roman" w:hAnsi="Times New Roman"/>
        </w:rPr>
      </w:pPr>
    </w:p>
    <w:p w14:paraId="2FA3B8E7" w14:textId="36F93EAD" w:rsidR="00B469F4" w:rsidRDefault="00B469F4" w:rsidP="00B469F4">
      <w:pPr>
        <w:rPr>
          <w:rFonts w:ascii="Times New Roman" w:hAnsi="Times New Roman"/>
        </w:rPr>
      </w:pPr>
    </w:p>
    <w:p w14:paraId="12E634A3" w14:textId="247E1720" w:rsidR="00B469F4" w:rsidRDefault="00B469F4" w:rsidP="00B469F4">
      <w:pPr>
        <w:rPr>
          <w:rFonts w:ascii="Times New Roman" w:hAnsi="Times New Roman"/>
        </w:rPr>
      </w:pPr>
    </w:p>
    <w:p w14:paraId="1449EC29" w14:textId="72F5A9F2" w:rsidR="00B469F4" w:rsidRDefault="00B469F4" w:rsidP="00B469F4">
      <w:pPr>
        <w:rPr>
          <w:rFonts w:ascii="Times New Roman" w:hAnsi="Times New Roman"/>
        </w:rPr>
      </w:pPr>
    </w:p>
    <w:p w14:paraId="5585ACF0" w14:textId="05A89DE5" w:rsidR="00B469F4" w:rsidRDefault="00B469F4" w:rsidP="00B469F4">
      <w:pPr>
        <w:rPr>
          <w:rFonts w:ascii="Times New Roman" w:hAnsi="Times New Roman"/>
        </w:rPr>
      </w:pPr>
    </w:p>
    <w:p w14:paraId="30BDFC6F" w14:textId="77777777" w:rsidR="00B469F4" w:rsidRDefault="00B469F4" w:rsidP="00B469F4">
      <w:pPr>
        <w:rPr>
          <w:rFonts w:ascii="Times New Roman" w:hAnsi="Times New Roman"/>
        </w:rPr>
      </w:pPr>
    </w:p>
    <w:p w14:paraId="65105397" w14:textId="3E63C74F" w:rsidR="00B469F4" w:rsidRDefault="00B469F4" w:rsidP="00B469F4">
      <w:pPr>
        <w:rPr>
          <w:rFonts w:ascii="Times New Roman" w:hAnsi="Times New Roman"/>
        </w:rPr>
      </w:pPr>
    </w:p>
    <w:p w14:paraId="14E1FA6B" w14:textId="3C5090BF" w:rsidR="00B469F4" w:rsidRDefault="00B469F4" w:rsidP="00B469F4">
      <w:pPr>
        <w:rPr>
          <w:rFonts w:ascii="Times New Roman" w:hAnsi="Times New Roman"/>
        </w:rPr>
      </w:pPr>
    </w:p>
    <w:p w14:paraId="79CDB9DD" w14:textId="64604241" w:rsidR="00B469F4" w:rsidRDefault="00B469F4" w:rsidP="00B469F4">
      <w:pPr>
        <w:rPr>
          <w:rFonts w:ascii="Times New Roman" w:hAnsi="Times New Roman"/>
        </w:rPr>
      </w:pPr>
    </w:p>
    <w:p w14:paraId="5BDA91E7" w14:textId="6B1C2009" w:rsidR="00B469F4" w:rsidRDefault="00B469F4" w:rsidP="00B469F4">
      <w:pPr>
        <w:rPr>
          <w:rFonts w:ascii="Times New Roman" w:hAnsi="Times New Roman"/>
        </w:rPr>
      </w:pPr>
    </w:p>
    <w:p w14:paraId="7E92A67B" w14:textId="77777777" w:rsidR="00B469F4" w:rsidRPr="00B469F4" w:rsidRDefault="00B469F4" w:rsidP="00B469F4">
      <w:pPr>
        <w:rPr>
          <w:rFonts w:ascii="Times New Roman" w:hAnsi="Times New Roman"/>
        </w:rPr>
      </w:pPr>
    </w:p>
    <w:p w14:paraId="7C19B7C7" w14:textId="6D610862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17 – MEIO DO CÓDIGO</w:t>
      </w:r>
    </w:p>
    <w:p w14:paraId="21664DC8" w14:textId="383CC972" w:rsidR="00B469F4" w:rsidRDefault="00B469F4" w:rsidP="00B469F4">
      <w:pPr>
        <w:rPr>
          <w:rFonts w:ascii="Times New Roman" w:hAnsi="Times New Roman"/>
        </w:rPr>
      </w:pPr>
    </w:p>
    <w:p w14:paraId="61766448" w14:textId="0F08E38D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AFAA6C" wp14:editId="19CA4014">
            <wp:simplePos x="0" y="0"/>
            <wp:positionH relativeFrom="page">
              <wp:posOffset>1347538</wp:posOffset>
            </wp:positionH>
            <wp:positionV relativeFrom="paragraph">
              <wp:posOffset>30380</wp:posOffset>
            </wp:positionV>
            <wp:extent cx="4620126" cy="8228069"/>
            <wp:effectExtent l="0" t="0" r="9525" b="1905"/>
            <wp:wrapNone/>
            <wp:docPr id="48" name="Imagem 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6" cy="823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B6F88" w14:textId="783E37FF" w:rsidR="00B469F4" w:rsidRDefault="00B469F4" w:rsidP="00B469F4">
      <w:pPr>
        <w:rPr>
          <w:rFonts w:ascii="Times New Roman" w:hAnsi="Times New Roman"/>
        </w:rPr>
      </w:pPr>
    </w:p>
    <w:p w14:paraId="2E59986A" w14:textId="3E38E91C" w:rsidR="00B469F4" w:rsidRDefault="00B469F4" w:rsidP="00B469F4">
      <w:pPr>
        <w:rPr>
          <w:rFonts w:ascii="Times New Roman" w:hAnsi="Times New Roman"/>
        </w:rPr>
      </w:pPr>
    </w:p>
    <w:p w14:paraId="28539F68" w14:textId="2B171028" w:rsidR="00B469F4" w:rsidRDefault="00B469F4" w:rsidP="00B469F4">
      <w:pPr>
        <w:rPr>
          <w:rFonts w:ascii="Times New Roman" w:hAnsi="Times New Roman"/>
        </w:rPr>
      </w:pPr>
    </w:p>
    <w:p w14:paraId="2ED38AED" w14:textId="04856903" w:rsidR="00B469F4" w:rsidRDefault="00B469F4" w:rsidP="00B469F4">
      <w:pPr>
        <w:rPr>
          <w:rFonts w:ascii="Times New Roman" w:hAnsi="Times New Roman"/>
        </w:rPr>
      </w:pPr>
    </w:p>
    <w:p w14:paraId="0D1A5370" w14:textId="45FF9DC5" w:rsidR="00B469F4" w:rsidRDefault="00B469F4" w:rsidP="00B469F4">
      <w:pPr>
        <w:rPr>
          <w:rFonts w:ascii="Times New Roman" w:hAnsi="Times New Roman"/>
        </w:rPr>
      </w:pPr>
    </w:p>
    <w:p w14:paraId="7A545D3D" w14:textId="1189E2BA" w:rsidR="00B469F4" w:rsidRDefault="00B469F4" w:rsidP="00B469F4">
      <w:pPr>
        <w:rPr>
          <w:rFonts w:ascii="Times New Roman" w:hAnsi="Times New Roman"/>
        </w:rPr>
      </w:pPr>
    </w:p>
    <w:p w14:paraId="71CBACE5" w14:textId="2DB4B74B" w:rsidR="00B469F4" w:rsidRDefault="00B469F4" w:rsidP="00B469F4">
      <w:pPr>
        <w:rPr>
          <w:rFonts w:ascii="Times New Roman" w:hAnsi="Times New Roman"/>
        </w:rPr>
      </w:pPr>
    </w:p>
    <w:p w14:paraId="08E87385" w14:textId="58A45C6E" w:rsidR="00B469F4" w:rsidRDefault="00B469F4" w:rsidP="00B469F4">
      <w:pPr>
        <w:rPr>
          <w:rFonts w:ascii="Times New Roman" w:hAnsi="Times New Roman"/>
        </w:rPr>
      </w:pPr>
    </w:p>
    <w:p w14:paraId="347ABAC2" w14:textId="635B734D" w:rsidR="00B469F4" w:rsidRDefault="00B469F4" w:rsidP="00B469F4">
      <w:pPr>
        <w:rPr>
          <w:rFonts w:ascii="Times New Roman" w:hAnsi="Times New Roman"/>
        </w:rPr>
      </w:pPr>
    </w:p>
    <w:p w14:paraId="46632E1C" w14:textId="65ECB98B" w:rsidR="00B469F4" w:rsidRDefault="00B469F4" w:rsidP="00B469F4">
      <w:pPr>
        <w:rPr>
          <w:rFonts w:ascii="Times New Roman" w:hAnsi="Times New Roman"/>
        </w:rPr>
      </w:pPr>
    </w:p>
    <w:p w14:paraId="4596ED60" w14:textId="4A1D5A96" w:rsidR="00B469F4" w:rsidRDefault="00B469F4" w:rsidP="00B469F4">
      <w:pPr>
        <w:rPr>
          <w:rFonts w:ascii="Times New Roman" w:hAnsi="Times New Roman"/>
        </w:rPr>
      </w:pPr>
    </w:p>
    <w:p w14:paraId="6328F6BF" w14:textId="358ED774" w:rsidR="00B469F4" w:rsidRDefault="00B469F4" w:rsidP="00B469F4">
      <w:pPr>
        <w:rPr>
          <w:rFonts w:ascii="Times New Roman" w:hAnsi="Times New Roman"/>
        </w:rPr>
      </w:pPr>
    </w:p>
    <w:p w14:paraId="43EC3D5B" w14:textId="58FA9915" w:rsidR="00B469F4" w:rsidRDefault="00B469F4" w:rsidP="00B469F4">
      <w:pPr>
        <w:rPr>
          <w:rFonts w:ascii="Times New Roman" w:hAnsi="Times New Roman"/>
        </w:rPr>
      </w:pPr>
    </w:p>
    <w:p w14:paraId="20CFB058" w14:textId="5AACE128" w:rsidR="00B469F4" w:rsidRDefault="00B469F4" w:rsidP="00B469F4">
      <w:pPr>
        <w:rPr>
          <w:rFonts w:ascii="Times New Roman" w:hAnsi="Times New Roman"/>
        </w:rPr>
      </w:pPr>
    </w:p>
    <w:p w14:paraId="3546966C" w14:textId="70056D5F" w:rsidR="00B469F4" w:rsidRDefault="00B469F4" w:rsidP="00B469F4">
      <w:pPr>
        <w:rPr>
          <w:rFonts w:ascii="Times New Roman" w:hAnsi="Times New Roman"/>
        </w:rPr>
      </w:pPr>
    </w:p>
    <w:p w14:paraId="1B41C1EF" w14:textId="44B9C15F" w:rsidR="00B469F4" w:rsidRDefault="00B469F4" w:rsidP="00B469F4">
      <w:pPr>
        <w:rPr>
          <w:rFonts w:ascii="Times New Roman" w:hAnsi="Times New Roman"/>
        </w:rPr>
      </w:pPr>
    </w:p>
    <w:p w14:paraId="253C214C" w14:textId="0ED6148A" w:rsidR="00B469F4" w:rsidRDefault="00B469F4" w:rsidP="00B469F4">
      <w:pPr>
        <w:rPr>
          <w:rFonts w:ascii="Times New Roman" w:hAnsi="Times New Roman"/>
        </w:rPr>
      </w:pPr>
    </w:p>
    <w:p w14:paraId="45DEA0E3" w14:textId="08CF0B7F" w:rsidR="00B469F4" w:rsidRDefault="00B469F4" w:rsidP="00B469F4">
      <w:pPr>
        <w:rPr>
          <w:rFonts w:ascii="Times New Roman" w:hAnsi="Times New Roman"/>
        </w:rPr>
      </w:pPr>
    </w:p>
    <w:p w14:paraId="09F8B140" w14:textId="24B49AE0" w:rsidR="00B469F4" w:rsidRDefault="00B469F4" w:rsidP="00B469F4">
      <w:pPr>
        <w:rPr>
          <w:rFonts w:ascii="Times New Roman" w:hAnsi="Times New Roman"/>
        </w:rPr>
      </w:pPr>
    </w:p>
    <w:p w14:paraId="3FA646D0" w14:textId="68F75F52" w:rsidR="00B469F4" w:rsidRDefault="00B469F4" w:rsidP="00B469F4">
      <w:pPr>
        <w:rPr>
          <w:rFonts w:ascii="Times New Roman" w:hAnsi="Times New Roman"/>
        </w:rPr>
      </w:pPr>
    </w:p>
    <w:p w14:paraId="7510AABF" w14:textId="1B73590D" w:rsidR="00B469F4" w:rsidRDefault="00B469F4" w:rsidP="00B469F4">
      <w:pPr>
        <w:rPr>
          <w:rFonts w:ascii="Times New Roman" w:hAnsi="Times New Roman"/>
        </w:rPr>
      </w:pPr>
    </w:p>
    <w:p w14:paraId="332BFE59" w14:textId="39C95FC5" w:rsidR="00B469F4" w:rsidRDefault="00B469F4" w:rsidP="00B469F4">
      <w:pPr>
        <w:rPr>
          <w:rFonts w:ascii="Times New Roman" w:hAnsi="Times New Roman"/>
        </w:rPr>
      </w:pPr>
    </w:p>
    <w:p w14:paraId="7D6BCE52" w14:textId="2BD7241D" w:rsidR="00B469F4" w:rsidRDefault="00B469F4" w:rsidP="00B469F4">
      <w:pPr>
        <w:rPr>
          <w:rFonts w:ascii="Times New Roman" w:hAnsi="Times New Roman"/>
        </w:rPr>
      </w:pPr>
    </w:p>
    <w:p w14:paraId="77913DFB" w14:textId="1A03B109" w:rsidR="00B469F4" w:rsidRDefault="00B469F4" w:rsidP="00B469F4">
      <w:pPr>
        <w:rPr>
          <w:rFonts w:ascii="Times New Roman" w:hAnsi="Times New Roman"/>
        </w:rPr>
      </w:pPr>
    </w:p>
    <w:p w14:paraId="1AAB5AA6" w14:textId="3AC14482" w:rsidR="00B469F4" w:rsidRDefault="00B469F4" w:rsidP="00B469F4">
      <w:pPr>
        <w:rPr>
          <w:rFonts w:ascii="Times New Roman" w:hAnsi="Times New Roman"/>
        </w:rPr>
      </w:pPr>
    </w:p>
    <w:p w14:paraId="236DFD87" w14:textId="4DA3F6C3" w:rsidR="00B469F4" w:rsidRDefault="00B469F4" w:rsidP="00B469F4">
      <w:pPr>
        <w:rPr>
          <w:rFonts w:ascii="Times New Roman" w:hAnsi="Times New Roman"/>
        </w:rPr>
      </w:pPr>
    </w:p>
    <w:p w14:paraId="263E8510" w14:textId="478371B5" w:rsidR="00B469F4" w:rsidRDefault="00B469F4" w:rsidP="00B469F4">
      <w:pPr>
        <w:rPr>
          <w:rFonts w:ascii="Times New Roman" w:hAnsi="Times New Roman"/>
        </w:rPr>
      </w:pPr>
    </w:p>
    <w:p w14:paraId="18ADFDC1" w14:textId="65EC9626" w:rsidR="00B469F4" w:rsidRDefault="00B469F4" w:rsidP="00B469F4">
      <w:pPr>
        <w:rPr>
          <w:rFonts w:ascii="Times New Roman" w:hAnsi="Times New Roman"/>
        </w:rPr>
      </w:pPr>
    </w:p>
    <w:p w14:paraId="4049231F" w14:textId="50D524A4" w:rsidR="00B469F4" w:rsidRDefault="00B469F4" w:rsidP="00B469F4">
      <w:pPr>
        <w:rPr>
          <w:rFonts w:ascii="Times New Roman" w:hAnsi="Times New Roman"/>
        </w:rPr>
      </w:pPr>
    </w:p>
    <w:p w14:paraId="4B949ADD" w14:textId="77777777" w:rsidR="00B469F4" w:rsidRPr="00B469F4" w:rsidRDefault="00B469F4" w:rsidP="00B469F4">
      <w:pPr>
        <w:rPr>
          <w:rFonts w:ascii="Times New Roman" w:hAnsi="Times New Roman"/>
        </w:rPr>
      </w:pPr>
    </w:p>
    <w:p w14:paraId="2B9F5E95" w14:textId="289342B1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18 – FIM DO CÓDIGO</w:t>
      </w:r>
    </w:p>
    <w:p w14:paraId="18EA2B71" w14:textId="4899D1C0" w:rsidR="00B469F4" w:rsidRPr="00B469F4" w:rsidRDefault="00B469F4" w:rsidP="00B469F4">
      <w:pPr>
        <w:rPr>
          <w:rFonts w:ascii="Times New Roman" w:hAnsi="Times New Roman"/>
        </w:rPr>
      </w:pPr>
    </w:p>
    <w:p w14:paraId="646824E1" w14:textId="501099C7" w:rsidR="00B469F4" w:rsidRP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49F285" wp14:editId="7E0BC5FD">
            <wp:simplePos x="0" y="0"/>
            <wp:positionH relativeFrom="page">
              <wp:align>center</wp:align>
            </wp:positionH>
            <wp:positionV relativeFrom="paragraph">
              <wp:posOffset>30380</wp:posOffset>
            </wp:positionV>
            <wp:extent cx="4539916" cy="8085221"/>
            <wp:effectExtent l="0" t="0" r="0" b="0"/>
            <wp:wrapNone/>
            <wp:docPr id="49" name="Imagem 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916" cy="80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5DB27" w14:textId="6A754C3E" w:rsidR="00B469F4" w:rsidRDefault="00B469F4" w:rsidP="00C97409">
      <w:pPr>
        <w:rPr>
          <w:rFonts w:ascii="Times New Roman" w:hAnsi="Times New Roman"/>
        </w:rPr>
      </w:pPr>
    </w:p>
    <w:p w14:paraId="30FAE800" w14:textId="24A31D0C" w:rsidR="00B469F4" w:rsidRDefault="00B469F4" w:rsidP="00C97409">
      <w:pPr>
        <w:rPr>
          <w:rFonts w:ascii="Times New Roman" w:hAnsi="Times New Roman"/>
        </w:rPr>
      </w:pPr>
    </w:p>
    <w:p w14:paraId="209E0F0E" w14:textId="55535AA4" w:rsidR="00B469F4" w:rsidRDefault="00B469F4" w:rsidP="00C97409">
      <w:pPr>
        <w:rPr>
          <w:rFonts w:ascii="Times New Roman" w:hAnsi="Times New Roman"/>
        </w:rPr>
      </w:pPr>
    </w:p>
    <w:p w14:paraId="24EDCFD3" w14:textId="524A989C" w:rsidR="00B469F4" w:rsidRDefault="00B469F4" w:rsidP="00C97409">
      <w:pPr>
        <w:rPr>
          <w:rFonts w:ascii="Times New Roman" w:hAnsi="Times New Roman"/>
        </w:rPr>
      </w:pPr>
    </w:p>
    <w:p w14:paraId="495811F7" w14:textId="5FD1880F" w:rsidR="00B469F4" w:rsidRDefault="00B469F4" w:rsidP="00B469F4">
      <w:pPr>
        <w:ind w:left="720"/>
        <w:rPr>
          <w:rFonts w:ascii="Times New Roman" w:hAnsi="Times New Roman"/>
        </w:rPr>
      </w:pPr>
    </w:p>
    <w:p w14:paraId="045D9E4B" w14:textId="168E4A83" w:rsidR="0082031B" w:rsidRDefault="0082031B" w:rsidP="00B469F4">
      <w:pPr>
        <w:ind w:left="720"/>
        <w:rPr>
          <w:rFonts w:ascii="Times New Roman" w:hAnsi="Times New Roman"/>
        </w:rPr>
      </w:pPr>
    </w:p>
    <w:p w14:paraId="6BCD3DF5" w14:textId="3BCECCF3" w:rsidR="0082031B" w:rsidRDefault="0082031B" w:rsidP="00B469F4">
      <w:pPr>
        <w:ind w:left="720"/>
        <w:rPr>
          <w:rFonts w:ascii="Times New Roman" w:hAnsi="Times New Roman"/>
        </w:rPr>
      </w:pPr>
    </w:p>
    <w:p w14:paraId="07996451" w14:textId="22AA2955" w:rsidR="0082031B" w:rsidRDefault="0082031B" w:rsidP="00B469F4">
      <w:pPr>
        <w:ind w:left="720"/>
        <w:rPr>
          <w:rFonts w:ascii="Times New Roman" w:hAnsi="Times New Roman"/>
        </w:rPr>
      </w:pPr>
    </w:p>
    <w:p w14:paraId="7500544E" w14:textId="28AF178B" w:rsidR="0082031B" w:rsidRDefault="0082031B" w:rsidP="00B469F4">
      <w:pPr>
        <w:ind w:left="720"/>
        <w:rPr>
          <w:rFonts w:ascii="Times New Roman" w:hAnsi="Times New Roman"/>
        </w:rPr>
      </w:pPr>
    </w:p>
    <w:p w14:paraId="6026F5DA" w14:textId="51B29B8A" w:rsidR="0082031B" w:rsidRDefault="0082031B" w:rsidP="00B469F4">
      <w:pPr>
        <w:ind w:left="720"/>
        <w:rPr>
          <w:rFonts w:ascii="Times New Roman" w:hAnsi="Times New Roman"/>
        </w:rPr>
      </w:pPr>
    </w:p>
    <w:p w14:paraId="4C05D3D3" w14:textId="169C2590" w:rsidR="0082031B" w:rsidRDefault="0082031B" w:rsidP="00B469F4">
      <w:pPr>
        <w:ind w:left="720"/>
        <w:rPr>
          <w:rFonts w:ascii="Times New Roman" w:hAnsi="Times New Roman"/>
        </w:rPr>
      </w:pPr>
    </w:p>
    <w:p w14:paraId="7F59CBF7" w14:textId="32F2CDF3" w:rsidR="0082031B" w:rsidRDefault="0082031B" w:rsidP="00B469F4">
      <w:pPr>
        <w:ind w:left="720"/>
        <w:rPr>
          <w:rFonts w:ascii="Times New Roman" w:hAnsi="Times New Roman"/>
        </w:rPr>
      </w:pPr>
    </w:p>
    <w:p w14:paraId="27D3A9A3" w14:textId="7E1F9B31" w:rsidR="0082031B" w:rsidRDefault="0082031B" w:rsidP="00B469F4">
      <w:pPr>
        <w:ind w:left="720"/>
        <w:rPr>
          <w:rFonts w:ascii="Times New Roman" w:hAnsi="Times New Roman"/>
        </w:rPr>
      </w:pPr>
    </w:p>
    <w:p w14:paraId="1D91A3DC" w14:textId="7747E88A" w:rsidR="0082031B" w:rsidRDefault="0082031B" w:rsidP="00B469F4">
      <w:pPr>
        <w:ind w:left="720"/>
        <w:rPr>
          <w:rFonts w:ascii="Times New Roman" w:hAnsi="Times New Roman"/>
        </w:rPr>
      </w:pPr>
    </w:p>
    <w:p w14:paraId="1CB0EA20" w14:textId="4A1287FE" w:rsidR="0082031B" w:rsidRDefault="0082031B" w:rsidP="00B469F4">
      <w:pPr>
        <w:ind w:left="720"/>
        <w:rPr>
          <w:rFonts w:ascii="Times New Roman" w:hAnsi="Times New Roman"/>
        </w:rPr>
      </w:pPr>
    </w:p>
    <w:p w14:paraId="43F80838" w14:textId="1D602A3B" w:rsidR="0082031B" w:rsidRDefault="0082031B" w:rsidP="00B469F4">
      <w:pPr>
        <w:ind w:left="720"/>
        <w:rPr>
          <w:rFonts w:ascii="Times New Roman" w:hAnsi="Times New Roman"/>
        </w:rPr>
      </w:pPr>
    </w:p>
    <w:p w14:paraId="0D40E3C4" w14:textId="0D6E90E0" w:rsidR="0082031B" w:rsidRDefault="0082031B" w:rsidP="00B469F4">
      <w:pPr>
        <w:ind w:left="720"/>
        <w:rPr>
          <w:rFonts w:ascii="Times New Roman" w:hAnsi="Times New Roman"/>
        </w:rPr>
      </w:pPr>
    </w:p>
    <w:p w14:paraId="65B89D77" w14:textId="767DD1FE" w:rsidR="0082031B" w:rsidRDefault="0082031B" w:rsidP="00B469F4">
      <w:pPr>
        <w:ind w:left="720"/>
        <w:rPr>
          <w:rFonts w:ascii="Times New Roman" w:hAnsi="Times New Roman"/>
        </w:rPr>
      </w:pPr>
    </w:p>
    <w:p w14:paraId="53EDEF77" w14:textId="6A087B2D" w:rsidR="0082031B" w:rsidRDefault="0082031B" w:rsidP="00B469F4">
      <w:pPr>
        <w:ind w:left="720"/>
        <w:rPr>
          <w:rFonts w:ascii="Times New Roman" w:hAnsi="Times New Roman"/>
        </w:rPr>
      </w:pPr>
    </w:p>
    <w:p w14:paraId="626A4A1B" w14:textId="22A9E911" w:rsidR="0082031B" w:rsidRDefault="0082031B" w:rsidP="00B469F4">
      <w:pPr>
        <w:ind w:left="720"/>
        <w:rPr>
          <w:rFonts w:ascii="Times New Roman" w:hAnsi="Times New Roman"/>
        </w:rPr>
      </w:pPr>
    </w:p>
    <w:p w14:paraId="6B5F034B" w14:textId="370E5772" w:rsidR="0082031B" w:rsidRDefault="0082031B" w:rsidP="00B469F4">
      <w:pPr>
        <w:ind w:left="720"/>
        <w:rPr>
          <w:rFonts w:ascii="Times New Roman" w:hAnsi="Times New Roman"/>
        </w:rPr>
      </w:pPr>
    </w:p>
    <w:p w14:paraId="3C3D8C5A" w14:textId="203E2DAB" w:rsidR="0082031B" w:rsidRDefault="0082031B" w:rsidP="00B469F4">
      <w:pPr>
        <w:ind w:left="720"/>
        <w:rPr>
          <w:rFonts w:ascii="Times New Roman" w:hAnsi="Times New Roman"/>
        </w:rPr>
      </w:pPr>
    </w:p>
    <w:p w14:paraId="0C6AABDA" w14:textId="734F7C8B" w:rsidR="0082031B" w:rsidRDefault="0082031B" w:rsidP="00B469F4">
      <w:pPr>
        <w:ind w:left="720"/>
        <w:rPr>
          <w:rFonts w:ascii="Times New Roman" w:hAnsi="Times New Roman"/>
        </w:rPr>
      </w:pPr>
    </w:p>
    <w:p w14:paraId="4B69E319" w14:textId="383A00A3" w:rsidR="0082031B" w:rsidRDefault="0082031B" w:rsidP="00B469F4">
      <w:pPr>
        <w:ind w:left="720"/>
        <w:rPr>
          <w:rFonts w:ascii="Times New Roman" w:hAnsi="Times New Roman"/>
        </w:rPr>
      </w:pPr>
    </w:p>
    <w:p w14:paraId="24373CCA" w14:textId="7623E779" w:rsidR="0082031B" w:rsidRDefault="0082031B" w:rsidP="00B469F4">
      <w:pPr>
        <w:ind w:left="720"/>
        <w:rPr>
          <w:rFonts w:ascii="Times New Roman" w:hAnsi="Times New Roman"/>
        </w:rPr>
      </w:pPr>
    </w:p>
    <w:p w14:paraId="5A7401D8" w14:textId="2F77A319" w:rsidR="0082031B" w:rsidRDefault="0082031B" w:rsidP="00B469F4">
      <w:pPr>
        <w:ind w:left="720"/>
        <w:rPr>
          <w:rFonts w:ascii="Times New Roman" w:hAnsi="Times New Roman"/>
        </w:rPr>
      </w:pPr>
    </w:p>
    <w:p w14:paraId="1BB8B194" w14:textId="178136C9" w:rsidR="0082031B" w:rsidRDefault="0082031B" w:rsidP="00B469F4">
      <w:pPr>
        <w:ind w:left="720"/>
        <w:rPr>
          <w:rFonts w:ascii="Times New Roman" w:hAnsi="Times New Roman"/>
        </w:rPr>
      </w:pPr>
    </w:p>
    <w:p w14:paraId="531F8374" w14:textId="7B02C916" w:rsidR="0082031B" w:rsidRDefault="0082031B" w:rsidP="00B469F4">
      <w:pPr>
        <w:ind w:left="720"/>
        <w:rPr>
          <w:rFonts w:ascii="Times New Roman" w:hAnsi="Times New Roman"/>
        </w:rPr>
      </w:pPr>
    </w:p>
    <w:p w14:paraId="34E949ED" w14:textId="74C5E987" w:rsidR="0082031B" w:rsidRDefault="0082031B" w:rsidP="00B469F4">
      <w:pPr>
        <w:ind w:left="720"/>
        <w:rPr>
          <w:rFonts w:ascii="Times New Roman" w:hAnsi="Times New Roman"/>
        </w:rPr>
      </w:pPr>
    </w:p>
    <w:p w14:paraId="6CB31BF7" w14:textId="77777777" w:rsidR="00FD74B4" w:rsidRDefault="00FD74B4" w:rsidP="00B469F4">
      <w:pPr>
        <w:ind w:left="720"/>
        <w:rPr>
          <w:rFonts w:ascii="Times New Roman" w:hAnsi="Times New Roman"/>
        </w:rPr>
        <w:sectPr w:rsidR="00FD74B4" w:rsidSect="008B07EE">
          <w:headerReference w:type="default" r:id="rId74"/>
          <w:headerReference w:type="first" r:id="rId7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48BD3D" w14:textId="53C3CDC7" w:rsidR="00FD74B4" w:rsidRDefault="004649CE" w:rsidP="00FD74B4">
      <w:pPr>
        <w:pStyle w:val="FolhadeRostodosCaptulos"/>
        <w:rPr>
          <w:rFonts w:ascii="Times New Roman" w:hAnsi="Times New Roman"/>
        </w:rPr>
        <w:sectPr w:rsidR="00FD74B4" w:rsidSect="008B07EE">
          <w:headerReference w:type="first" r:id="rId7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9</w:t>
      </w:r>
      <w:r w:rsidR="00FD74B4" w:rsidRPr="006415DA">
        <w:rPr>
          <w:rFonts w:ascii="Times New Roman" w:hAnsi="Times New Roman"/>
        </w:rPr>
        <w:tab/>
      </w:r>
      <w:r w:rsidR="00FD74B4">
        <w:rPr>
          <w:rFonts w:ascii="Times New Roman" w:hAnsi="Times New Roman"/>
        </w:rPr>
        <w:t>SITE / PORTAL</w:t>
      </w:r>
    </w:p>
    <w:p w14:paraId="37927E84" w14:textId="3D61E20D" w:rsidR="004649CE" w:rsidRDefault="004649CE" w:rsidP="004649CE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SITE / PORTAL</w:t>
      </w:r>
    </w:p>
    <w:p w14:paraId="0A0C61F4" w14:textId="54D11DC5" w:rsidR="004649CE" w:rsidRPr="004649CE" w:rsidRDefault="00084435" w:rsidP="004649CE">
      <w:pPr>
        <w:pStyle w:val="Ttulo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iMAGENS DO PORTAL</w:t>
      </w:r>
    </w:p>
    <w:p w14:paraId="18167282" w14:textId="77777777" w:rsidR="004649CE" w:rsidRDefault="004649CE" w:rsidP="004649CE">
      <w:pPr>
        <w:pStyle w:val="PargrafodaLista"/>
        <w:rPr>
          <w:rFonts w:ascii="Times New Roman" w:hAnsi="Times New Roman"/>
        </w:rPr>
      </w:pPr>
    </w:p>
    <w:p w14:paraId="25677BE0" w14:textId="0087847D" w:rsidR="0082031B" w:rsidRDefault="004649CE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>FIGURA 1</w:t>
      </w:r>
      <w:r w:rsidR="00084435" w:rsidRPr="00084435">
        <w:rPr>
          <w:rFonts w:ascii="Times New Roman" w:hAnsi="Times New Roman"/>
        </w:rPr>
        <w:t>9</w:t>
      </w:r>
      <w:r w:rsidRPr="00084435">
        <w:rPr>
          <w:rFonts w:ascii="Times New Roman" w:hAnsi="Times New Roman"/>
        </w:rPr>
        <w:t xml:space="preserve"> – </w:t>
      </w:r>
      <w:r w:rsidR="00084435">
        <w:rPr>
          <w:rFonts w:ascii="Times New Roman" w:hAnsi="Times New Roman"/>
        </w:rPr>
        <w:t>INDEX</w:t>
      </w:r>
    </w:p>
    <w:p w14:paraId="76D61D44" w14:textId="1A53F413" w:rsidR="00084435" w:rsidRDefault="00084435" w:rsidP="00084435">
      <w:pPr>
        <w:pStyle w:val="PargrafodaLista"/>
        <w:rPr>
          <w:rFonts w:ascii="Times New Roman" w:hAnsi="Times New Roman"/>
        </w:rPr>
      </w:pPr>
    </w:p>
    <w:p w14:paraId="67A971F5" w14:textId="69F24D28" w:rsidR="00084435" w:rsidRDefault="00084435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3E57B2A" wp14:editId="0F86D5A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60720" cy="2799080"/>
            <wp:effectExtent l="0" t="0" r="0" b="1270"/>
            <wp:wrapNone/>
            <wp:docPr id="28" name="Imagem 2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7562B" w14:textId="560960F0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FD457B" w14:textId="17C6A1B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A36F6A5" w14:textId="775B33C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F9EC95C" w14:textId="699FB71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2F400A68" w14:textId="55293795" w:rsidR="00084435" w:rsidRDefault="00084435" w:rsidP="00084435">
      <w:pPr>
        <w:pStyle w:val="PargrafodaLista"/>
        <w:rPr>
          <w:rFonts w:ascii="Times New Roman" w:hAnsi="Times New Roman"/>
        </w:rPr>
      </w:pPr>
    </w:p>
    <w:p w14:paraId="01FEE510" w14:textId="3FED321E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55DAE82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CF9CFD3" w14:textId="0181096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E52C4BB" w14:textId="1D0FE71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D7BB637" w14:textId="60AC6EF1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28FB53" w14:textId="3A9DD3F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D9C72E" w14:textId="64BB13B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77F1264E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754DCA" w14:textId="17837B36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361CDE" w14:textId="6635C45E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 xml:space="preserve">FIGURA </w:t>
      </w:r>
      <w:r>
        <w:rPr>
          <w:rFonts w:ascii="Times New Roman" w:hAnsi="Times New Roman"/>
        </w:rPr>
        <w:t>20</w:t>
      </w:r>
      <w:r w:rsidRPr="00084435">
        <w:rPr>
          <w:rFonts w:ascii="Times New Roman" w:hAnsi="Times New Roman"/>
        </w:rPr>
        <w:t xml:space="preserve"> – INDEX</w:t>
      </w:r>
      <w:r>
        <w:rPr>
          <w:rFonts w:ascii="Times New Roman" w:hAnsi="Times New Roman"/>
        </w:rPr>
        <w:t xml:space="preserve"> 2</w:t>
      </w:r>
    </w:p>
    <w:p w14:paraId="37BB2FAD" w14:textId="4DC6F487" w:rsidR="00084435" w:rsidRDefault="00084435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D025117" wp14:editId="649FC744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760720" cy="2805430"/>
            <wp:effectExtent l="0" t="0" r="0" b="0"/>
            <wp:wrapNone/>
            <wp:docPr id="29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AAE6FF" w14:textId="6EFBD27D" w:rsidR="00084435" w:rsidRDefault="00084435" w:rsidP="00084435">
      <w:pPr>
        <w:rPr>
          <w:rFonts w:ascii="Times New Roman" w:hAnsi="Times New Roman"/>
        </w:rPr>
      </w:pPr>
    </w:p>
    <w:p w14:paraId="7813516F" w14:textId="36E829C0" w:rsidR="00084435" w:rsidRDefault="00084435" w:rsidP="00084435">
      <w:pPr>
        <w:rPr>
          <w:rFonts w:ascii="Times New Roman" w:hAnsi="Times New Roman"/>
        </w:rPr>
      </w:pPr>
    </w:p>
    <w:p w14:paraId="4FFA6D0E" w14:textId="55368302" w:rsidR="00084435" w:rsidRDefault="00084435" w:rsidP="00084435">
      <w:pPr>
        <w:rPr>
          <w:rFonts w:ascii="Times New Roman" w:hAnsi="Times New Roman"/>
        </w:rPr>
      </w:pPr>
    </w:p>
    <w:p w14:paraId="274CC429" w14:textId="470E29F8" w:rsidR="00084435" w:rsidRDefault="00084435" w:rsidP="00084435">
      <w:pPr>
        <w:rPr>
          <w:rFonts w:ascii="Times New Roman" w:hAnsi="Times New Roman"/>
        </w:rPr>
      </w:pPr>
    </w:p>
    <w:p w14:paraId="056CD71B" w14:textId="3B84C947" w:rsidR="00084435" w:rsidRDefault="00084435" w:rsidP="00084435">
      <w:pPr>
        <w:rPr>
          <w:rFonts w:ascii="Times New Roman" w:hAnsi="Times New Roman"/>
        </w:rPr>
      </w:pPr>
    </w:p>
    <w:p w14:paraId="702A718C" w14:textId="2752F003" w:rsidR="00084435" w:rsidRDefault="00084435" w:rsidP="00084435">
      <w:pPr>
        <w:rPr>
          <w:rFonts w:ascii="Times New Roman" w:hAnsi="Times New Roman"/>
        </w:rPr>
      </w:pPr>
    </w:p>
    <w:p w14:paraId="33CE6926" w14:textId="10A4AA47" w:rsidR="00084435" w:rsidRDefault="00084435" w:rsidP="00084435">
      <w:pPr>
        <w:rPr>
          <w:rFonts w:ascii="Times New Roman" w:hAnsi="Times New Roman"/>
        </w:rPr>
      </w:pPr>
    </w:p>
    <w:p w14:paraId="1825269C" w14:textId="6446E6B7" w:rsidR="00084435" w:rsidRDefault="00084435" w:rsidP="00084435">
      <w:pPr>
        <w:rPr>
          <w:rFonts w:ascii="Times New Roman" w:hAnsi="Times New Roman"/>
        </w:rPr>
      </w:pPr>
    </w:p>
    <w:p w14:paraId="7F4988B3" w14:textId="430E39E2" w:rsidR="00084435" w:rsidRDefault="00084435" w:rsidP="00084435">
      <w:pPr>
        <w:rPr>
          <w:rFonts w:ascii="Times New Roman" w:hAnsi="Times New Roman"/>
        </w:rPr>
      </w:pPr>
    </w:p>
    <w:p w14:paraId="13CF5A83" w14:textId="77777777" w:rsidR="00084435" w:rsidRPr="00084435" w:rsidRDefault="00084435" w:rsidP="00084435">
      <w:pPr>
        <w:rPr>
          <w:rFonts w:ascii="Times New Roman" w:hAnsi="Times New Roman"/>
        </w:rPr>
      </w:pPr>
    </w:p>
    <w:p w14:paraId="15E05DE4" w14:textId="795766B5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FIGURA 21 – INDEX 3</w:t>
      </w:r>
    </w:p>
    <w:p w14:paraId="290C2F02" w14:textId="18AA7032" w:rsidR="00084435" w:rsidRDefault="00084435" w:rsidP="00084435">
      <w:pPr>
        <w:rPr>
          <w:rFonts w:ascii="Times New Roman" w:hAnsi="Times New Roman"/>
        </w:rPr>
      </w:pPr>
    </w:p>
    <w:p w14:paraId="478EC295" w14:textId="5D9EEBD4" w:rsidR="00084435" w:rsidRPr="00084435" w:rsidRDefault="00C16C64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C7AA1B8" wp14:editId="4456C95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60720" cy="2805430"/>
            <wp:effectExtent l="0" t="0" r="0" b="0"/>
            <wp:wrapNone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72274" w14:textId="5075EBDC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E6430B" w14:textId="430DD8E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54812B5" w14:textId="390260F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B4F2BA4" w14:textId="1749FDB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C97CFE5" w14:textId="370F395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16A9F2" w14:textId="26829AB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B76CE66" w14:textId="17D9106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A7CC9A2" w14:textId="5E3433A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3AED9C7" w14:textId="35E552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9A19735" w14:textId="0732965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ABF138D" w14:textId="4F5DD0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1B6F7D" w14:textId="0090E4C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1A676DF" w14:textId="77777777" w:rsidR="00C16C64" w:rsidRDefault="00C16C64" w:rsidP="00C16C64">
      <w:pPr>
        <w:pStyle w:val="PargrafodaLista"/>
        <w:tabs>
          <w:tab w:val="clear" w:pos="851"/>
          <w:tab w:val="left" w:pos="720"/>
        </w:tabs>
        <w:rPr>
          <w:rFonts w:ascii="Times New Roman" w:hAnsi="Times New Roman"/>
        </w:rPr>
      </w:pPr>
    </w:p>
    <w:p w14:paraId="6CB774FF" w14:textId="1A6987A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86FBCB" w14:textId="54DC1CC3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939E8F4" w14:textId="4F4A1BB3" w:rsidR="00C16C64" w:rsidRPr="00C16C64" w:rsidRDefault="00C16C64" w:rsidP="00C16C64">
      <w:pPr>
        <w:ind w:left="426" w:hanging="426"/>
        <w:rPr>
          <w:rFonts w:ascii="Times New Roman" w:hAnsi="Times New Roman"/>
        </w:rPr>
      </w:pPr>
      <w:r>
        <w:rPr>
          <w:rFonts w:ascii="Times New Roman" w:hAnsi="Times New Roman"/>
        </w:rPr>
        <w:t>D.</w:t>
      </w:r>
      <w:r w:rsidRPr="00C16C64">
        <w:rPr>
          <w:rFonts w:ascii="Times New Roman" w:hAnsi="Times New Roman"/>
        </w:rPr>
        <w:t xml:space="preserve">  FIGURA 2</w:t>
      </w:r>
      <w:r>
        <w:rPr>
          <w:rFonts w:ascii="Times New Roman" w:hAnsi="Times New Roman"/>
        </w:rPr>
        <w:t>2</w:t>
      </w:r>
      <w:r w:rsidRPr="00C16C64">
        <w:rPr>
          <w:rFonts w:ascii="Times New Roman" w:hAnsi="Times New Roman"/>
        </w:rPr>
        <w:t xml:space="preserve"> – INDEX </w:t>
      </w:r>
      <w:r>
        <w:rPr>
          <w:rFonts w:ascii="Times New Roman" w:hAnsi="Times New Roman"/>
        </w:rPr>
        <w:t>4</w:t>
      </w:r>
    </w:p>
    <w:p w14:paraId="156487B9" w14:textId="6444BB0C" w:rsidR="00C16C64" w:rsidRDefault="00C16C64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0B97505" wp14:editId="0EB5596C">
            <wp:simplePos x="0" y="0"/>
            <wp:positionH relativeFrom="margin">
              <wp:align>right</wp:align>
            </wp:positionH>
            <wp:positionV relativeFrom="paragraph">
              <wp:posOffset>166370</wp:posOffset>
            </wp:positionV>
            <wp:extent cx="5760720" cy="2805430"/>
            <wp:effectExtent l="0" t="0" r="0" b="0"/>
            <wp:wrapNone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C8E5C9" w14:textId="62FECE7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582C5BB" w14:textId="3482F3D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ED076AA" w14:textId="3E65142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6C2DF14" w14:textId="3CF4E3F9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9DA9BE7" w14:textId="729BBB9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B78856B" w14:textId="39A33390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4FDDF0C" w14:textId="5A62B0F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72CCDC1" w14:textId="2CDE118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53F6AF" w14:textId="562B74B6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C293B7D" w14:textId="34DC0E4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91D0B97" w14:textId="6A529078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C7D4C18" w14:textId="7777777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82506CA" w14:textId="5D10172F" w:rsidR="00C16C64" w:rsidRPr="007F7A68" w:rsidRDefault="007F7A68" w:rsidP="007F7A68">
      <w:p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E.  </w:t>
      </w:r>
      <w:r w:rsidR="00C16C64"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3</w:t>
      </w:r>
      <w:r w:rsidR="00C16C64" w:rsidRPr="007F7A68">
        <w:rPr>
          <w:rFonts w:ascii="Times New Roman" w:hAnsi="Times New Roman"/>
        </w:rPr>
        <w:t xml:space="preserve"> – SOLICITAÇÕES</w:t>
      </w:r>
    </w:p>
    <w:p w14:paraId="05FA283A" w14:textId="27E58765" w:rsidR="00580025" w:rsidRDefault="00580025" w:rsidP="0058002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0676620" wp14:editId="6BC58B99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5760720" cy="2799080"/>
            <wp:effectExtent l="0" t="0" r="0" b="1270"/>
            <wp:wrapNone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EB048" w14:textId="32E9BD76" w:rsidR="00580025" w:rsidRDefault="00580025" w:rsidP="00580025">
      <w:pPr>
        <w:rPr>
          <w:rFonts w:ascii="Times New Roman" w:hAnsi="Times New Roman"/>
        </w:rPr>
      </w:pPr>
    </w:p>
    <w:p w14:paraId="70ABE368" w14:textId="0D401108" w:rsidR="00580025" w:rsidRDefault="00580025" w:rsidP="00580025">
      <w:pPr>
        <w:rPr>
          <w:rFonts w:ascii="Times New Roman" w:hAnsi="Times New Roman"/>
        </w:rPr>
      </w:pPr>
    </w:p>
    <w:p w14:paraId="6DDA2A4F" w14:textId="168FCB3A" w:rsidR="00580025" w:rsidRDefault="00580025" w:rsidP="00580025">
      <w:pPr>
        <w:rPr>
          <w:rFonts w:ascii="Times New Roman" w:hAnsi="Times New Roman"/>
        </w:rPr>
      </w:pPr>
    </w:p>
    <w:p w14:paraId="46A5B15D" w14:textId="7C5D71D9" w:rsidR="00580025" w:rsidRDefault="00580025" w:rsidP="00580025">
      <w:pPr>
        <w:rPr>
          <w:rFonts w:ascii="Times New Roman" w:hAnsi="Times New Roman"/>
        </w:rPr>
      </w:pPr>
    </w:p>
    <w:p w14:paraId="46ABFE9E" w14:textId="788EE73C" w:rsidR="00580025" w:rsidRDefault="00580025" w:rsidP="00580025">
      <w:pPr>
        <w:rPr>
          <w:rFonts w:ascii="Times New Roman" w:hAnsi="Times New Roman"/>
        </w:rPr>
      </w:pPr>
    </w:p>
    <w:p w14:paraId="5E963C14" w14:textId="3C900252" w:rsidR="00580025" w:rsidRDefault="00580025" w:rsidP="00580025">
      <w:pPr>
        <w:rPr>
          <w:rFonts w:ascii="Times New Roman" w:hAnsi="Times New Roman"/>
        </w:rPr>
      </w:pPr>
    </w:p>
    <w:p w14:paraId="3EA85331" w14:textId="63AA3FC8" w:rsidR="00580025" w:rsidRDefault="00580025" w:rsidP="00580025">
      <w:pPr>
        <w:rPr>
          <w:rFonts w:ascii="Times New Roman" w:hAnsi="Times New Roman"/>
        </w:rPr>
      </w:pPr>
    </w:p>
    <w:p w14:paraId="570BA7E9" w14:textId="01498871" w:rsidR="00580025" w:rsidRDefault="00580025" w:rsidP="00580025">
      <w:pPr>
        <w:rPr>
          <w:rFonts w:ascii="Times New Roman" w:hAnsi="Times New Roman"/>
        </w:rPr>
      </w:pPr>
    </w:p>
    <w:p w14:paraId="1F86C843" w14:textId="4A022929" w:rsidR="00580025" w:rsidRDefault="00580025" w:rsidP="00580025">
      <w:pPr>
        <w:rPr>
          <w:rFonts w:ascii="Times New Roman" w:hAnsi="Times New Roman"/>
        </w:rPr>
      </w:pPr>
    </w:p>
    <w:p w14:paraId="4FC67444" w14:textId="1C8FFE57" w:rsidR="00580025" w:rsidRDefault="00580025" w:rsidP="00580025">
      <w:pPr>
        <w:rPr>
          <w:rFonts w:ascii="Times New Roman" w:hAnsi="Times New Roman"/>
        </w:rPr>
      </w:pPr>
    </w:p>
    <w:p w14:paraId="5B1D0ADF" w14:textId="346579EB" w:rsidR="00580025" w:rsidRDefault="00580025" w:rsidP="00580025">
      <w:pPr>
        <w:rPr>
          <w:rFonts w:ascii="Times New Roman" w:hAnsi="Times New Roman"/>
        </w:rPr>
      </w:pPr>
    </w:p>
    <w:p w14:paraId="3402F14E" w14:textId="6FF01B5E" w:rsidR="00716131" w:rsidRDefault="00716131" w:rsidP="00580025">
      <w:pPr>
        <w:rPr>
          <w:rFonts w:ascii="Times New Roman" w:hAnsi="Times New Roman"/>
        </w:rPr>
      </w:pPr>
    </w:p>
    <w:p w14:paraId="6956E3C6" w14:textId="456D223C" w:rsidR="00716131" w:rsidRDefault="00716131" w:rsidP="00580025">
      <w:pPr>
        <w:rPr>
          <w:rFonts w:ascii="Times New Roman" w:hAnsi="Times New Roman"/>
        </w:rPr>
      </w:pPr>
    </w:p>
    <w:p w14:paraId="06C72294" w14:textId="77777777" w:rsidR="00716131" w:rsidRDefault="00716131" w:rsidP="00580025">
      <w:pPr>
        <w:rPr>
          <w:rFonts w:ascii="Times New Roman" w:hAnsi="Times New Roman"/>
        </w:rPr>
      </w:pPr>
    </w:p>
    <w:p w14:paraId="1134D361" w14:textId="00CB7F92" w:rsidR="00580025" w:rsidRPr="00580025" w:rsidRDefault="00580025" w:rsidP="00580025">
      <w:pPr>
        <w:rPr>
          <w:rFonts w:ascii="Times New Roman" w:hAnsi="Times New Roman"/>
        </w:rPr>
      </w:pPr>
    </w:p>
    <w:p w14:paraId="671DB0CD" w14:textId="70F7BF42" w:rsidR="00580025" w:rsidRPr="007F7A68" w:rsidRDefault="00580025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4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–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CADASTRO DE CARROS</w:t>
      </w:r>
    </w:p>
    <w:p w14:paraId="6783509A" w14:textId="74A69903" w:rsidR="00716131" w:rsidRDefault="00716131" w:rsidP="00716131">
      <w:pPr>
        <w:rPr>
          <w:rFonts w:ascii="Times New Roman" w:hAnsi="Times New Roman"/>
        </w:rPr>
      </w:pPr>
    </w:p>
    <w:p w14:paraId="2D95B871" w14:textId="3648F423" w:rsidR="00716131" w:rsidRDefault="00716131" w:rsidP="00716131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F8CBA82" wp14:editId="27CAB9DC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60720" cy="2837180"/>
            <wp:effectExtent l="0" t="0" r="0" b="1270"/>
            <wp:wrapNone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86B2F" w14:textId="1493B8FC" w:rsidR="00716131" w:rsidRDefault="00716131" w:rsidP="00716131">
      <w:pPr>
        <w:rPr>
          <w:rFonts w:ascii="Times New Roman" w:hAnsi="Times New Roman"/>
        </w:rPr>
      </w:pPr>
    </w:p>
    <w:p w14:paraId="344666DB" w14:textId="4EA2436F" w:rsidR="00716131" w:rsidRDefault="00716131" w:rsidP="00716131">
      <w:pPr>
        <w:rPr>
          <w:rFonts w:ascii="Times New Roman" w:hAnsi="Times New Roman"/>
        </w:rPr>
      </w:pPr>
    </w:p>
    <w:p w14:paraId="5F5BDEBA" w14:textId="343F9B11" w:rsidR="00716131" w:rsidRDefault="00716131" w:rsidP="00716131">
      <w:pPr>
        <w:rPr>
          <w:rFonts w:ascii="Times New Roman" w:hAnsi="Times New Roman"/>
        </w:rPr>
      </w:pPr>
    </w:p>
    <w:p w14:paraId="5AFA3312" w14:textId="3E0B55FF" w:rsidR="00716131" w:rsidRDefault="00716131" w:rsidP="00716131">
      <w:pPr>
        <w:rPr>
          <w:rFonts w:ascii="Times New Roman" w:hAnsi="Times New Roman"/>
        </w:rPr>
      </w:pPr>
    </w:p>
    <w:p w14:paraId="73402F49" w14:textId="0062F14B" w:rsidR="00716131" w:rsidRDefault="00716131" w:rsidP="00716131">
      <w:pPr>
        <w:rPr>
          <w:rFonts w:ascii="Times New Roman" w:hAnsi="Times New Roman"/>
        </w:rPr>
      </w:pPr>
    </w:p>
    <w:p w14:paraId="6ECF81C4" w14:textId="29B22CE6" w:rsidR="00716131" w:rsidRDefault="00716131" w:rsidP="00716131">
      <w:pPr>
        <w:rPr>
          <w:rFonts w:ascii="Times New Roman" w:hAnsi="Times New Roman"/>
        </w:rPr>
      </w:pPr>
    </w:p>
    <w:p w14:paraId="33713C9C" w14:textId="4C50BF7B" w:rsidR="00716131" w:rsidRDefault="00716131" w:rsidP="00716131">
      <w:pPr>
        <w:rPr>
          <w:rFonts w:ascii="Times New Roman" w:hAnsi="Times New Roman"/>
        </w:rPr>
      </w:pPr>
    </w:p>
    <w:p w14:paraId="19AC3AAB" w14:textId="1F58E083" w:rsidR="00716131" w:rsidRDefault="00716131" w:rsidP="00716131">
      <w:pPr>
        <w:rPr>
          <w:rFonts w:ascii="Times New Roman" w:hAnsi="Times New Roman"/>
        </w:rPr>
      </w:pPr>
    </w:p>
    <w:p w14:paraId="2FA9C361" w14:textId="1EB92626" w:rsidR="00716131" w:rsidRDefault="00716131" w:rsidP="00716131">
      <w:pPr>
        <w:rPr>
          <w:rFonts w:ascii="Times New Roman" w:hAnsi="Times New Roman"/>
        </w:rPr>
      </w:pPr>
    </w:p>
    <w:p w14:paraId="3FF94557" w14:textId="58E5E3A9" w:rsidR="00716131" w:rsidRDefault="00716131" w:rsidP="00716131">
      <w:pPr>
        <w:rPr>
          <w:rFonts w:ascii="Times New Roman" w:hAnsi="Times New Roman"/>
        </w:rPr>
      </w:pPr>
    </w:p>
    <w:p w14:paraId="065BA80F" w14:textId="054AFCE1" w:rsidR="00716131" w:rsidRDefault="00716131" w:rsidP="00716131">
      <w:pPr>
        <w:rPr>
          <w:rFonts w:ascii="Times New Roman" w:hAnsi="Times New Roman"/>
        </w:rPr>
      </w:pPr>
    </w:p>
    <w:p w14:paraId="40196462" w14:textId="149672C3" w:rsidR="00716131" w:rsidRDefault="00716131" w:rsidP="00716131">
      <w:pPr>
        <w:rPr>
          <w:rFonts w:ascii="Times New Roman" w:hAnsi="Times New Roman"/>
        </w:rPr>
      </w:pPr>
    </w:p>
    <w:p w14:paraId="6ABD61A1" w14:textId="77777777" w:rsidR="00716131" w:rsidRPr="00716131" w:rsidRDefault="00716131" w:rsidP="00716131">
      <w:pPr>
        <w:rPr>
          <w:rFonts w:ascii="Times New Roman" w:hAnsi="Times New Roman"/>
        </w:rPr>
      </w:pPr>
    </w:p>
    <w:p w14:paraId="5A33B8D4" w14:textId="7E17C360" w:rsidR="00716131" w:rsidRDefault="00EB33F2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25 - CATÁLOGO</w:t>
      </w:r>
    </w:p>
    <w:p w14:paraId="2AB8DD06" w14:textId="00884204" w:rsidR="00716131" w:rsidRPr="00C16C64" w:rsidRDefault="00716131" w:rsidP="00716131">
      <w:pPr>
        <w:pStyle w:val="PargrafodaLista"/>
        <w:ind w:left="1080"/>
        <w:rPr>
          <w:rFonts w:ascii="Times New Roman" w:hAnsi="Times New Roman"/>
        </w:rPr>
      </w:pPr>
    </w:p>
    <w:p w14:paraId="00732941" w14:textId="0659535F" w:rsidR="00C16C64" w:rsidRDefault="00EB33F2" w:rsidP="00C16C64">
      <w:pPr>
        <w:pStyle w:val="PargrafodaLista"/>
        <w:ind w:left="1080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E050290" wp14:editId="2BE014A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2837180"/>
            <wp:effectExtent l="0" t="0" r="0" b="1270"/>
            <wp:wrapNone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10BA41" w14:textId="314E9C36" w:rsidR="00C16C64" w:rsidRPr="00C16C64" w:rsidRDefault="00C16C64" w:rsidP="00C16C64">
      <w:pPr>
        <w:pStyle w:val="PargrafodaLista"/>
        <w:ind w:left="1080"/>
        <w:rPr>
          <w:rFonts w:ascii="Times New Roman" w:hAnsi="Times New Roman"/>
        </w:rPr>
      </w:pPr>
    </w:p>
    <w:p w14:paraId="577853C2" w14:textId="4CA4072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BB3E4B2" w14:textId="4F5965F7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3A9A4C0" w14:textId="0E22226F" w:rsidR="00A552B1" w:rsidRDefault="00A552B1" w:rsidP="00084435">
      <w:pPr>
        <w:pStyle w:val="PargrafodaLista"/>
        <w:rPr>
          <w:rFonts w:ascii="Times New Roman" w:hAnsi="Times New Roman"/>
        </w:rPr>
      </w:pPr>
    </w:p>
    <w:p w14:paraId="4E8FB724" w14:textId="7A71D078" w:rsidR="00A552B1" w:rsidRDefault="00A552B1" w:rsidP="00084435">
      <w:pPr>
        <w:pStyle w:val="PargrafodaLista"/>
        <w:rPr>
          <w:rFonts w:ascii="Times New Roman" w:hAnsi="Times New Roman"/>
        </w:rPr>
      </w:pPr>
    </w:p>
    <w:p w14:paraId="7B57771D" w14:textId="6581868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513A22B" w14:textId="4D412862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7B70C7F" w14:textId="24673643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6995ED1" w14:textId="64D72D6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DF67C99" w14:textId="6416D6CA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B3B0216" w14:textId="01CBE5C1" w:rsidR="00A552B1" w:rsidRDefault="00A552B1" w:rsidP="00084435">
      <w:pPr>
        <w:pStyle w:val="PargrafodaLista"/>
        <w:rPr>
          <w:rFonts w:ascii="Times New Roman" w:hAnsi="Times New Roman"/>
        </w:rPr>
      </w:pPr>
    </w:p>
    <w:p w14:paraId="0639D5D6" w14:textId="73CD3979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46AE545" w14:textId="7F6C841E" w:rsidR="00A552B1" w:rsidRDefault="00A552B1" w:rsidP="00A552B1">
      <w:pPr>
        <w:pStyle w:val="PargrafodaLista"/>
        <w:rPr>
          <w:rFonts w:ascii="Times New Roman" w:hAnsi="Times New Roman"/>
        </w:rPr>
      </w:pPr>
    </w:p>
    <w:p w14:paraId="01156D43" w14:textId="2E0D4848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E9ABAB0" w14:textId="20F8D0B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046AAA89" w14:textId="0B1CFEE6" w:rsidR="007A63D1" w:rsidRDefault="007A63D1" w:rsidP="00A552B1">
      <w:pPr>
        <w:pStyle w:val="PargrafodaLista"/>
        <w:rPr>
          <w:rFonts w:ascii="Times New Roman" w:hAnsi="Times New Roman"/>
        </w:rPr>
      </w:pPr>
    </w:p>
    <w:p w14:paraId="726B68B6" w14:textId="1D9CFFF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2B134A5E" w14:textId="1E18CA1F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80ED629" w14:textId="2C3AC70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65F11840" w14:textId="6D3C3380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990B70D" w14:textId="7FCB49CE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4DB6D1B" w14:textId="60F575A8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3AF877F" w14:textId="3FEDE855" w:rsidR="007A63D1" w:rsidRDefault="007A63D1" w:rsidP="00A552B1">
      <w:pPr>
        <w:pStyle w:val="PargrafodaLista"/>
        <w:rPr>
          <w:rFonts w:ascii="Times New Roman" w:hAnsi="Times New Roman"/>
        </w:rPr>
      </w:pPr>
    </w:p>
    <w:p w14:paraId="24F6CC83" w14:textId="2B1089F2" w:rsidR="007A63D1" w:rsidRDefault="007A63D1" w:rsidP="00A552B1">
      <w:pPr>
        <w:pStyle w:val="PargrafodaLista"/>
        <w:rPr>
          <w:rFonts w:ascii="Times New Roman" w:hAnsi="Times New Roman"/>
        </w:rPr>
      </w:pPr>
    </w:p>
    <w:p w14:paraId="3488BFEA" w14:textId="7D3733EB" w:rsidR="007A63D1" w:rsidRDefault="007A63D1" w:rsidP="00A552B1">
      <w:pPr>
        <w:pStyle w:val="PargrafodaLista"/>
        <w:rPr>
          <w:rFonts w:ascii="Times New Roman" w:hAnsi="Times New Roman"/>
        </w:rPr>
      </w:pPr>
    </w:p>
    <w:p w14:paraId="49CFBC40" w14:textId="4175C315" w:rsidR="007A63D1" w:rsidRDefault="007A63D1" w:rsidP="00A552B1">
      <w:pPr>
        <w:pStyle w:val="PargrafodaLista"/>
        <w:rPr>
          <w:rFonts w:ascii="Times New Roman" w:hAnsi="Times New Roman"/>
        </w:rPr>
      </w:pPr>
    </w:p>
    <w:p w14:paraId="6FE827E8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B925196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8C3E320" w14:textId="77777777" w:rsidR="00905940" w:rsidRDefault="00905940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  <w:sectPr w:rsidR="00905940" w:rsidSect="008B07EE">
          <w:headerReference w:type="default" r:id="rId84"/>
          <w:headerReference w:type="first" r:id="rId8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25768DC1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4F314F2B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52783B9E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6F3752DA" w14:textId="0E348BF0" w:rsidR="00985752" w:rsidRDefault="00985752" w:rsidP="00985752">
      <w:pPr>
        <w:tabs>
          <w:tab w:val="clear" w:pos="851"/>
        </w:tabs>
        <w:spacing w:line="24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REFERÊNCIAS</w:t>
      </w:r>
    </w:p>
    <w:p w14:paraId="07A2D059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33342DAF" w14:textId="77777777" w:rsidR="00985752" w:rsidRDefault="00985752" w:rsidP="00985752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5BAE1367" w14:textId="18712B1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UNSPLASH banco de imagens </w:t>
      </w:r>
      <w:r w:rsidR="009A1327">
        <w:rPr>
          <w:rFonts w:ascii="Times New Roman" w:hAnsi="Times New Roman"/>
        </w:rPr>
        <w:t>gratuitos,</w:t>
      </w:r>
      <w:r>
        <w:rPr>
          <w:rFonts w:ascii="Times New Roman" w:hAnsi="Times New Roman"/>
        </w:rPr>
        <w:t xml:space="preserve"> onde foram coletadas diversas imagens utilizadas nesse </w:t>
      </w:r>
      <w:r w:rsidR="009A1327">
        <w:rPr>
          <w:rFonts w:ascii="Times New Roman" w:hAnsi="Times New Roman"/>
        </w:rPr>
        <w:t>projeto</w:t>
      </w:r>
      <w:r>
        <w:rPr>
          <w:rFonts w:ascii="Times New Roman" w:hAnsi="Times New Roman"/>
        </w:rPr>
        <w:t xml:space="preserve">. Disponível em: &lt; </w:t>
      </w:r>
      <w:hyperlink r:id="rId86" w:history="1">
        <w:r w:rsidRPr="00B35649">
          <w:rPr>
            <w:rStyle w:val="Hyperlink"/>
            <w:rFonts w:ascii="Times New Roman" w:hAnsi="Times New Roman"/>
          </w:rPr>
          <w:t>https://unsplash.com/</w:t>
        </w:r>
      </w:hyperlink>
      <w:r>
        <w:rPr>
          <w:rFonts w:ascii="Times New Roman" w:hAnsi="Times New Roman"/>
        </w:rPr>
        <w:t xml:space="preserve"> &gt;.</w:t>
      </w:r>
    </w:p>
    <w:p w14:paraId="01838520" w14:textId="7777777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BC33DC1" w14:textId="77777777" w:rsidR="00985752" w:rsidRDefault="00985752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BC9879B" w14:textId="7FC52E7D" w:rsidR="00985752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PEXELS banco de imagens gratuito, onde foram coletadas diversas imagens utilizadas projeto.</w:t>
      </w:r>
    </w:p>
    <w:p w14:paraId="4D14C975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Disponível em: &lt; </w:t>
      </w:r>
      <w:hyperlink r:id="rId87" w:history="1">
        <w:r w:rsidRPr="00B35649">
          <w:rPr>
            <w:rStyle w:val="Hyperlink"/>
            <w:rFonts w:ascii="Times New Roman" w:hAnsi="Times New Roman"/>
          </w:rPr>
          <w:t>https://www.pexels.com/pt-br/</w:t>
        </w:r>
      </w:hyperlink>
      <w:r>
        <w:rPr>
          <w:rFonts w:ascii="Times New Roman" w:hAnsi="Times New Roman"/>
        </w:rPr>
        <w:t xml:space="preserve"> &gt;.</w:t>
      </w:r>
    </w:p>
    <w:p w14:paraId="4BCB33A0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1E01560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511DD74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FIGMA editor gráfico de vetor e prototipagem de projetos, utilizado para criação do wireframe desse projeto. Disponíve em: &lt; </w:t>
      </w:r>
      <w:hyperlink r:id="rId88" w:history="1">
        <w:r w:rsidRPr="00B35649">
          <w:rPr>
            <w:rStyle w:val="Hyperlink"/>
            <w:rFonts w:ascii="Times New Roman" w:hAnsi="Times New Roman"/>
          </w:rPr>
          <w:t>https://www.figma.com/</w:t>
        </w:r>
      </w:hyperlink>
      <w:r>
        <w:rPr>
          <w:rFonts w:ascii="Times New Roman" w:hAnsi="Times New Roman"/>
        </w:rPr>
        <w:t xml:space="preserve"> &gt;.</w:t>
      </w:r>
    </w:p>
    <w:p w14:paraId="419DB1A8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1AA79779" w14:textId="77777777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3D65EA49" w14:textId="6AF17C48" w:rsidR="009A1327" w:rsidRDefault="009A1327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JIRA ferramenta que permite o monitoramento de tarefas e acompanhamento de projetos, usado para otimização do  andamento do trabalho de todos o membros do grupo. Disponível em: &lt; </w:t>
      </w:r>
      <w:hyperlink r:id="rId89" w:history="1">
        <w:r w:rsidR="006E318E" w:rsidRPr="00B35649">
          <w:rPr>
            <w:rStyle w:val="Hyperlink"/>
            <w:rFonts w:ascii="Times New Roman" w:hAnsi="Times New Roman"/>
          </w:rPr>
          <w:t>https://www.atlassian.com/br/software/jira</w:t>
        </w:r>
      </w:hyperlink>
      <w:r w:rsidR="006E318E">
        <w:rPr>
          <w:rFonts w:ascii="Times New Roman" w:hAnsi="Times New Roman"/>
        </w:rPr>
        <w:t xml:space="preserve"> &gt;.</w:t>
      </w:r>
    </w:p>
    <w:p w14:paraId="05284416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53BC2734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03EF319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GITHUB plataforma de hospedagem de código-fontes e arquivos com controle de versão, utilizado para armazenamento de toda a estrutura e arquivos de nosso projeto. Disponível em: &lt; </w:t>
      </w:r>
      <w:hyperlink r:id="rId90" w:history="1">
        <w:r w:rsidRPr="00B35649">
          <w:rPr>
            <w:rStyle w:val="Hyperlink"/>
            <w:rFonts w:ascii="Times New Roman" w:hAnsi="Times New Roman"/>
          </w:rPr>
          <w:t>https://github.com/</w:t>
        </w:r>
      </w:hyperlink>
      <w:r>
        <w:rPr>
          <w:rFonts w:ascii="Times New Roman" w:hAnsi="Times New Roman"/>
        </w:rPr>
        <w:t xml:space="preserve"> &gt;.</w:t>
      </w:r>
    </w:p>
    <w:p w14:paraId="5ABB7F06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6F57069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7137775E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CANVA plataforma de design gráfico que permite aos usuários criarem gráficos de mídias sociais, apresentações, infográficos, postêres e outros conteúdos visuais, usado para estruturação de nossa apresentação final do projeto. Disponível em: &lt; </w:t>
      </w:r>
      <w:hyperlink r:id="rId91" w:history="1">
        <w:r w:rsidRPr="00B35649">
          <w:rPr>
            <w:rStyle w:val="Hyperlink"/>
            <w:rFonts w:ascii="Times New Roman" w:hAnsi="Times New Roman"/>
          </w:rPr>
          <w:t>https://www.canva.com/</w:t>
        </w:r>
      </w:hyperlink>
      <w:r>
        <w:rPr>
          <w:rFonts w:ascii="Times New Roman" w:hAnsi="Times New Roman"/>
        </w:rPr>
        <w:t xml:space="preserve"> &gt;.</w:t>
      </w:r>
    </w:p>
    <w:p w14:paraId="14F990EE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54F47244" w14:textId="77777777" w:rsidR="006E318E" w:rsidRDefault="006E318E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1047C1D2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ADOBE </w:t>
      </w:r>
      <w:r w:rsidR="006E318E">
        <w:rPr>
          <w:rFonts w:ascii="Times New Roman" w:hAnsi="Times New Roman"/>
        </w:rPr>
        <w:t>PHOTOSHOP software</w:t>
      </w:r>
      <w:r>
        <w:rPr>
          <w:rFonts w:ascii="Times New Roman" w:hAnsi="Times New Roman"/>
        </w:rPr>
        <w:t xml:space="preserve"> editor de imagens bidimensionais usado para ajuste das imagens utilizadas nesse projeto. Disponível em: </w:t>
      </w:r>
    </w:p>
    <w:p w14:paraId="27D5DC57" w14:textId="5636D2F4" w:rsidR="006E318E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&lt; </w:t>
      </w:r>
      <w:r w:rsidR="006E318E">
        <w:rPr>
          <w:rFonts w:ascii="Times New Roman" w:hAnsi="Times New Roman"/>
        </w:rPr>
        <w:t xml:space="preserve"> </w:t>
      </w:r>
      <w:hyperlink r:id="rId92" w:history="1">
        <w:r w:rsidRPr="00B35649">
          <w:rPr>
            <w:rStyle w:val="Hyperlink"/>
            <w:rFonts w:ascii="Times New Roman" w:hAnsi="Times New Roman"/>
          </w:rPr>
          <w:t>https://www.adobe.com/br/products/photoshop.html?mv=affiliate&amp;mv2=red</w:t>
        </w:r>
      </w:hyperlink>
      <w:r>
        <w:rPr>
          <w:rFonts w:ascii="Times New Roman" w:hAnsi="Times New Roman"/>
        </w:rPr>
        <w:t xml:space="preserve"> &gt;.</w:t>
      </w:r>
    </w:p>
    <w:p w14:paraId="142C3809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BA847B4" w14:textId="77777777" w:rsidR="001E2FE8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5D7C17E" w14:textId="77777777" w:rsidR="009E1D51" w:rsidRDefault="001E2FE8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ECLIPSE IDE ferramenta  IDE que compreende </w:t>
      </w:r>
      <w:r w:rsidR="009E1D51">
        <w:rPr>
          <w:rFonts w:ascii="Times New Roman" w:hAnsi="Times New Roman"/>
        </w:rPr>
        <w:t xml:space="preserve">diversos  tipos de linguagens, ao qual foi utilizado para desnevolvimento desse projeto. Disponível em: </w:t>
      </w:r>
    </w:p>
    <w:p w14:paraId="030464C6" w14:textId="77777777" w:rsidR="001E2FE8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&lt; </w:t>
      </w:r>
      <w:hyperlink r:id="rId93" w:history="1">
        <w:r w:rsidRPr="00B35649">
          <w:rPr>
            <w:rStyle w:val="Hyperlink"/>
            <w:rFonts w:ascii="Times New Roman" w:hAnsi="Times New Roman"/>
          </w:rPr>
          <w:t>https://www.eclipse.org/downloads/</w:t>
        </w:r>
      </w:hyperlink>
      <w:r>
        <w:rPr>
          <w:rFonts w:ascii="Times New Roman" w:hAnsi="Times New Roman"/>
        </w:rPr>
        <w:t xml:space="preserve"> &gt;.</w:t>
      </w:r>
    </w:p>
    <w:p w14:paraId="7ACD7ADE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7CE86176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4ADE0CAF" w14:textId="2CD7D9DD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VISU</w:t>
      </w:r>
      <w:r w:rsidR="00C07430">
        <w:rPr>
          <w:rFonts w:ascii="Times New Roman" w:hAnsi="Times New Roman"/>
        </w:rPr>
        <w:t>AL</w:t>
      </w:r>
      <w:r>
        <w:rPr>
          <w:rFonts w:ascii="Times New Roman" w:hAnsi="Times New Roman"/>
        </w:rPr>
        <w:t xml:space="preserve"> STUDIO CODE editor </w:t>
      </w:r>
      <w:r w:rsidR="00A37600">
        <w:rPr>
          <w:rFonts w:ascii="Times New Roman" w:hAnsi="Times New Roman"/>
        </w:rPr>
        <w:t>de código</w:t>
      </w:r>
      <w:r>
        <w:rPr>
          <w:rFonts w:ascii="Times New Roman" w:hAnsi="Times New Roman"/>
        </w:rPr>
        <w:t xml:space="preserve">-fonte usado para edição e desenvolvimento dos códigos utilizados nesse projeto. Disponível em: &lt; </w:t>
      </w:r>
      <w:hyperlink r:id="rId94" w:history="1">
        <w:r w:rsidRPr="00B35649">
          <w:rPr>
            <w:rStyle w:val="Hyperlink"/>
            <w:rFonts w:ascii="Times New Roman" w:hAnsi="Times New Roman"/>
          </w:rPr>
          <w:t>https://code.visualstudio.com/</w:t>
        </w:r>
      </w:hyperlink>
      <w:r>
        <w:rPr>
          <w:rFonts w:ascii="Times New Roman" w:hAnsi="Times New Roman"/>
        </w:rPr>
        <w:t xml:space="preserve"> &gt;</w:t>
      </w:r>
    </w:p>
    <w:p w14:paraId="2A7D9529" w14:textId="2ED0195E" w:rsidR="00A37600" w:rsidRDefault="00A37600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340AB54" w14:textId="42F9AEE6" w:rsidR="00905940" w:rsidRDefault="00905940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6F4E72F2" w14:textId="77777777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</w:pPr>
    </w:p>
    <w:p w14:paraId="039D75D1" w14:textId="2F9CA50D" w:rsidR="009E1D51" w:rsidRDefault="009E1D51" w:rsidP="00985752">
      <w:pPr>
        <w:tabs>
          <w:tab w:val="clear" w:pos="851"/>
        </w:tabs>
        <w:spacing w:line="240" w:lineRule="auto"/>
        <w:rPr>
          <w:rFonts w:ascii="Times New Roman" w:hAnsi="Times New Roman"/>
        </w:rPr>
        <w:sectPr w:rsidR="009E1D51" w:rsidSect="008B07EE">
          <w:headerReference w:type="first" r:id="rId9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412DBEDC" w14:textId="77777777" w:rsidR="00905940" w:rsidRDefault="00905940" w:rsidP="00905940">
      <w:pPr>
        <w:tabs>
          <w:tab w:val="clear" w:pos="851"/>
        </w:tabs>
        <w:spacing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MYSQL WORKBENCH ferramenta visual dc design de banco de dados que intrega o desenvolvimento, administração, design, criação e manutenção de SQL em um único ambiente, e foi utilizado para elaboração e desenvolvimento do banco de dados desse projeto. Disponível em: &lt; </w:t>
      </w:r>
      <w:hyperlink r:id="rId96" w:history="1">
        <w:r w:rsidRPr="00B35649">
          <w:rPr>
            <w:rStyle w:val="Hyperlink"/>
            <w:rFonts w:ascii="Times New Roman" w:hAnsi="Times New Roman"/>
          </w:rPr>
          <w:t>https://www.mysql.com/products/workbench/</w:t>
        </w:r>
      </w:hyperlink>
      <w:r>
        <w:rPr>
          <w:rFonts w:ascii="Times New Roman" w:hAnsi="Times New Roman"/>
        </w:rPr>
        <w:t xml:space="preserve"> &gt;</w:t>
      </w:r>
    </w:p>
    <w:p w14:paraId="2322D9C6" w14:textId="12FFD178" w:rsidR="00A552B1" w:rsidRDefault="00A552B1" w:rsidP="00985752">
      <w:pPr>
        <w:rPr>
          <w:rFonts w:ascii="Times New Roman" w:hAnsi="Times New Roman"/>
        </w:rPr>
      </w:pPr>
    </w:p>
    <w:p w14:paraId="7B13B05F" w14:textId="34E347A6" w:rsidR="00905940" w:rsidRDefault="00905940" w:rsidP="0098575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MICROSOFT OFFICE </w:t>
      </w:r>
      <w:r w:rsidR="00BD1E08">
        <w:rPr>
          <w:rFonts w:ascii="Times New Roman" w:hAnsi="Times New Roman"/>
        </w:rPr>
        <w:t xml:space="preserve">pacote de aplicativos para escritório e serviços, que foram utilizados para elaboração da documentação e cronograma desse projeto. Disponível em: &lt; </w:t>
      </w:r>
      <w:hyperlink r:id="rId97" w:history="1">
        <w:r w:rsidR="00BD1E08" w:rsidRPr="00B35649">
          <w:rPr>
            <w:rStyle w:val="Hyperlink"/>
            <w:rFonts w:ascii="Times New Roman" w:hAnsi="Times New Roman"/>
          </w:rPr>
          <w:t>https://www.office.com/</w:t>
        </w:r>
      </w:hyperlink>
      <w:r w:rsidR="00BD1E08">
        <w:rPr>
          <w:rFonts w:ascii="Times New Roman" w:hAnsi="Times New Roman"/>
        </w:rPr>
        <w:t xml:space="preserve"> &gt;</w:t>
      </w:r>
    </w:p>
    <w:p w14:paraId="0E406C6C" w14:textId="588C18CA" w:rsidR="00BD1E08" w:rsidRDefault="00BD1E08" w:rsidP="00985752">
      <w:pPr>
        <w:rPr>
          <w:rFonts w:ascii="Times New Roman" w:hAnsi="Times New Roman"/>
        </w:rPr>
      </w:pPr>
    </w:p>
    <w:p w14:paraId="119FE802" w14:textId="39A70AA6" w:rsidR="00BD1E08" w:rsidRDefault="00C13C07" w:rsidP="00985752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14:paraId="58505793" w14:textId="1D3C7C78" w:rsidR="00C13C07" w:rsidRDefault="00C13C07" w:rsidP="00985752">
      <w:pPr>
        <w:rPr>
          <w:rFonts w:ascii="Times New Roman" w:hAnsi="Times New Roman"/>
        </w:rPr>
      </w:pPr>
    </w:p>
    <w:p w14:paraId="347FC7CF" w14:textId="25211D3A" w:rsidR="00C13C07" w:rsidRDefault="00C13C07" w:rsidP="00985752">
      <w:pPr>
        <w:rPr>
          <w:rFonts w:ascii="Times New Roman" w:hAnsi="Times New Roman"/>
        </w:rPr>
      </w:pPr>
    </w:p>
    <w:p w14:paraId="026B096C" w14:textId="5F55356C" w:rsidR="00C13C07" w:rsidRDefault="00C13C07" w:rsidP="00985752">
      <w:pPr>
        <w:rPr>
          <w:rFonts w:ascii="Times New Roman" w:hAnsi="Times New Roman"/>
        </w:rPr>
      </w:pPr>
    </w:p>
    <w:p w14:paraId="62EF4B1F" w14:textId="1121E1C5" w:rsidR="00C13C07" w:rsidRDefault="00C13C07" w:rsidP="00985752">
      <w:pPr>
        <w:rPr>
          <w:rFonts w:ascii="Times New Roman" w:hAnsi="Times New Roman"/>
        </w:rPr>
      </w:pPr>
    </w:p>
    <w:p w14:paraId="5BDEFF8F" w14:textId="14FEE53F" w:rsidR="00C13C07" w:rsidRDefault="00C13C07" w:rsidP="00985752">
      <w:pPr>
        <w:rPr>
          <w:rFonts w:ascii="Times New Roman" w:hAnsi="Times New Roman"/>
        </w:rPr>
      </w:pPr>
    </w:p>
    <w:p w14:paraId="11AD62A1" w14:textId="43AD6B91" w:rsidR="00C13C07" w:rsidRDefault="00C13C07" w:rsidP="00985752">
      <w:pPr>
        <w:rPr>
          <w:rFonts w:ascii="Times New Roman" w:hAnsi="Times New Roman"/>
        </w:rPr>
      </w:pPr>
    </w:p>
    <w:p w14:paraId="6F04728A" w14:textId="18AB024F" w:rsidR="00C13C07" w:rsidRDefault="00C13C07" w:rsidP="00985752">
      <w:pPr>
        <w:rPr>
          <w:rFonts w:ascii="Times New Roman" w:hAnsi="Times New Roman"/>
        </w:rPr>
      </w:pPr>
    </w:p>
    <w:p w14:paraId="73845302" w14:textId="36716A6A" w:rsidR="00C13C07" w:rsidRDefault="00C13C07" w:rsidP="00985752">
      <w:pPr>
        <w:rPr>
          <w:rFonts w:ascii="Times New Roman" w:hAnsi="Times New Roman"/>
        </w:rPr>
      </w:pPr>
    </w:p>
    <w:p w14:paraId="380C338F" w14:textId="4722C0A0" w:rsidR="00C13C07" w:rsidRDefault="00C13C07" w:rsidP="00985752">
      <w:pPr>
        <w:rPr>
          <w:rFonts w:ascii="Times New Roman" w:hAnsi="Times New Roman"/>
        </w:rPr>
      </w:pPr>
    </w:p>
    <w:p w14:paraId="1B44A580" w14:textId="338DDE24" w:rsidR="00C13C07" w:rsidRDefault="00C13C07" w:rsidP="00985752">
      <w:pPr>
        <w:rPr>
          <w:rFonts w:ascii="Times New Roman" w:hAnsi="Times New Roman"/>
        </w:rPr>
      </w:pPr>
    </w:p>
    <w:p w14:paraId="648FDF38" w14:textId="7E7366DE" w:rsidR="00C13C07" w:rsidRDefault="00C13C07" w:rsidP="00985752">
      <w:pPr>
        <w:rPr>
          <w:rFonts w:ascii="Times New Roman" w:hAnsi="Times New Roman"/>
        </w:rPr>
      </w:pPr>
    </w:p>
    <w:p w14:paraId="2C3E58B2" w14:textId="6EDD7CDA" w:rsidR="00C13C07" w:rsidRDefault="00C13C07" w:rsidP="00985752">
      <w:pPr>
        <w:rPr>
          <w:rFonts w:ascii="Times New Roman" w:hAnsi="Times New Roman"/>
        </w:rPr>
      </w:pPr>
    </w:p>
    <w:p w14:paraId="420BAF61" w14:textId="55540390" w:rsidR="00C13C07" w:rsidRDefault="00C13C07" w:rsidP="00985752">
      <w:pPr>
        <w:rPr>
          <w:rFonts w:ascii="Times New Roman" w:hAnsi="Times New Roman"/>
        </w:rPr>
      </w:pPr>
    </w:p>
    <w:p w14:paraId="131997A9" w14:textId="57DBFAE5" w:rsidR="00C13C07" w:rsidRDefault="00C13C07" w:rsidP="00985752">
      <w:pPr>
        <w:rPr>
          <w:rFonts w:ascii="Times New Roman" w:hAnsi="Times New Roman"/>
        </w:rPr>
      </w:pPr>
    </w:p>
    <w:p w14:paraId="2D350E7D" w14:textId="6779AF71" w:rsidR="00C13C07" w:rsidRDefault="00C13C07" w:rsidP="00985752">
      <w:pPr>
        <w:rPr>
          <w:rFonts w:ascii="Times New Roman" w:hAnsi="Times New Roman"/>
        </w:rPr>
      </w:pPr>
    </w:p>
    <w:p w14:paraId="424C80AE" w14:textId="0BF16C01" w:rsidR="00C13C07" w:rsidRDefault="00C13C07" w:rsidP="00985752">
      <w:pPr>
        <w:rPr>
          <w:rFonts w:ascii="Times New Roman" w:hAnsi="Times New Roman"/>
        </w:rPr>
      </w:pPr>
    </w:p>
    <w:p w14:paraId="47C91F34" w14:textId="09BEFA9D" w:rsidR="00C13C07" w:rsidRDefault="00C13C07" w:rsidP="00985752">
      <w:pPr>
        <w:rPr>
          <w:rFonts w:ascii="Times New Roman" w:hAnsi="Times New Roman"/>
        </w:rPr>
      </w:pPr>
    </w:p>
    <w:p w14:paraId="7EA12203" w14:textId="06A2CA26" w:rsidR="00C13C07" w:rsidRDefault="00C13C07" w:rsidP="00985752">
      <w:pPr>
        <w:rPr>
          <w:rFonts w:ascii="Times New Roman" w:hAnsi="Times New Roman"/>
        </w:rPr>
      </w:pPr>
    </w:p>
    <w:p w14:paraId="2E31CD6D" w14:textId="47A29C39" w:rsidR="00C13C07" w:rsidRDefault="00C13C07" w:rsidP="00985752">
      <w:pPr>
        <w:rPr>
          <w:rFonts w:ascii="Times New Roman" w:hAnsi="Times New Roman"/>
        </w:rPr>
      </w:pPr>
    </w:p>
    <w:p w14:paraId="44501771" w14:textId="4FA010A2" w:rsidR="00C13C07" w:rsidRDefault="00C13C07" w:rsidP="00985752">
      <w:pPr>
        <w:rPr>
          <w:rFonts w:ascii="Times New Roman" w:hAnsi="Times New Roman"/>
        </w:rPr>
      </w:pPr>
    </w:p>
    <w:p w14:paraId="4AAAF4BD" w14:textId="1B7BC0FE" w:rsidR="00C13C07" w:rsidRDefault="00C13C07" w:rsidP="00985752">
      <w:pPr>
        <w:rPr>
          <w:rFonts w:ascii="Times New Roman" w:hAnsi="Times New Roman"/>
        </w:rPr>
      </w:pPr>
    </w:p>
    <w:p w14:paraId="75A78AF0" w14:textId="378A2202" w:rsidR="00C13C07" w:rsidRDefault="00C13C07" w:rsidP="00985752">
      <w:pPr>
        <w:rPr>
          <w:rFonts w:ascii="Times New Roman" w:hAnsi="Times New Roman"/>
        </w:rPr>
      </w:pPr>
    </w:p>
    <w:p w14:paraId="49477447" w14:textId="5544A18E" w:rsidR="00C13C07" w:rsidRDefault="00C13C07" w:rsidP="00985752">
      <w:pPr>
        <w:rPr>
          <w:rFonts w:ascii="Times New Roman" w:hAnsi="Times New Roman"/>
        </w:rPr>
      </w:pPr>
    </w:p>
    <w:p w14:paraId="0788BF92" w14:textId="77777777" w:rsidR="00C13C07" w:rsidRDefault="00C13C07" w:rsidP="00985752">
      <w:pPr>
        <w:rPr>
          <w:rFonts w:ascii="Times New Roman" w:hAnsi="Times New Roman"/>
        </w:rPr>
        <w:sectPr w:rsidR="00C13C07" w:rsidSect="008B07EE">
          <w:headerReference w:type="first" r:id="rId9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7CE85AB4" w14:textId="79E16BAF" w:rsidR="00C13C07" w:rsidRDefault="00C13C07" w:rsidP="00C13C07">
      <w:pPr>
        <w:tabs>
          <w:tab w:val="clear" w:pos="851"/>
        </w:tabs>
        <w:spacing w:line="24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TECNOLOGIAS</w:t>
      </w:r>
    </w:p>
    <w:p w14:paraId="78EC9F27" w14:textId="77777777" w:rsidR="00C13C07" w:rsidRDefault="00C13C07" w:rsidP="00C13C07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28A28D6F" w14:textId="77777777" w:rsidR="00C13C07" w:rsidRDefault="00C13C07" w:rsidP="00C13C07">
      <w:pPr>
        <w:tabs>
          <w:tab w:val="clear" w:pos="851"/>
        </w:tabs>
        <w:spacing w:line="240" w:lineRule="auto"/>
        <w:jc w:val="left"/>
        <w:rPr>
          <w:rFonts w:ascii="Times New Roman" w:hAnsi="Times New Roman"/>
        </w:rPr>
      </w:pPr>
    </w:p>
    <w:p w14:paraId="1928C1FF" w14:textId="1A631B14" w:rsidR="00C13C07" w:rsidRDefault="00C13C07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HTML5, linguagem de marcação para a World Wide Web</w:t>
      </w:r>
      <w:r w:rsidR="00232E53">
        <w:rPr>
          <w:rFonts w:ascii="Times New Roman" w:hAnsi="Times New Roman"/>
        </w:rPr>
        <w:t>, usado no projeto para o desenvolvimento do front end.</w:t>
      </w:r>
    </w:p>
    <w:p w14:paraId="67127B5F" w14:textId="77777777" w:rsidR="00232E53" w:rsidRDefault="00232E53" w:rsidP="00C13C07">
      <w:pPr>
        <w:rPr>
          <w:rFonts w:ascii="Times New Roman" w:hAnsi="Times New Roman"/>
        </w:rPr>
      </w:pPr>
    </w:p>
    <w:p w14:paraId="52AD94B8" w14:textId="70B4F780" w:rsidR="00C13C07" w:rsidRDefault="00C13C07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CSS3, é a terceira versão da Cascading Style Sheets</w:t>
      </w:r>
      <w:r w:rsidR="00232E53">
        <w:rPr>
          <w:rFonts w:ascii="Times New Roman" w:hAnsi="Times New Roman"/>
        </w:rPr>
        <w:t>, onde é definido o estilos de projetos web, e foi usado para essa finalidade em nosso projeto.</w:t>
      </w:r>
    </w:p>
    <w:p w14:paraId="6987D0D3" w14:textId="77777777" w:rsidR="00232E53" w:rsidRDefault="00232E53" w:rsidP="00C13C07">
      <w:pPr>
        <w:rPr>
          <w:rFonts w:ascii="Times New Roman" w:hAnsi="Times New Roman"/>
        </w:rPr>
      </w:pPr>
    </w:p>
    <w:p w14:paraId="44A0870B" w14:textId="4B13D2B0" w:rsidR="00232E53" w:rsidRDefault="00232E53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JAVA SCRIPT, uma linguagem de programação interpretrada e estruturada de scritp em alto nível que é utilizada junto com HTML5 e CSS3. Foi usada para o desenvolvimento mecânico front end.</w:t>
      </w:r>
    </w:p>
    <w:p w14:paraId="52868859" w14:textId="0E299314" w:rsidR="00232E53" w:rsidRDefault="00232E53" w:rsidP="00C13C07">
      <w:pPr>
        <w:rPr>
          <w:rFonts w:ascii="Times New Roman" w:hAnsi="Times New Roman"/>
        </w:rPr>
      </w:pPr>
    </w:p>
    <w:p w14:paraId="6BFC2A73" w14:textId="29217920" w:rsidR="00232E53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BOOTSTRAP, framework web com código-fonte aberto, que foi utilizado para auxilido de desenvolvimento de nosso projeto. Disponível em: &lt;</w:t>
      </w:r>
      <w:r w:rsidRPr="00AF4C62">
        <w:t xml:space="preserve"> </w:t>
      </w:r>
      <w:hyperlink r:id="rId99" w:history="1">
        <w:r w:rsidRPr="00B35649">
          <w:rPr>
            <w:rStyle w:val="Hyperlink"/>
            <w:rFonts w:ascii="Times New Roman" w:hAnsi="Times New Roman"/>
          </w:rPr>
          <w:t>https://getbootstrap.com/</w:t>
        </w:r>
      </w:hyperlink>
      <w:r>
        <w:rPr>
          <w:rFonts w:ascii="Times New Roman" w:hAnsi="Times New Roman"/>
        </w:rPr>
        <w:t>&gt;</w:t>
      </w:r>
    </w:p>
    <w:p w14:paraId="29051368" w14:textId="27D272DD" w:rsidR="00AF4C62" w:rsidRDefault="00AF4C62" w:rsidP="00C13C07">
      <w:pPr>
        <w:rPr>
          <w:rFonts w:ascii="Times New Roman" w:hAnsi="Times New Roman"/>
        </w:rPr>
      </w:pPr>
    </w:p>
    <w:p w14:paraId="4F8D3F22" w14:textId="6A62C2AE" w:rsidR="00AF4C62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PHP MYADMIN, aplicativo de código aberto parta criação de bases de dados. Utilizado em nosso projeto para o desenvolvimento de um banco de dados. Disponível em: &lt; </w:t>
      </w:r>
      <w:hyperlink r:id="rId100" w:history="1">
        <w:r w:rsidRPr="00B35649">
          <w:rPr>
            <w:rStyle w:val="Hyperlink"/>
            <w:rFonts w:ascii="Times New Roman" w:hAnsi="Times New Roman"/>
          </w:rPr>
          <w:t>https://www.phpmyadmin.net/</w:t>
        </w:r>
      </w:hyperlink>
      <w:r>
        <w:rPr>
          <w:rFonts w:ascii="Times New Roman" w:hAnsi="Times New Roman"/>
        </w:rPr>
        <w:t xml:space="preserve"> &gt;</w:t>
      </w:r>
    </w:p>
    <w:p w14:paraId="69D38EC2" w14:textId="7418AAD9" w:rsidR="00AF4C62" w:rsidRDefault="00AF4C62" w:rsidP="00C13C07">
      <w:pPr>
        <w:rPr>
          <w:rFonts w:ascii="Times New Roman" w:hAnsi="Times New Roman"/>
        </w:rPr>
      </w:pPr>
    </w:p>
    <w:p w14:paraId="715F4921" w14:textId="07F5F8DC" w:rsidR="00AF4C62" w:rsidRDefault="00AF4C62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MYSQL, sistema de gerenciamento de banco de dados que utiliza a linguagem SQL, que foi aplicado no projeto justamente para essa finalidade.Disponível em: &lt; </w:t>
      </w:r>
      <w:hyperlink r:id="rId101" w:history="1">
        <w:r w:rsidR="00F90751" w:rsidRPr="00B35649">
          <w:rPr>
            <w:rStyle w:val="Hyperlink"/>
            <w:rFonts w:ascii="Times New Roman" w:hAnsi="Times New Roman"/>
          </w:rPr>
          <w:t>https://www.mysql.com/</w:t>
        </w:r>
      </w:hyperlink>
      <w:r w:rsidR="00F90751">
        <w:rPr>
          <w:rFonts w:ascii="Times New Roman" w:hAnsi="Times New Roman"/>
        </w:rPr>
        <w:t xml:space="preserve"> &gt;</w:t>
      </w:r>
    </w:p>
    <w:p w14:paraId="0258C9D8" w14:textId="2344269B" w:rsidR="00F90751" w:rsidRDefault="00F90751" w:rsidP="00C13C07">
      <w:pPr>
        <w:rPr>
          <w:rFonts w:ascii="Times New Roman" w:hAnsi="Times New Roman"/>
        </w:rPr>
      </w:pPr>
    </w:p>
    <w:p w14:paraId="0889D890" w14:textId="288F5A35" w:rsidR="00F90751" w:rsidRDefault="00F90751" w:rsidP="00C13C07">
      <w:pPr>
        <w:rPr>
          <w:rFonts w:ascii="Times New Roman" w:hAnsi="Times New Roman"/>
        </w:rPr>
      </w:pPr>
      <w:r>
        <w:rPr>
          <w:rFonts w:ascii="Times New Roman" w:hAnsi="Times New Roman"/>
        </w:rPr>
        <w:t>JAVA (JSP), é uma tecnologia para desenvolvimento de softwares para criarem páginas web. Foi utilizada amplamente em nosso projeto para interface do usuário.</w:t>
      </w:r>
    </w:p>
    <w:p w14:paraId="039182F9" w14:textId="77777777" w:rsidR="00F90751" w:rsidRDefault="00F90751" w:rsidP="00C13C07">
      <w:pPr>
        <w:rPr>
          <w:rFonts w:ascii="Times New Roman" w:hAnsi="Times New Roman"/>
        </w:rPr>
      </w:pPr>
    </w:p>
    <w:p w14:paraId="2A614586" w14:textId="77777777" w:rsidR="00232E53" w:rsidRDefault="00232E53" w:rsidP="00C13C07">
      <w:pPr>
        <w:rPr>
          <w:rFonts w:ascii="Times New Roman" w:hAnsi="Times New Roman"/>
        </w:rPr>
      </w:pPr>
    </w:p>
    <w:p w14:paraId="32B34695" w14:textId="77777777" w:rsidR="00C13C07" w:rsidRPr="00C13C07" w:rsidRDefault="00C13C07" w:rsidP="00C13C07">
      <w:pPr>
        <w:rPr>
          <w:rFonts w:ascii="Times New Roman" w:hAnsi="Times New Roman"/>
        </w:rPr>
      </w:pPr>
    </w:p>
    <w:sectPr w:rsidR="00C13C07" w:rsidRPr="00C13C07" w:rsidSect="008B07EE">
      <w:headerReference w:type="first" r:id="rId10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1" w:author="HEDER LUIZ DOS SANTOS" w:date="2022-04-28T20:25:00Z" w:initials="HLDS">
    <w:p w14:paraId="25D3A0F8" w14:textId="6EE253A9" w:rsidR="00232A8B" w:rsidRDefault="00232A8B">
      <w:pPr>
        <w:pStyle w:val="Textodecomentrio"/>
      </w:pPr>
      <w:r>
        <w:rPr>
          <w:rStyle w:val="Refdecomentrio"/>
        </w:rPr>
        <w:annotationRef/>
      </w:r>
      <w:r>
        <w:t>Adicionar cor #467878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D3A0F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576AD" w16cex:dateUtc="2022-04-28T23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D3A0F8" w16cid:durableId="261576AD"/>
</w16cid:commentsIds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B8BA8" w14:textId="77777777" w:rsidR="00FB32A2" w:rsidRDefault="00FB32A2">
      <w:r>
        <w:separator/>
      </w:r>
    </w:p>
    <w:p w14:paraId="046961D5" w14:textId="77777777" w:rsidR="00FB32A2" w:rsidRDefault="00FB32A2"/>
    <w:p w14:paraId="59DAEBE3" w14:textId="77777777" w:rsidR="00FB32A2" w:rsidRDefault="00FB32A2"/>
    <w:p w14:paraId="3E98568E" w14:textId="77777777" w:rsidR="00FB32A2" w:rsidRDefault="00FB32A2"/>
  </w:endnote>
  <w:endnote w:type="continuationSeparator" w:id="0">
    <w:p w14:paraId="4E82AA45" w14:textId="77777777" w:rsidR="00FB32A2" w:rsidRDefault="00FB32A2">
      <w:r>
        <w:continuationSeparator/>
      </w:r>
    </w:p>
    <w:p w14:paraId="05CAF29C" w14:textId="77777777" w:rsidR="00FB32A2" w:rsidRDefault="00FB32A2"/>
    <w:p w14:paraId="55CA0078" w14:textId="77777777" w:rsidR="00FB32A2" w:rsidRDefault="00FB32A2"/>
    <w:p w14:paraId="4180E578" w14:textId="77777777" w:rsidR="00FB32A2" w:rsidRDefault="00FB32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DA98" w14:textId="77777777" w:rsidR="00A338F3" w:rsidRDefault="00A338F3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49D0F" w14:textId="77777777" w:rsidR="00A338F3" w:rsidRDefault="00A338F3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18F9" w14:textId="77777777" w:rsidR="00A338F3" w:rsidRDefault="00A338F3" w:rsidP="00317E2D">
    <w:pPr>
      <w:pStyle w:val="Rodap"/>
      <w:ind w:right="36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BF31" w14:textId="77777777" w:rsidR="00A338F3" w:rsidRDefault="00A338F3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F7013" w14:textId="77777777" w:rsidR="00A338F3" w:rsidRDefault="00A338F3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A78FB" w14:textId="77777777" w:rsidR="00A338F3" w:rsidRDefault="00A338F3">
    <w:pPr>
      <w:pStyle w:val="Rodap"/>
      <w:ind w:right="36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44086" w14:textId="77777777" w:rsidR="00A338F3" w:rsidRDefault="00A338F3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FCF62" w14:textId="77777777" w:rsidR="00A338F3" w:rsidRDefault="00A338F3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77D3A" w14:textId="77777777" w:rsidR="00A338F3" w:rsidRDefault="00A338F3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79B7B" w14:textId="77777777" w:rsidR="00A338F3" w:rsidRDefault="00A338F3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1775A" w14:textId="77777777" w:rsidR="00BD6B0C" w:rsidRDefault="00BD6B0C" w:rsidP="00317E2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D534" w14:textId="77777777" w:rsidR="00A338F3" w:rsidRDefault="00A338F3" w:rsidP="00460E73">
    <w:pPr>
      <w:pStyle w:val="Rodap"/>
      <w:ind w:right="36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31EA" w14:textId="77777777" w:rsidR="00BD6B0C" w:rsidRDefault="00BD6B0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E2047" w14:textId="77777777" w:rsidR="00A338F3" w:rsidRDefault="00A338F3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9B93503" w14:textId="77777777" w:rsidR="00A338F3" w:rsidRDefault="00A338F3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C78F4" w14:textId="77777777" w:rsidR="00A338F3" w:rsidRDefault="00A338F3" w:rsidP="00460E73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B0D76" w14:textId="77777777" w:rsidR="00A338F3" w:rsidRDefault="00A338F3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28824" w14:textId="77777777" w:rsidR="00A338F3" w:rsidRDefault="00A338F3" w:rsidP="00317E2D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DDB6" w14:textId="77777777" w:rsidR="00A338F3" w:rsidRDefault="00A338F3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BFED4" w14:textId="77777777" w:rsidR="00A338F3" w:rsidRDefault="00A338F3" w:rsidP="00317E2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82546" w14:textId="77777777" w:rsidR="00A338F3" w:rsidRDefault="00A338F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5CCC1" w14:textId="77777777" w:rsidR="00FB32A2" w:rsidRDefault="00FB32A2">
      <w:r>
        <w:separator/>
      </w:r>
    </w:p>
    <w:p w14:paraId="684CED1D" w14:textId="77777777" w:rsidR="00FB32A2" w:rsidRDefault="00FB32A2"/>
    <w:p w14:paraId="6A316C0A" w14:textId="77777777" w:rsidR="00FB32A2" w:rsidRDefault="00FB32A2"/>
    <w:p w14:paraId="050ABB2A" w14:textId="77777777" w:rsidR="00FB32A2" w:rsidRDefault="00FB32A2"/>
  </w:footnote>
  <w:footnote w:type="continuationSeparator" w:id="0">
    <w:p w14:paraId="2A1F4CE2" w14:textId="77777777" w:rsidR="00FB32A2" w:rsidRDefault="00FB32A2">
      <w:r>
        <w:continuationSeparator/>
      </w:r>
    </w:p>
    <w:p w14:paraId="0DD544F5" w14:textId="77777777" w:rsidR="00FB32A2" w:rsidRDefault="00FB32A2"/>
    <w:p w14:paraId="49C33016" w14:textId="77777777" w:rsidR="00FB32A2" w:rsidRDefault="00FB32A2"/>
    <w:p w14:paraId="6018A7F6" w14:textId="77777777" w:rsidR="00FB32A2" w:rsidRDefault="00FB32A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03543" w14:textId="77777777" w:rsidR="00A338F3" w:rsidRDefault="00A338F3" w:rsidP="008828E4">
    <w:pPr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543B1" w14:textId="77777777" w:rsidR="00A338F3" w:rsidRDefault="00A338F3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D0FBE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48B1EA21" w14:textId="30A62F4B" w:rsidR="00A338F3" w:rsidRPr="00E37DB5" w:rsidRDefault="00A338F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496A401" wp14:editId="5C973A5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Conector ret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0DAB5F" id="Conector reto 12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 w14:paraId="6C6FC270" w14:textId="77777777" w:rsidR="00A338F3" w:rsidRDefault="00A338F3" w:rsidP="005C1AA4">
    <w:pPr>
      <w:ind w:right="284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FCD19" w14:textId="77777777" w:rsidR="00A338F3" w:rsidRDefault="00A338F3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6D9C01A9" w14:textId="204B2430" w:rsidR="00A338F3" w:rsidRPr="00E576CE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21E641A" wp14:editId="3AC12F9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1" name="Conector re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662EE4" id="Conector reto 1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E576CE">
      <w:rPr>
        <w:rFonts w:ascii="Times New Roman" w:hAnsi="Times New Roman"/>
        <w:b/>
        <w:color w:val="999999"/>
        <w:sz w:val="20"/>
        <w:szCs w:val="20"/>
      </w:rPr>
      <w:t>ATRIBUIÇÃO DE CARGOS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95E04" w14:textId="77777777" w:rsidR="00A338F3" w:rsidRDefault="00A338F3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65F01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10778D3F" w14:textId="6D7A5515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02F2F398" wp14:editId="36A1850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Conector ret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7BD37" id="Conector reto 10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241EC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19</w:t>
    </w:r>
    <w:r>
      <w:rPr>
        <w:rStyle w:val="Nmerodepgina"/>
      </w:rPr>
      <w:fldChar w:fldCharType="end"/>
    </w:r>
  </w:p>
  <w:p w14:paraId="4317D0AD" w14:textId="0AC163E3" w:rsidR="00A338F3" w:rsidRPr="00713631" w:rsidRDefault="00A338F3">
    <w:pPr>
      <w:ind w:right="397"/>
      <w:jc w:val="right"/>
      <w:rPr>
        <w:rFonts w:ascii="Times New Roman" w:hAnsi="Times New Roman"/>
        <w:b/>
        <w:color w:val="808080"/>
        <w:sz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3D77BFE6" wp14:editId="36B64D5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9" name="Conector re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CB166" id="Conector reto 9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rFonts w:ascii="Times New Roman" w:hAnsi="Times New Roman"/>
        <w:b/>
        <w:color w:val="808080"/>
        <w:sz w:val="20"/>
      </w:rPr>
      <w:t>CRONOGRAMA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63292" w14:textId="77777777" w:rsidR="00A338F3" w:rsidRDefault="00A338F3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AEFF5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7CA480D6" w14:textId="5F6E6793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36099E71" wp14:editId="3B3E487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823C0" id="Conector reto 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ORÇAMENTO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1B7BC" w14:textId="77777777" w:rsidR="00A338F3" w:rsidRDefault="00A338F3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0CA9A" w14:textId="77777777" w:rsidR="00BD6B0C" w:rsidRDefault="0065744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D6B0C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F75B0"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1B893809" w14:textId="3176FF94" w:rsidR="00BD6B0C" w:rsidRPr="00E37DB5" w:rsidRDefault="000504FC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1F1D7C0" wp14:editId="3E5326B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DE359B" id="Line 19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A338F3">
      <w:rPr>
        <w:b/>
        <w:color w:val="999999"/>
        <w:sz w:val="20"/>
        <w:szCs w:val="20"/>
      </w:rPr>
      <w:t>NOSSA CARA</w:t>
    </w:r>
  </w:p>
  <w:p w14:paraId="7D0BDA23" w14:textId="79E6AB2D" w:rsidR="009376CF" w:rsidRDefault="009376C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8A9A4" w14:textId="77777777" w:rsidR="00A338F3" w:rsidRDefault="00A338F3" w:rsidP="00460E7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DA0D3" w14:textId="77777777" w:rsidR="00BD6B0C" w:rsidRDefault="00BD6B0C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FA0F8" w14:textId="77777777" w:rsidR="00585409" w:rsidRDefault="00585409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65EF3850" w14:textId="0A990BFD" w:rsidR="00585409" w:rsidRPr="002D50E9" w:rsidRDefault="00585409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114398A9" wp14:editId="694448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2A03F7" id="Line 19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7B6B25" w:rsidRPr="002D50E9">
      <w:rPr>
        <w:rFonts w:ascii="Times New Roman" w:hAnsi="Times New Roman"/>
        <w:b/>
        <w:color w:val="999999"/>
        <w:sz w:val="20"/>
        <w:szCs w:val="20"/>
      </w:rPr>
      <w:t>WIREFRAME</w:t>
    </w:r>
  </w:p>
  <w:p w14:paraId="25503665" w14:textId="59B09A37" w:rsidR="00585409" w:rsidRDefault="00585409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D0D81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64C0BAB" w14:textId="61A41476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48D2C897" wp14:editId="59662D5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D92AB5" id="Line 19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3E687810" w14:textId="4123B691" w:rsidR="00CC2C0F" w:rsidRDefault="00CC2C0F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01799" w14:textId="77777777" w:rsidR="00C97409" w:rsidRDefault="00C97409" w:rsidP="00C9740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32</w:t>
    </w:r>
    <w:r>
      <w:rPr>
        <w:rStyle w:val="Nmerodepgina"/>
      </w:rPr>
      <w:fldChar w:fldCharType="end"/>
    </w:r>
  </w:p>
  <w:p w14:paraId="39463142" w14:textId="14AC5DF3" w:rsidR="00C97409" w:rsidRPr="002D50E9" w:rsidRDefault="00C97409" w:rsidP="00C97409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54DC8160" wp14:editId="2A5C15E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3BBE9B" id="Line 19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584ECE16" w14:textId="77777777" w:rsidR="00C97409" w:rsidRDefault="00C97409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7C71F" w14:textId="77777777" w:rsidR="00FD74B4" w:rsidRDefault="00FD74B4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AD2DD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AF83DB4" w14:textId="368D0D96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1737B074" wp14:editId="4E790A4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F3FDBB" id="Line 19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SITE / PORTA</w:t>
    </w:r>
    <w:r w:rsidR="00905940">
      <w:rPr>
        <w:rFonts w:ascii="Times New Roman" w:hAnsi="Times New Roman"/>
        <w:b/>
        <w:color w:val="999999"/>
        <w:sz w:val="20"/>
        <w:szCs w:val="20"/>
      </w:rPr>
      <w:t>L</w:t>
    </w:r>
  </w:p>
  <w:p w14:paraId="0063FEEE" w14:textId="77777777" w:rsidR="00CC2C0F" w:rsidRDefault="00CC2C0F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765D0" w14:textId="77777777" w:rsidR="00CC2C0F" w:rsidRDefault="00CC2C0F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64D3B133" w14:textId="016281FD" w:rsidR="00CC2C0F" w:rsidRPr="002D50E9" w:rsidRDefault="00CC2C0F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2841E538" wp14:editId="03035A3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4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BDC7E5" id="Line 19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SITE / PORTAL      </w:t>
    </w:r>
  </w:p>
  <w:p w14:paraId="52D8CA1E" w14:textId="77777777" w:rsidR="00FD74B4" w:rsidRDefault="00FD74B4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3ABC6" w14:textId="77777777" w:rsidR="00905940" w:rsidRDefault="00905940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19217E7C" w14:textId="0AC99607" w:rsidR="00905940" w:rsidRPr="002D50E9" w:rsidRDefault="00905940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4C476B8" wp14:editId="500B404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0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5B53AB" id="Line 19" o:spid="_x0000_s1026" style="position:absolute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REFERÊNCIAS      </w:t>
    </w:r>
  </w:p>
  <w:p w14:paraId="34FE2454" w14:textId="77777777" w:rsidR="00905940" w:rsidRDefault="00905940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4884" w14:textId="77777777" w:rsidR="00985752" w:rsidRDefault="00985752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0229BA70" w14:textId="6F6ED223" w:rsidR="00985752" w:rsidRPr="002D50E9" w:rsidRDefault="00985752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19B110AE" wp14:editId="38D9A200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9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488C05" id="Line 19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REFERÊNCIAS      </w:t>
    </w:r>
  </w:p>
  <w:p w14:paraId="15E1FCEF" w14:textId="77777777" w:rsidR="00985752" w:rsidRDefault="00985752">
    <w:pPr>
      <w:pStyle w:val="Cabealho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385A6" w14:textId="77777777" w:rsidR="00C13C07" w:rsidRDefault="00C13C07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3EDB0E97" w14:textId="6544076D" w:rsidR="00C13C07" w:rsidRPr="002D50E9" w:rsidRDefault="00C13C07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414CA4E5" wp14:editId="345EC4BA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1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3DED31" id="Line 19" o:spid="_x0000_s1026" style="position:absolute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TECNOLOGIAS      </w:t>
    </w:r>
  </w:p>
  <w:p w14:paraId="74CB9629" w14:textId="77777777" w:rsidR="00C13C07" w:rsidRDefault="00C13C0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AAE60" w14:textId="77777777" w:rsidR="00A338F3" w:rsidRDefault="00A338F3" w:rsidP="008828E4">
    <w:pPr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08F3" w14:textId="77777777" w:rsidR="00A338F3" w:rsidRDefault="00A338F3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76B23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6785F142" w14:textId="215D8CE4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4A328BF5" wp14:editId="0AB01D3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1" name="Conector ret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876162" id="Conector reto 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 w14:paraId="18855F20" w14:textId="77777777" w:rsidR="00A338F3" w:rsidRDefault="00A338F3" w:rsidP="00460E73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1B058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6746E0A1" w14:textId="6A69B775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103024FA" wp14:editId="1DFC12C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5" name="Conector reto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FFB3D0" id="Conector reto 1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INTRODUÇÃO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AE1DD" w14:textId="77777777" w:rsidR="00A338F3" w:rsidRDefault="00A338F3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19CA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50A41D4C" w14:textId="44E3A272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22073EAC" wp14:editId="1EEB533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4" name="Conector re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1483A8" id="Conector reto 14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REVISÃO DE LITERATURA</w:t>
    </w:r>
  </w:p>
  <w:p w14:paraId="4304BEF5" w14:textId="77777777" w:rsidR="00A338F3" w:rsidRDefault="00A338F3" w:rsidP="00460E73">
    <w:pPr>
      <w:ind w:right="36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E71A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12</w:t>
    </w:r>
    <w:r>
      <w:rPr>
        <w:rStyle w:val="Nmerodepgina"/>
      </w:rPr>
      <w:fldChar w:fldCharType="end"/>
    </w:r>
  </w:p>
  <w:bookmarkStart w:id="25" w:name="_Hlk100048159"/>
  <w:bookmarkStart w:id="26" w:name="_Hlk100048160"/>
  <w:bookmarkStart w:id="27" w:name="_Hlk100048195"/>
  <w:bookmarkStart w:id="28" w:name="_Hlk100048196"/>
  <w:p w14:paraId="0B489F93" w14:textId="5402D178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AFC1AA3" wp14:editId="266035F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3" name="Conector ret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D62BC4" id="Conector reto 13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ESTRUTURA BASE DO PROJETO</w:t>
    </w:r>
    <w:bookmarkEnd w:id="25"/>
    <w:bookmarkEnd w:id="26"/>
    <w:bookmarkEnd w:id="27"/>
    <w:bookmarkEnd w:id="28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6DEEA3E6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upperRoman"/>
      <w:pStyle w:val="Ttulo2"/>
      <w:lvlText w:val="%2."/>
      <w:lvlJc w:val="right"/>
      <w:pPr>
        <w:ind w:left="360" w:hanging="360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19D7254"/>
    <w:multiLevelType w:val="multilevel"/>
    <w:tmpl w:val="BABA2660"/>
    <w:styleLink w:val="Listaatual2"/>
    <w:lvl w:ilvl="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50DCB"/>
    <w:multiLevelType w:val="multilevel"/>
    <w:tmpl w:val="89CA8ECA"/>
    <w:styleLink w:val="Listaatual1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FC0EDE"/>
    <w:multiLevelType w:val="multilevel"/>
    <w:tmpl w:val="D8EA3752"/>
    <w:numStyleLink w:val="ListaNumerada-Nmeros"/>
  </w:abstractNum>
  <w:abstractNum w:abstractNumId="4" w15:restartNumberingAfterBreak="0">
    <w:nsid w:val="14F93B3F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" w15:restartNumberingAfterBreak="0">
    <w:nsid w:val="1C6463CE"/>
    <w:multiLevelType w:val="hybridMultilevel"/>
    <w:tmpl w:val="9064C90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160015">
      <w:start w:val="1"/>
      <w:numFmt w:val="upp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F736A3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8" w15:restartNumberingAfterBreak="0">
    <w:nsid w:val="1DF86B76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0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" w15:restartNumberingAfterBreak="0">
    <w:nsid w:val="25A1500B"/>
    <w:multiLevelType w:val="hybridMultilevel"/>
    <w:tmpl w:val="C548D33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612B2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3" w15:restartNumberingAfterBreak="0">
    <w:nsid w:val="28E34FD1"/>
    <w:multiLevelType w:val="hybridMultilevel"/>
    <w:tmpl w:val="B3D8E1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9F718E3"/>
    <w:multiLevelType w:val="singleLevel"/>
    <w:tmpl w:val="04160015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</w:abstractNum>
  <w:abstractNum w:abstractNumId="15" w15:restartNumberingAfterBreak="0">
    <w:nsid w:val="2F313548"/>
    <w:multiLevelType w:val="hybridMultilevel"/>
    <w:tmpl w:val="6E646B0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5B3E0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7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8" w15:restartNumberingAfterBreak="0">
    <w:nsid w:val="39025000"/>
    <w:multiLevelType w:val="hybridMultilevel"/>
    <w:tmpl w:val="BABA2660"/>
    <w:lvl w:ilvl="0" w:tplc="BA36613C">
      <w:start w:val="1"/>
      <w:numFmt w:val="upperLetter"/>
      <w:lvlText w:val="%1."/>
      <w:lvlJc w:val="left"/>
      <w:pPr>
        <w:ind w:left="10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1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417016A2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C30C6D"/>
    <w:multiLevelType w:val="hybridMultilevel"/>
    <w:tmpl w:val="4DE82D82"/>
    <w:lvl w:ilvl="0" w:tplc="3A40FC78">
      <w:start w:val="1"/>
      <w:numFmt w:val="upperLetter"/>
      <w:lvlText w:val="%1."/>
      <w:lvlJc w:val="left"/>
      <w:pPr>
        <w:ind w:left="1069" w:hanging="360"/>
      </w:pPr>
      <w:rPr>
        <w:sz w:val="20"/>
        <w:szCs w:val="2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6E34705"/>
    <w:multiLevelType w:val="hybridMultilevel"/>
    <w:tmpl w:val="8434523C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5" w15:restartNumberingAfterBreak="0">
    <w:nsid w:val="487206C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6" w15:restartNumberingAfterBreak="0">
    <w:nsid w:val="512704BF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C1E31EB"/>
    <w:multiLevelType w:val="hybridMultilevel"/>
    <w:tmpl w:val="98824C7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66408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9" w15:restartNumberingAfterBreak="0">
    <w:nsid w:val="6020799C"/>
    <w:multiLevelType w:val="hybridMultilevel"/>
    <w:tmpl w:val="24BC923C"/>
    <w:lvl w:ilvl="0" w:tplc="7FFED522">
      <w:start w:val="1"/>
      <w:numFmt w:val="upperLetter"/>
      <w:lvlText w:val="%1."/>
      <w:lvlJc w:val="left"/>
      <w:pPr>
        <w:ind w:left="1080" w:hanging="360"/>
      </w:pPr>
      <w:rPr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0CC2D28"/>
    <w:multiLevelType w:val="hybridMultilevel"/>
    <w:tmpl w:val="5490A6F8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5386955"/>
    <w:multiLevelType w:val="hybridMultilevel"/>
    <w:tmpl w:val="4F5E5238"/>
    <w:lvl w:ilvl="0" w:tplc="0416000B">
      <w:start w:val="1"/>
      <w:numFmt w:val="bullet"/>
      <w:lvlText w:val=""/>
      <w:lvlJc w:val="left"/>
      <w:pPr>
        <w:ind w:left="157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3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4" w15:restartNumberingAfterBreak="0">
    <w:nsid w:val="6F8E6D0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34618A3"/>
    <w:multiLevelType w:val="hybridMultilevel"/>
    <w:tmpl w:val="69EE25A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AB7C28"/>
    <w:multiLevelType w:val="hybridMultilevel"/>
    <w:tmpl w:val="69EE25A2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3F1F89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9" w15:restartNumberingAfterBreak="0">
    <w:nsid w:val="7A183432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788306058">
    <w:abstractNumId w:val="0"/>
  </w:num>
  <w:num w:numId="2" w16cid:durableId="1401908823">
    <w:abstractNumId w:val="20"/>
  </w:num>
  <w:num w:numId="3" w16cid:durableId="1623339440">
    <w:abstractNumId w:val="33"/>
  </w:num>
  <w:num w:numId="4" w16cid:durableId="1669358632">
    <w:abstractNumId w:val="5"/>
  </w:num>
  <w:num w:numId="5" w16cid:durableId="1804301261">
    <w:abstractNumId w:val="17"/>
  </w:num>
  <w:num w:numId="6" w16cid:durableId="1500345016">
    <w:abstractNumId w:val="21"/>
  </w:num>
  <w:num w:numId="7" w16cid:durableId="674496981">
    <w:abstractNumId w:val="31"/>
  </w:num>
  <w:num w:numId="8" w16cid:durableId="48499620">
    <w:abstractNumId w:val="9"/>
  </w:num>
  <w:num w:numId="9" w16cid:durableId="555239073">
    <w:abstractNumId w:val="35"/>
  </w:num>
  <w:num w:numId="10" w16cid:durableId="1253703875">
    <w:abstractNumId w:val="10"/>
  </w:num>
  <w:num w:numId="11" w16cid:durableId="259142375">
    <w:abstractNumId w:val="19"/>
  </w:num>
  <w:num w:numId="12" w16cid:durableId="1488282751">
    <w:abstractNumId w:val="40"/>
  </w:num>
  <w:num w:numId="13" w16cid:durableId="20668550">
    <w:abstractNumId w:val="3"/>
  </w:num>
  <w:num w:numId="14" w16cid:durableId="231620683">
    <w:abstractNumId w:val="37"/>
  </w:num>
  <w:num w:numId="15" w16cid:durableId="873034289">
    <w:abstractNumId w:val="13"/>
  </w:num>
  <w:num w:numId="16" w16cid:durableId="807666358">
    <w:abstractNumId w:val="36"/>
  </w:num>
  <w:num w:numId="17" w16cid:durableId="722143742">
    <w:abstractNumId w:val="24"/>
  </w:num>
  <w:num w:numId="18" w16cid:durableId="1431732054">
    <w:abstractNumId w:val="30"/>
  </w:num>
  <w:num w:numId="19" w16cid:durableId="2036540422">
    <w:abstractNumId w:val="11"/>
  </w:num>
  <w:num w:numId="20" w16cid:durableId="756364104">
    <w:abstractNumId w:val="6"/>
  </w:num>
  <w:num w:numId="21" w16cid:durableId="759714339">
    <w:abstractNumId w:val="14"/>
  </w:num>
  <w:num w:numId="22" w16cid:durableId="1232154938">
    <w:abstractNumId w:val="15"/>
  </w:num>
  <w:num w:numId="23" w16cid:durableId="794562175">
    <w:abstractNumId w:val="23"/>
  </w:num>
  <w:num w:numId="24" w16cid:durableId="2086875345">
    <w:abstractNumId w:val="12"/>
  </w:num>
  <w:num w:numId="25" w16cid:durableId="2011444669">
    <w:abstractNumId w:val="34"/>
  </w:num>
  <w:num w:numId="26" w16cid:durableId="1931307740">
    <w:abstractNumId w:val="38"/>
  </w:num>
  <w:num w:numId="27" w16cid:durableId="714235996">
    <w:abstractNumId w:val="25"/>
  </w:num>
  <w:num w:numId="28" w16cid:durableId="2077705810">
    <w:abstractNumId w:val="22"/>
  </w:num>
  <w:num w:numId="29" w16cid:durableId="898398460">
    <w:abstractNumId w:val="29"/>
  </w:num>
  <w:num w:numId="30" w16cid:durableId="1234316201">
    <w:abstractNumId w:val="26"/>
  </w:num>
  <w:num w:numId="31" w16cid:durableId="607785117">
    <w:abstractNumId w:val="4"/>
  </w:num>
  <w:num w:numId="32" w16cid:durableId="1610625361">
    <w:abstractNumId w:val="8"/>
  </w:num>
  <w:num w:numId="33" w16cid:durableId="642079346">
    <w:abstractNumId w:val="39"/>
  </w:num>
  <w:num w:numId="34" w16cid:durableId="1351296493">
    <w:abstractNumId w:val="7"/>
  </w:num>
  <w:num w:numId="35" w16cid:durableId="2138646155">
    <w:abstractNumId w:val="16"/>
  </w:num>
  <w:num w:numId="36" w16cid:durableId="1106924751">
    <w:abstractNumId w:val="18"/>
  </w:num>
  <w:num w:numId="37" w16cid:durableId="1885824334">
    <w:abstractNumId w:val="28"/>
  </w:num>
  <w:num w:numId="38" w16cid:durableId="1769932983">
    <w:abstractNumId w:val="2"/>
  </w:num>
  <w:num w:numId="39" w16cid:durableId="1130513371">
    <w:abstractNumId w:val="1"/>
  </w:num>
  <w:num w:numId="40" w16cid:durableId="196116190">
    <w:abstractNumId w:val="27"/>
  </w:num>
  <w:num w:numId="41" w16cid:durableId="1342782510">
    <w:abstractNumId w:val="32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DER LUIZ DOS SANTOS">
    <w15:presenceInfo w15:providerId="AD" w15:userId="S::heder.lsantos@senacsp.edu.br::8423ba7c-d421-49ac-9c49-d11eae9af2c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04FC"/>
    <w:rsid w:val="00051CA0"/>
    <w:rsid w:val="000536CE"/>
    <w:rsid w:val="00055F79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1C07"/>
    <w:rsid w:val="000720B7"/>
    <w:rsid w:val="000722CE"/>
    <w:rsid w:val="00072928"/>
    <w:rsid w:val="00072E5B"/>
    <w:rsid w:val="00074BC3"/>
    <w:rsid w:val="000756AC"/>
    <w:rsid w:val="000758F5"/>
    <w:rsid w:val="00077B45"/>
    <w:rsid w:val="00080D16"/>
    <w:rsid w:val="00082959"/>
    <w:rsid w:val="00082A2C"/>
    <w:rsid w:val="00082AD0"/>
    <w:rsid w:val="00084435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E30"/>
    <w:rsid w:val="000E3F2F"/>
    <w:rsid w:val="000E4460"/>
    <w:rsid w:val="000E4703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73"/>
    <w:rsid w:val="001302CF"/>
    <w:rsid w:val="00130D86"/>
    <w:rsid w:val="00132C04"/>
    <w:rsid w:val="0013613D"/>
    <w:rsid w:val="00136B32"/>
    <w:rsid w:val="00137956"/>
    <w:rsid w:val="0014111F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8BF"/>
    <w:rsid w:val="001E1A59"/>
    <w:rsid w:val="001E2331"/>
    <w:rsid w:val="001E25E9"/>
    <w:rsid w:val="001E2FE8"/>
    <w:rsid w:val="001E37E5"/>
    <w:rsid w:val="001E604D"/>
    <w:rsid w:val="001E6A87"/>
    <w:rsid w:val="001E71EE"/>
    <w:rsid w:val="001E7727"/>
    <w:rsid w:val="001E7DBA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0C35"/>
    <w:rsid w:val="00221114"/>
    <w:rsid w:val="00221EFC"/>
    <w:rsid w:val="00222786"/>
    <w:rsid w:val="00225182"/>
    <w:rsid w:val="00225E22"/>
    <w:rsid w:val="00226C15"/>
    <w:rsid w:val="002311C9"/>
    <w:rsid w:val="00232A8B"/>
    <w:rsid w:val="00232E53"/>
    <w:rsid w:val="00233576"/>
    <w:rsid w:val="00237FB8"/>
    <w:rsid w:val="002402C9"/>
    <w:rsid w:val="00240535"/>
    <w:rsid w:val="0024172C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42B1"/>
    <w:rsid w:val="00266519"/>
    <w:rsid w:val="00266A51"/>
    <w:rsid w:val="00267493"/>
    <w:rsid w:val="00267993"/>
    <w:rsid w:val="002709C8"/>
    <w:rsid w:val="002713A2"/>
    <w:rsid w:val="00271655"/>
    <w:rsid w:val="002721DA"/>
    <w:rsid w:val="00273C09"/>
    <w:rsid w:val="00274922"/>
    <w:rsid w:val="00274A94"/>
    <w:rsid w:val="00276E05"/>
    <w:rsid w:val="00277421"/>
    <w:rsid w:val="002776EC"/>
    <w:rsid w:val="00277E37"/>
    <w:rsid w:val="00282C0C"/>
    <w:rsid w:val="00283267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0D78"/>
    <w:rsid w:val="002A4B27"/>
    <w:rsid w:val="002A73B7"/>
    <w:rsid w:val="002B1338"/>
    <w:rsid w:val="002B163C"/>
    <w:rsid w:val="002B1BD2"/>
    <w:rsid w:val="002B3FF3"/>
    <w:rsid w:val="002B41FD"/>
    <w:rsid w:val="002B6309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50E9"/>
    <w:rsid w:val="002E1B70"/>
    <w:rsid w:val="002E2D7E"/>
    <w:rsid w:val="002E6DF7"/>
    <w:rsid w:val="002E7274"/>
    <w:rsid w:val="002F1ACC"/>
    <w:rsid w:val="002F2189"/>
    <w:rsid w:val="002F2D16"/>
    <w:rsid w:val="002F3A41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274B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0E34"/>
    <w:rsid w:val="00365F70"/>
    <w:rsid w:val="00366FF7"/>
    <w:rsid w:val="00367906"/>
    <w:rsid w:val="00370E34"/>
    <w:rsid w:val="003712CA"/>
    <w:rsid w:val="00371644"/>
    <w:rsid w:val="00371DCF"/>
    <w:rsid w:val="00372D90"/>
    <w:rsid w:val="003739E4"/>
    <w:rsid w:val="00373A7B"/>
    <w:rsid w:val="00374439"/>
    <w:rsid w:val="00374780"/>
    <w:rsid w:val="003747B7"/>
    <w:rsid w:val="00376631"/>
    <w:rsid w:val="00377D85"/>
    <w:rsid w:val="00380344"/>
    <w:rsid w:val="0038093A"/>
    <w:rsid w:val="00381DBE"/>
    <w:rsid w:val="003821CA"/>
    <w:rsid w:val="00382BCD"/>
    <w:rsid w:val="00382D39"/>
    <w:rsid w:val="0038342F"/>
    <w:rsid w:val="003848A9"/>
    <w:rsid w:val="00385427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4D45"/>
    <w:rsid w:val="003B6352"/>
    <w:rsid w:val="003B7C32"/>
    <w:rsid w:val="003C1394"/>
    <w:rsid w:val="003C20BC"/>
    <w:rsid w:val="003C3519"/>
    <w:rsid w:val="003C4611"/>
    <w:rsid w:val="003C4971"/>
    <w:rsid w:val="003D1724"/>
    <w:rsid w:val="003D22A4"/>
    <w:rsid w:val="003D2E8B"/>
    <w:rsid w:val="003D34C7"/>
    <w:rsid w:val="003D465B"/>
    <w:rsid w:val="003D4E13"/>
    <w:rsid w:val="003D71C5"/>
    <w:rsid w:val="003E0863"/>
    <w:rsid w:val="003E0C98"/>
    <w:rsid w:val="003E3D2C"/>
    <w:rsid w:val="003E6B49"/>
    <w:rsid w:val="003E6F4A"/>
    <w:rsid w:val="003E6F98"/>
    <w:rsid w:val="003E7221"/>
    <w:rsid w:val="003F03E1"/>
    <w:rsid w:val="003F2834"/>
    <w:rsid w:val="003F2DDC"/>
    <w:rsid w:val="003F5298"/>
    <w:rsid w:val="003F763F"/>
    <w:rsid w:val="00404708"/>
    <w:rsid w:val="00405C16"/>
    <w:rsid w:val="004062B0"/>
    <w:rsid w:val="00406441"/>
    <w:rsid w:val="00406DA1"/>
    <w:rsid w:val="0041026B"/>
    <w:rsid w:val="00411219"/>
    <w:rsid w:val="00413F19"/>
    <w:rsid w:val="00415E64"/>
    <w:rsid w:val="0041630F"/>
    <w:rsid w:val="004172AB"/>
    <w:rsid w:val="0041771D"/>
    <w:rsid w:val="00421BEB"/>
    <w:rsid w:val="00422FF7"/>
    <w:rsid w:val="0042451D"/>
    <w:rsid w:val="00425378"/>
    <w:rsid w:val="00427454"/>
    <w:rsid w:val="00431D83"/>
    <w:rsid w:val="00432A7C"/>
    <w:rsid w:val="00434235"/>
    <w:rsid w:val="0043545C"/>
    <w:rsid w:val="00435AAB"/>
    <w:rsid w:val="00436CCF"/>
    <w:rsid w:val="00442297"/>
    <w:rsid w:val="00444E02"/>
    <w:rsid w:val="004463D6"/>
    <w:rsid w:val="004509E3"/>
    <w:rsid w:val="00451B53"/>
    <w:rsid w:val="00452423"/>
    <w:rsid w:val="0045264E"/>
    <w:rsid w:val="00452E76"/>
    <w:rsid w:val="00455501"/>
    <w:rsid w:val="004562C4"/>
    <w:rsid w:val="0045648A"/>
    <w:rsid w:val="00456B3F"/>
    <w:rsid w:val="00460E73"/>
    <w:rsid w:val="00460FA3"/>
    <w:rsid w:val="00463337"/>
    <w:rsid w:val="004649CE"/>
    <w:rsid w:val="00464BC2"/>
    <w:rsid w:val="004655AB"/>
    <w:rsid w:val="00467165"/>
    <w:rsid w:val="0046737B"/>
    <w:rsid w:val="004703B8"/>
    <w:rsid w:val="00470754"/>
    <w:rsid w:val="004708B0"/>
    <w:rsid w:val="0047260E"/>
    <w:rsid w:val="00473300"/>
    <w:rsid w:val="00474364"/>
    <w:rsid w:val="0047643B"/>
    <w:rsid w:val="004769BD"/>
    <w:rsid w:val="00477E2F"/>
    <w:rsid w:val="0048253A"/>
    <w:rsid w:val="00482B8C"/>
    <w:rsid w:val="0048383F"/>
    <w:rsid w:val="004839F4"/>
    <w:rsid w:val="00484686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B35"/>
    <w:rsid w:val="004A1CF4"/>
    <w:rsid w:val="004A52AD"/>
    <w:rsid w:val="004A741E"/>
    <w:rsid w:val="004B1208"/>
    <w:rsid w:val="004B4349"/>
    <w:rsid w:val="004B6BBA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53DB"/>
    <w:rsid w:val="004D6760"/>
    <w:rsid w:val="004D6BEA"/>
    <w:rsid w:val="004D7C80"/>
    <w:rsid w:val="004E0BAD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4F75B0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759"/>
    <w:rsid w:val="00531E82"/>
    <w:rsid w:val="00533C06"/>
    <w:rsid w:val="00535CA8"/>
    <w:rsid w:val="0054036C"/>
    <w:rsid w:val="00540BDA"/>
    <w:rsid w:val="00544C1A"/>
    <w:rsid w:val="005478B4"/>
    <w:rsid w:val="005478C6"/>
    <w:rsid w:val="00550831"/>
    <w:rsid w:val="00550EBF"/>
    <w:rsid w:val="0055210A"/>
    <w:rsid w:val="0055380C"/>
    <w:rsid w:val="00555AE7"/>
    <w:rsid w:val="0056511A"/>
    <w:rsid w:val="005708CE"/>
    <w:rsid w:val="00571543"/>
    <w:rsid w:val="00575341"/>
    <w:rsid w:val="00575538"/>
    <w:rsid w:val="005757B8"/>
    <w:rsid w:val="005757C4"/>
    <w:rsid w:val="00575977"/>
    <w:rsid w:val="00575A1E"/>
    <w:rsid w:val="00576483"/>
    <w:rsid w:val="00577303"/>
    <w:rsid w:val="00577416"/>
    <w:rsid w:val="00580025"/>
    <w:rsid w:val="005810DF"/>
    <w:rsid w:val="00582901"/>
    <w:rsid w:val="00585409"/>
    <w:rsid w:val="00586244"/>
    <w:rsid w:val="00586356"/>
    <w:rsid w:val="005865B5"/>
    <w:rsid w:val="00586E04"/>
    <w:rsid w:val="00587262"/>
    <w:rsid w:val="00593CD3"/>
    <w:rsid w:val="00595E04"/>
    <w:rsid w:val="0059680F"/>
    <w:rsid w:val="0059762C"/>
    <w:rsid w:val="00597878"/>
    <w:rsid w:val="005A205D"/>
    <w:rsid w:val="005A2295"/>
    <w:rsid w:val="005A7087"/>
    <w:rsid w:val="005A772B"/>
    <w:rsid w:val="005B00BB"/>
    <w:rsid w:val="005B4B7A"/>
    <w:rsid w:val="005B4F5D"/>
    <w:rsid w:val="005B669E"/>
    <w:rsid w:val="005B6806"/>
    <w:rsid w:val="005B739A"/>
    <w:rsid w:val="005C1AA4"/>
    <w:rsid w:val="005C1F61"/>
    <w:rsid w:val="005C39A1"/>
    <w:rsid w:val="005C3A29"/>
    <w:rsid w:val="005C6272"/>
    <w:rsid w:val="005D08EB"/>
    <w:rsid w:val="005D2E69"/>
    <w:rsid w:val="005D38E8"/>
    <w:rsid w:val="005D4782"/>
    <w:rsid w:val="005D48E3"/>
    <w:rsid w:val="005D68D1"/>
    <w:rsid w:val="005E0B48"/>
    <w:rsid w:val="005E1178"/>
    <w:rsid w:val="005E2420"/>
    <w:rsid w:val="005E26AC"/>
    <w:rsid w:val="005E4F52"/>
    <w:rsid w:val="005E69A7"/>
    <w:rsid w:val="005F2AF3"/>
    <w:rsid w:val="006000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1F25"/>
    <w:rsid w:val="006236B2"/>
    <w:rsid w:val="006257B2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5DA"/>
    <w:rsid w:val="00644AAC"/>
    <w:rsid w:val="00644B79"/>
    <w:rsid w:val="00647FF9"/>
    <w:rsid w:val="00652971"/>
    <w:rsid w:val="00653798"/>
    <w:rsid w:val="00653995"/>
    <w:rsid w:val="006550B7"/>
    <w:rsid w:val="006558C2"/>
    <w:rsid w:val="00656793"/>
    <w:rsid w:val="00657444"/>
    <w:rsid w:val="00657D98"/>
    <w:rsid w:val="00660BB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2373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4370"/>
    <w:rsid w:val="006D5341"/>
    <w:rsid w:val="006D7F2D"/>
    <w:rsid w:val="006E0250"/>
    <w:rsid w:val="006E1369"/>
    <w:rsid w:val="006E2D13"/>
    <w:rsid w:val="006E318E"/>
    <w:rsid w:val="006E3C76"/>
    <w:rsid w:val="006E4F7F"/>
    <w:rsid w:val="006E679E"/>
    <w:rsid w:val="006E6AD1"/>
    <w:rsid w:val="006E6C84"/>
    <w:rsid w:val="006E700F"/>
    <w:rsid w:val="006F30A7"/>
    <w:rsid w:val="006F36B3"/>
    <w:rsid w:val="006F65E3"/>
    <w:rsid w:val="006F66CF"/>
    <w:rsid w:val="0070032C"/>
    <w:rsid w:val="007004CA"/>
    <w:rsid w:val="00700913"/>
    <w:rsid w:val="007014A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631"/>
    <w:rsid w:val="00713C89"/>
    <w:rsid w:val="00716131"/>
    <w:rsid w:val="00716224"/>
    <w:rsid w:val="00717659"/>
    <w:rsid w:val="00717BA4"/>
    <w:rsid w:val="00720CB6"/>
    <w:rsid w:val="00722F62"/>
    <w:rsid w:val="00723E37"/>
    <w:rsid w:val="0072441F"/>
    <w:rsid w:val="00724F3F"/>
    <w:rsid w:val="0072505B"/>
    <w:rsid w:val="00727F31"/>
    <w:rsid w:val="007357A3"/>
    <w:rsid w:val="007357E6"/>
    <w:rsid w:val="00737B65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3B37"/>
    <w:rsid w:val="0075471D"/>
    <w:rsid w:val="00754D27"/>
    <w:rsid w:val="00755CC1"/>
    <w:rsid w:val="00756DD7"/>
    <w:rsid w:val="00761A29"/>
    <w:rsid w:val="00761CA7"/>
    <w:rsid w:val="00762F68"/>
    <w:rsid w:val="00770883"/>
    <w:rsid w:val="00771DBE"/>
    <w:rsid w:val="0077258F"/>
    <w:rsid w:val="00773DF9"/>
    <w:rsid w:val="007744BF"/>
    <w:rsid w:val="00781781"/>
    <w:rsid w:val="00783AF1"/>
    <w:rsid w:val="0078431A"/>
    <w:rsid w:val="007851F1"/>
    <w:rsid w:val="007871AC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63D1"/>
    <w:rsid w:val="007A6810"/>
    <w:rsid w:val="007A79DC"/>
    <w:rsid w:val="007A7B65"/>
    <w:rsid w:val="007B329E"/>
    <w:rsid w:val="007B391E"/>
    <w:rsid w:val="007B4A44"/>
    <w:rsid w:val="007B4DFD"/>
    <w:rsid w:val="007B69A9"/>
    <w:rsid w:val="007B6B25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68"/>
    <w:rsid w:val="007F7AF5"/>
    <w:rsid w:val="0080036E"/>
    <w:rsid w:val="00801217"/>
    <w:rsid w:val="00803855"/>
    <w:rsid w:val="00803DBD"/>
    <w:rsid w:val="0080499B"/>
    <w:rsid w:val="00804FB9"/>
    <w:rsid w:val="00805013"/>
    <w:rsid w:val="008054B0"/>
    <w:rsid w:val="008058BF"/>
    <w:rsid w:val="008076BB"/>
    <w:rsid w:val="00813183"/>
    <w:rsid w:val="0082031B"/>
    <w:rsid w:val="00821789"/>
    <w:rsid w:val="00822341"/>
    <w:rsid w:val="008248DA"/>
    <w:rsid w:val="008257B3"/>
    <w:rsid w:val="00825E7D"/>
    <w:rsid w:val="00827E89"/>
    <w:rsid w:val="008321E6"/>
    <w:rsid w:val="008340B8"/>
    <w:rsid w:val="00835D31"/>
    <w:rsid w:val="00837B51"/>
    <w:rsid w:val="00841FE3"/>
    <w:rsid w:val="0084214C"/>
    <w:rsid w:val="00843B5C"/>
    <w:rsid w:val="00843E25"/>
    <w:rsid w:val="00845527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1F"/>
    <w:rsid w:val="0085765C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77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40E3"/>
    <w:rsid w:val="008C51F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1CF"/>
    <w:rsid w:val="008F369C"/>
    <w:rsid w:val="008F6D7B"/>
    <w:rsid w:val="008F7243"/>
    <w:rsid w:val="008F7F9E"/>
    <w:rsid w:val="00902181"/>
    <w:rsid w:val="009040F3"/>
    <w:rsid w:val="00905940"/>
    <w:rsid w:val="009065DB"/>
    <w:rsid w:val="009075DF"/>
    <w:rsid w:val="00910F44"/>
    <w:rsid w:val="0091154A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2875"/>
    <w:rsid w:val="00932988"/>
    <w:rsid w:val="00935358"/>
    <w:rsid w:val="009353D2"/>
    <w:rsid w:val="00935F4A"/>
    <w:rsid w:val="009363E7"/>
    <w:rsid w:val="0093672A"/>
    <w:rsid w:val="009376CF"/>
    <w:rsid w:val="00937D87"/>
    <w:rsid w:val="00942DE6"/>
    <w:rsid w:val="00944055"/>
    <w:rsid w:val="00944512"/>
    <w:rsid w:val="009454D4"/>
    <w:rsid w:val="00945F86"/>
    <w:rsid w:val="009479DA"/>
    <w:rsid w:val="00953334"/>
    <w:rsid w:val="00953654"/>
    <w:rsid w:val="00954C3E"/>
    <w:rsid w:val="00955039"/>
    <w:rsid w:val="00955744"/>
    <w:rsid w:val="009559E0"/>
    <w:rsid w:val="00956996"/>
    <w:rsid w:val="00956B03"/>
    <w:rsid w:val="00956D2F"/>
    <w:rsid w:val="00961CF5"/>
    <w:rsid w:val="009631A3"/>
    <w:rsid w:val="0096325C"/>
    <w:rsid w:val="009661C7"/>
    <w:rsid w:val="00966351"/>
    <w:rsid w:val="00966C47"/>
    <w:rsid w:val="00973178"/>
    <w:rsid w:val="009732F9"/>
    <w:rsid w:val="009761E1"/>
    <w:rsid w:val="00977967"/>
    <w:rsid w:val="00984EBE"/>
    <w:rsid w:val="00985752"/>
    <w:rsid w:val="00991CE0"/>
    <w:rsid w:val="00994312"/>
    <w:rsid w:val="00994C1F"/>
    <w:rsid w:val="00996621"/>
    <w:rsid w:val="00996D2B"/>
    <w:rsid w:val="00997291"/>
    <w:rsid w:val="009A115B"/>
    <w:rsid w:val="009A1327"/>
    <w:rsid w:val="009A46B4"/>
    <w:rsid w:val="009A6155"/>
    <w:rsid w:val="009B1027"/>
    <w:rsid w:val="009B2742"/>
    <w:rsid w:val="009B2D00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6A85"/>
    <w:rsid w:val="009D7379"/>
    <w:rsid w:val="009D7834"/>
    <w:rsid w:val="009E0088"/>
    <w:rsid w:val="009E07CF"/>
    <w:rsid w:val="009E081E"/>
    <w:rsid w:val="009E0CA5"/>
    <w:rsid w:val="009E1D51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6FD9"/>
    <w:rsid w:val="009F764B"/>
    <w:rsid w:val="009F7DD0"/>
    <w:rsid w:val="00A0014E"/>
    <w:rsid w:val="00A01599"/>
    <w:rsid w:val="00A02453"/>
    <w:rsid w:val="00A02A56"/>
    <w:rsid w:val="00A03EBA"/>
    <w:rsid w:val="00A07FC4"/>
    <w:rsid w:val="00A101A7"/>
    <w:rsid w:val="00A103AB"/>
    <w:rsid w:val="00A105D9"/>
    <w:rsid w:val="00A10A2D"/>
    <w:rsid w:val="00A1337B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4A55"/>
    <w:rsid w:val="00A254B6"/>
    <w:rsid w:val="00A25CCB"/>
    <w:rsid w:val="00A27AC2"/>
    <w:rsid w:val="00A31FD7"/>
    <w:rsid w:val="00A338F3"/>
    <w:rsid w:val="00A3473E"/>
    <w:rsid w:val="00A36119"/>
    <w:rsid w:val="00A37465"/>
    <w:rsid w:val="00A37600"/>
    <w:rsid w:val="00A4560F"/>
    <w:rsid w:val="00A4698C"/>
    <w:rsid w:val="00A50492"/>
    <w:rsid w:val="00A50D87"/>
    <w:rsid w:val="00A53020"/>
    <w:rsid w:val="00A53202"/>
    <w:rsid w:val="00A54141"/>
    <w:rsid w:val="00A552B1"/>
    <w:rsid w:val="00A57620"/>
    <w:rsid w:val="00A577F1"/>
    <w:rsid w:val="00A630EC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33C1"/>
    <w:rsid w:val="00AB45C4"/>
    <w:rsid w:val="00AC552A"/>
    <w:rsid w:val="00AC595A"/>
    <w:rsid w:val="00AC78BB"/>
    <w:rsid w:val="00AD0FFC"/>
    <w:rsid w:val="00AD11AF"/>
    <w:rsid w:val="00AD1929"/>
    <w:rsid w:val="00AD39D6"/>
    <w:rsid w:val="00AD567B"/>
    <w:rsid w:val="00AD67E2"/>
    <w:rsid w:val="00AD76EB"/>
    <w:rsid w:val="00AE0BE3"/>
    <w:rsid w:val="00AE1F04"/>
    <w:rsid w:val="00AE2D7F"/>
    <w:rsid w:val="00AE399A"/>
    <w:rsid w:val="00AE3B22"/>
    <w:rsid w:val="00AE5D18"/>
    <w:rsid w:val="00AE653D"/>
    <w:rsid w:val="00AE7236"/>
    <w:rsid w:val="00AF110F"/>
    <w:rsid w:val="00AF3561"/>
    <w:rsid w:val="00AF3653"/>
    <w:rsid w:val="00AF4C62"/>
    <w:rsid w:val="00AF4F7C"/>
    <w:rsid w:val="00AF5CDB"/>
    <w:rsid w:val="00AF5FCD"/>
    <w:rsid w:val="00AF6B28"/>
    <w:rsid w:val="00AF7121"/>
    <w:rsid w:val="00B00442"/>
    <w:rsid w:val="00B0099B"/>
    <w:rsid w:val="00B03AAF"/>
    <w:rsid w:val="00B03C11"/>
    <w:rsid w:val="00B03E4B"/>
    <w:rsid w:val="00B0481D"/>
    <w:rsid w:val="00B04FEE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6E9F"/>
    <w:rsid w:val="00B37379"/>
    <w:rsid w:val="00B40D8B"/>
    <w:rsid w:val="00B416F6"/>
    <w:rsid w:val="00B41958"/>
    <w:rsid w:val="00B424CD"/>
    <w:rsid w:val="00B448EC"/>
    <w:rsid w:val="00B44FC1"/>
    <w:rsid w:val="00B45097"/>
    <w:rsid w:val="00B45D84"/>
    <w:rsid w:val="00B469F4"/>
    <w:rsid w:val="00B52C8F"/>
    <w:rsid w:val="00B54C72"/>
    <w:rsid w:val="00B55442"/>
    <w:rsid w:val="00B55D87"/>
    <w:rsid w:val="00B56B91"/>
    <w:rsid w:val="00B60E46"/>
    <w:rsid w:val="00B61D6B"/>
    <w:rsid w:val="00B63023"/>
    <w:rsid w:val="00B63A83"/>
    <w:rsid w:val="00B66DE3"/>
    <w:rsid w:val="00B67409"/>
    <w:rsid w:val="00B7209B"/>
    <w:rsid w:val="00B7216E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FC1"/>
    <w:rsid w:val="00B94B18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4D1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08"/>
    <w:rsid w:val="00BD1E5F"/>
    <w:rsid w:val="00BD393C"/>
    <w:rsid w:val="00BD4083"/>
    <w:rsid w:val="00BD61A9"/>
    <w:rsid w:val="00BD6B0C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430"/>
    <w:rsid w:val="00C07C58"/>
    <w:rsid w:val="00C10D5B"/>
    <w:rsid w:val="00C11251"/>
    <w:rsid w:val="00C121C0"/>
    <w:rsid w:val="00C123B1"/>
    <w:rsid w:val="00C13C07"/>
    <w:rsid w:val="00C151AB"/>
    <w:rsid w:val="00C154A8"/>
    <w:rsid w:val="00C1683C"/>
    <w:rsid w:val="00C16A14"/>
    <w:rsid w:val="00C16C3C"/>
    <w:rsid w:val="00C16C64"/>
    <w:rsid w:val="00C17DA5"/>
    <w:rsid w:val="00C20B7C"/>
    <w:rsid w:val="00C2393A"/>
    <w:rsid w:val="00C24AED"/>
    <w:rsid w:val="00C26C3F"/>
    <w:rsid w:val="00C301CA"/>
    <w:rsid w:val="00C32A5E"/>
    <w:rsid w:val="00C34C86"/>
    <w:rsid w:val="00C3517F"/>
    <w:rsid w:val="00C40678"/>
    <w:rsid w:val="00C40F32"/>
    <w:rsid w:val="00C43EA9"/>
    <w:rsid w:val="00C44BE7"/>
    <w:rsid w:val="00C47DDB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392"/>
    <w:rsid w:val="00C827DD"/>
    <w:rsid w:val="00C8406B"/>
    <w:rsid w:val="00C84A6B"/>
    <w:rsid w:val="00C856E5"/>
    <w:rsid w:val="00C91FDE"/>
    <w:rsid w:val="00C93C72"/>
    <w:rsid w:val="00C96040"/>
    <w:rsid w:val="00C96125"/>
    <w:rsid w:val="00C9612A"/>
    <w:rsid w:val="00C97409"/>
    <w:rsid w:val="00C97EF2"/>
    <w:rsid w:val="00CA18AC"/>
    <w:rsid w:val="00CA1FE3"/>
    <w:rsid w:val="00CA21A6"/>
    <w:rsid w:val="00CA33E0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2C0F"/>
    <w:rsid w:val="00CC548B"/>
    <w:rsid w:val="00CD3458"/>
    <w:rsid w:val="00CD4AD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6F1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50A2"/>
    <w:rsid w:val="00D26144"/>
    <w:rsid w:val="00D27FAD"/>
    <w:rsid w:val="00D32083"/>
    <w:rsid w:val="00D32C72"/>
    <w:rsid w:val="00D3430A"/>
    <w:rsid w:val="00D40B7E"/>
    <w:rsid w:val="00D40C5F"/>
    <w:rsid w:val="00D41C8D"/>
    <w:rsid w:val="00D472DE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6266"/>
    <w:rsid w:val="00D6645B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3B9B"/>
    <w:rsid w:val="00D96FB9"/>
    <w:rsid w:val="00D973DB"/>
    <w:rsid w:val="00D9794A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5B18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5EE9"/>
    <w:rsid w:val="00DF734F"/>
    <w:rsid w:val="00DF7F27"/>
    <w:rsid w:val="00E003EB"/>
    <w:rsid w:val="00E00C89"/>
    <w:rsid w:val="00E01428"/>
    <w:rsid w:val="00E023CD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2C9C"/>
    <w:rsid w:val="00E23C3C"/>
    <w:rsid w:val="00E241A1"/>
    <w:rsid w:val="00E2548A"/>
    <w:rsid w:val="00E25B6E"/>
    <w:rsid w:val="00E25FB7"/>
    <w:rsid w:val="00E3076E"/>
    <w:rsid w:val="00E31B8D"/>
    <w:rsid w:val="00E31F5E"/>
    <w:rsid w:val="00E324A8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4B3F"/>
    <w:rsid w:val="00E47704"/>
    <w:rsid w:val="00E50FDD"/>
    <w:rsid w:val="00E52631"/>
    <w:rsid w:val="00E554EC"/>
    <w:rsid w:val="00E576CE"/>
    <w:rsid w:val="00E57922"/>
    <w:rsid w:val="00E61BC1"/>
    <w:rsid w:val="00E632D7"/>
    <w:rsid w:val="00E63349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02DF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33F2"/>
    <w:rsid w:val="00EB418B"/>
    <w:rsid w:val="00EB41C5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25D"/>
    <w:rsid w:val="00EE6E79"/>
    <w:rsid w:val="00EF00DE"/>
    <w:rsid w:val="00EF1F2C"/>
    <w:rsid w:val="00EF58CB"/>
    <w:rsid w:val="00F00A72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8C2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37680"/>
    <w:rsid w:val="00F4205A"/>
    <w:rsid w:val="00F4443A"/>
    <w:rsid w:val="00F44B8F"/>
    <w:rsid w:val="00F46AA6"/>
    <w:rsid w:val="00F47A83"/>
    <w:rsid w:val="00F51C81"/>
    <w:rsid w:val="00F51D21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0751"/>
    <w:rsid w:val="00F95DE4"/>
    <w:rsid w:val="00F95FFF"/>
    <w:rsid w:val="00FA40F0"/>
    <w:rsid w:val="00FA512A"/>
    <w:rsid w:val="00FA51A5"/>
    <w:rsid w:val="00FA7DE8"/>
    <w:rsid w:val="00FB082B"/>
    <w:rsid w:val="00FB15CE"/>
    <w:rsid w:val="00FB32A2"/>
    <w:rsid w:val="00FB4635"/>
    <w:rsid w:val="00FB4EBA"/>
    <w:rsid w:val="00FB6745"/>
    <w:rsid w:val="00FB7294"/>
    <w:rsid w:val="00FC0FEA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5835"/>
    <w:rsid w:val="00FD5FBC"/>
    <w:rsid w:val="00FD74B4"/>
    <w:rsid w:val="00FD7C58"/>
    <w:rsid w:val="00FD7E46"/>
    <w:rsid w:val="00FE0C42"/>
    <w:rsid w:val="00FE19AC"/>
    <w:rsid w:val="00FE3700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C858AF"/>
  <w15:docId w15:val="{4E8A63E6-6D1B-4350-A164-A13B01B39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C0F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11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11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10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10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3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table" w:customStyle="1" w:styleId="TipTable">
    <w:name w:val="Tip Table"/>
    <w:basedOn w:val="Tabelanormal"/>
    <w:uiPriority w:val="99"/>
    <w:rsid w:val="007871AC"/>
    <w:rPr>
      <w:rFonts w:asciiTheme="minorHAnsi" w:eastAsiaTheme="minorHAnsi" w:hAnsiTheme="minorHAnsi" w:cstheme="minorBidi"/>
      <w:color w:val="404040" w:themeColor="text1" w:themeTint="BF"/>
      <w:sz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DBE5F1" w:themeFill="accent1" w:themeFillTint="33"/>
    </w:tcPr>
    <w:tblStylePr w:type="firstCol">
      <w:pPr>
        <w:wordWrap/>
        <w:jc w:val="center"/>
      </w:pPr>
    </w:tblStylePr>
  </w:style>
  <w:style w:type="paragraph" w:customStyle="1" w:styleId="Textodedica">
    <w:name w:val="Texto de dica"/>
    <w:basedOn w:val="Normal"/>
    <w:uiPriority w:val="99"/>
    <w:rsid w:val="007871AC"/>
    <w:pPr>
      <w:tabs>
        <w:tab w:val="clear" w:pos="851"/>
      </w:tabs>
      <w:spacing w:after="160" w:line="264" w:lineRule="auto"/>
      <w:ind w:right="576"/>
      <w:jc w:val="left"/>
    </w:pPr>
    <w:rPr>
      <w:rFonts w:asciiTheme="minorHAnsi" w:eastAsiaTheme="minorHAnsi" w:hAnsiTheme="minorHAnsi" w:cstheme="minorBidi"/>
      <w:i/>
      <w:iCs/>
      <w:color w:val="7F7F7F" w:themeColor="text1" w:themeTint="80"/>
      <w:sz w:val="16"/>
      <w:szCs w:val="20"/>
      <w:lang w:eastAsia="pt-BR"/>
    </w:rPr>
  </w:style>
  <w:style w:type="paragraph" w:styleId="SemEspaamento">
    <w:name w:val="No Spacing"/>
    <w:uiPriority w:val="36"/>
    <w:qFormat/>
    <w:rsid w:val="007871AC"/>
    <w:rPr>
      <w:rFonts w:asciiTheme="minorHAnsi" w:eastAsiaTheme="minorHAnsi" w:hAnsiTheme="minorHAnsi" w:cstheme="minorBidi"/>
      <w:color w:val="404040" w:themeColor="text1" w:themeTint="BF"/>
      <w:sz w:val="18"/>
    </w:rPr>
  </w:style>
  <w:style w:type="table" w:customStyle="1" w:styleId="ProjectScopeTable">
    <w:name w:val="Project Scope Table"/>
    <w:basedOn w:val="Tabelanormal"/>
    <w:uiPriority w:val="99"/>
    <w:rsid w:val="007871AC"/>
    <w:pPr>
      <w:spacing w:before="120" w:after="120"/>
    </w:pPr>
    <w:rPr>
      <w:rFonts w:asciiTheme="minorHAnsi" w:eastAsiaTheme="minorHAnsi" w:hAnsiTheme="minorHAnsi" w:cstheme="minorBidi"/>
      <w:color w:val="404040" w:themeColor="text1" w:themeTint="BF"/>
      <w:sz w:val="18"/>
    </w:r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BE5F1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4F81BD" w:themeFill="accent1"/>
      </w:tcPr>
    </w:tblStylePr>
  </w:style>
  <w:style w:type="character" w:styleId="TextodoEspaoReservado">
    <w:name w:val="Placeholder Text"/>
    <w:basedOn w:val="Fontepargpadro"/>
    <w:uiPriority w:val="99"/>
    <w:semiHidden/>
    <w:rsid w:val="00AF5FCD"/>
    <w:rPr>
      <w:color w:val="808080"/>
    </w:rPr>
  </w:style>
  <w:style w:type="paragraph" w:styleId="PargrafodaLista">
    <w:name w:val="List Paragraph"/>
    <w:basedOn w:val="Normal"/>
    <w:uiPriority w:val="34"/>
    <w:qFormat/>
    <w:rsid w:val="000536CE"/>
    <w:pPr>
      <w:ind w:left="720"/>
      <w:contextualSpacing/>
    </w:pPr>
  </w:style>
  <w:style w:type="numbering" w:customStyle="1" w:styleId="Listaatual1">
    <w:name w:val="Lista atual1"/>
    <w:uiPriority w:val="99"/>
    <w:rsid w:val="007F7A68"/>
    <w:pPr>
      <w:numPr>
        <w:numId w:val="38"/>
      </w:numPr>
    </w:pPr>
  </w:style>
  <w:style w:type="numbering" w:customStyle="1" w:styleId="Listaatual2">
    <w:name w:val="Lista atual2"/>
    <w:uiPriority w:val="99"/>
    <w:rsid w:val="007F7A68"/>
    <w:pPr>
      <w:numPr>
        <w:numId w:val="39"/>
      </w:numPr>
    </w:pPr>
  </w:style>
  <w:style w:type="character" w:styleId="Refdenotadefim">
    <w:name w:val="endnote reference"/>
    <w:basedOn w:val="Fontepargpadro"/>
    <w:uiPriority w:val="99"/>
    <w:semiHidden/>
    <w:unhideWhenUsed/>
    <w:locked/>
    <w:rsid w:val="00985752"/>
    <w:rPr>
      <w:vertAlign w:val="superscript"/>
    </w:rPr>
  </w:style>
  <w:style w:type="character" w:styleId="MenoPendente">
    <w:name w:val="Unresolved Mention"/>
    <w:basedOn w:val="Fontepargpadro"/>
    <w:uiPriority w:val="99"/>
    <w:semiHidden/>
    <w:unhideWhenUsed/>
    <w:rsid w:val="009857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21" Type="http://schemas.openxmlformats.org/officeDocument/2006/relationships/footer" Target="footer7.xml"/><Relationship Id="rId42" Type="http://schemas.openxmlformats.org/officeDocument/2006/relationships/image" Target="media/image2.png"/><Relationship Id="rId47" Type="http://schemas.openxmlformats.org/officeDocument/2006/relationships/footer" Target="footer18.xml"/><Relationship Id="rId63" Type="http://schemas.openxmlformats.org/officeDocument/2006/relationships/image" Target="media/image11.png"/><Relationship Id="rId68" Type="http://schemas.openxmlformats.org/officeDocument/2006/relationships/image" Target="media/image16.png"/><Relationship Id="rId84" Type="http://schemas.openxmlformats.org/officeDocument/2006/relationships/header" Target="header25.xml"/><Relationship Id="rId89" Type="http://schemas.openxmlformats.org/officeDocument/2006/relationships/hyperlink" Target="https://www.atlassian.com/br/software/jira" TargetMode="External"/><Relationship Id="rId16" Type="http://schemas.openxmlformats.org/officeDocument/2006/relationships/header" Target="header4.xml"/><Relationship Id="rId11" Type="http://schemas.openxmlformats.org/officeDocument/2006/relationships/footer" Target="footer2.xml"/><Relationship Id="rId32" Type="http://schemas.openxmlformats.org/officeDocument/2006/relationships/footer" Target="footer11.xml"/><Relationship Id="rId37" Type="http://schemas.openxmlformats.org/officeDocument/2006/relationships/header" Target="header15.xml"/><Relationship Id="rId53" Type="http://schemas.openxmlformats.org/officeDocument/2006/relationships/image" Target="media/image5.png"/><Relationship Id="rId58" Type="http://schemas.openxmlformats.org/officeDocument/2006/relationships/image" Target="media/image6.png"/><Relationship Id="rId74" Type="http://schemas.openxmlformats.org/officeDocument/2006/relationships/header" Target="header22.xml"/><Relationship Id="rId79" Type="http://schemas.openxmlformats.org/officeDocument/2006/relationships/image" Target="media/image23.png"/><Relationship Id="rId102" Type="http://schemas.openxmlformats.org/officeDocument/2006/relationships/header" Target="header29.xml"/><Relationship Id="rId5" Type="http://schemas.openxmlformats.org/officeDocument/2006/relationships/settings" Target="settings.xml"/><Relationship Id="rId90" Type="http://schemas.openxmlformats.org/officeDocument/2006/relationships/hyperlink" Target="https://github.com/" TargetMode="External"/><Relationship Id="rId95" Type="http://schemas.openxmlformats.org/officeDocument/2006/relationships/header" Target="header27.xml"/><Relationship Id="rId22" Type="http://schemas.openxmlformats.org/officeDocument/2006/relationships/header" Target="header7.xml"/><Relationship Id="rId27" Type="http://schemas.openxmlformats.org/officeDocument/2006/relationships/header" Target="header10.xml"/><Relationship Id="rId43" Type="http://schemas.openxmlformats.org/officeDocument/2006/relationships/image" Target="media/image3.png"/><Relationship Id="rId48" Type="http://schemas.openxmlformats.org/officeDocument/2006/relationships/image" Target="media/image4.png"/><Relationship Id="rId64" Type="http://schemas.openxmlformats.org/officeDocument/2006/relationships/image" Target="media/image12.png"/><Relationship Id="rId69" Type="http://schemas.openxmlformats.org/officeDocument/2006/relationships/header" Target="header21.xml"/><Relationship Id="rId80" Type="http://schemas.openxmlformats.org/officeDocument/2006/relationships/image" Target="media/image24.png"/><Relationship Id="rId85" Type="http://schemas.openxmlformats.org/officeDocument/2006/relationships/header" Target="header26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33" Type="http://schemas.openxmlformats.org/officeDocument/2006/relationships/footer" Target="footer12.xml"/><Relationship Id="rId38" Type="http://schemas.openxmlformats.org/officeDocument/2006/relationships/footer" Target="footer14.xml"/><Relationship Id="rId59" Type="http://schemas.openxmlformats.org/officeDocument/2006/relationships/image" Target="media/image7.png"/><Relationship Id="rId103" Type="http://schemas.openxmlformats.org/officeDocument/2006/relationships/fontTable" Target="fontTable.xml"/><Relationship Id="rId20" Type="http://schemas.openxmlformats.org/officeDocument/2006/relationships/footer" Target="footer6.xml"/><Relationship Id="rId41" Type="http://schemas.openxmlformats.org/officeDocument/2006/relationships/footer" Target="footer16.xml"/><Relationship Id="rId54" Type="http://schemas.openxmlformats.org/officeDocument/2006/relationships/header" Target="header19.xml"/><Relationship Id="rId62" Type="http://schemas.openxmlformats.org/officeDocument/2006/relationships/image" Target="media/image10.png"/><Relationship Id="rId70" Type="http://schemas.openxmlformats.org/officeDocument/2006/relationships/image" Target="media/image17.png"/><Relationship Id="rId75" Type="http://schemas.openxmlformats.org/officeDocument/2006/relationships/header" Target="header23.xml"/><Relationship Id="rId83" Type="http://schemas.openxmlformats.org/officeDocument/2006/relationships/image" Target="media/image27.jpeg"/><Relationship Id="rId88" Type="http://schemas.openxmlformats.org/officeDocument/2006/relationships/hyperlink" Target="https://www.figma.com/" TargetMode="External"/><Relationship Id="rId91" Type="http://schemas.openxmlformats.org/officeDocument/2006/relationships/hyperlink" Target="https://www.canva.com/" TargetMode="External"/><Relationship Id="rId96" Type="http://schemas.openxmlformats.org/officeDocument/2006/relationships/hyperlink" Target="https://www.mysql.com/products/workbench/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eader" Target="header8.xml"/><Relationship Id="rId28" Type="http://schemas.openxmlformats.org/officeDocument/2006/relationships/footer" Target="footer10.xml"/><Relationship Id="rId36" Type="http://schemas.openxmlformats.org/officeDocument/2006/relationships/header" Target="header14.xml"/><Relationship Id="rId49" Type="http://schemas.openxmlformats.org/officeDocument/2006/relationships/comments" Target="comments.xml"/><Relationship Id="rId57" Type="http://schemas.openxmlformats.org/officeDocument/2006/relationships/footer" Target="footer20.xml"/><Relationship Id="rId10" Type="http://schemas.openxmlformats.org/officeDocument/2006/relationships/footer" Target="footer1.xml"/><Relationship Id="rId31" Type="http://schemas.openxmlformats.org/officeDocument/2006/relationships/header" Target="header12.xml"/><Relationship Id="rId44" Type="http://schemas.openxmlformats.org/officeDocument/2006/relationships/header" Target="header17.xml"/><Relationship Id="rId52" Type="http://schemas.microsoft.com/office/2018/08/relationships/commentsExtensible" Target="commentsExtensible.xml"/><Relationship Id="rId60" Type="http://schemas.openxmlformats.org/officeDocument/2006/relationships/image" Target="media/image8.png"/><Relationship Id="rId65" Type="http://schemas.openxmlformats.org/officeDocument/2006/relationships/image" Target="media/image13.png"/><Relationship Id="rId73" Type="http://schemas.openxmlformats.org/officeDocument/2006/relationships/image" Target="media/image20.png"/><Relationship Id="rId78" Type="http://schemas.openxmlformats.org/officeDocument/2006/relationships/image" Target="media/image22.png"/><Relationship Id="rId81" Type="http://schemas.openxmlformats.org/officeDocument/2006/relationships/image" Target="media/image25.png"/><Relationship Id="rId86" Type="http://schemas.openxmlformats.org/officeDocument/2006/relationships/hyperlink" Target="https://unsplash.com/" TargetMode="External"/><Relationship Id="rId94" Type="http://schemas.openxmlformats.org/officeDocument/2006/relationships/hyperlink" Target="https://code.visualstudio.com/" TargetMode="External"/><Relationship Id="rId99" Type="http://schemas.openxmlformats.org/officeDocument/2006/relationships/hyperlink" Target="https://getbootstrap.com/" TargetMode="External"/><Relationship Id="rId101" Type="http://schemas.openxmlformats.org/officeDocument/2006/relationships/hyperlink" Target="https://www.mysql.com/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footer" Target="footer15.xml"/><Relationship Id="rId34" Type="http://schemas.openxmlformats.org/officeDocument/2006/relationships/header" Target="header13.xml"/><Relationship Id="rId50" Type="http://schemas.microsoft.com/office/2011/relationships/commentsExtended" Target="commentsExtended.xml"/><Relationship Id="rId55" Type="http://schemas.openxmlformats.org/officeDocument/2006/relationships/footer" Target="footer19.xml"/><Relationship Id="rId76" Type="http://schemas.openxmlformats.org/officeDocument/2006/relationships/header" Target="header24.xml"/><Relationship Id="rId97" Type="http://schemas.openxmlformats.org/officeDocument/2006/relationships/hyperlink" Target="https://www.office.com/" TargetMode="External"/><Relationship Id="rId104" Type="http://schemas.microsoft.com/office/2011/relationships/people" Target="people.xml"/><Relationship Id="rId7" Type="http://schemas.openxmlformats.org/officeDocument/2006/relationships/footnotes" Target="footnotes.xml"/><Relationship Id="rId71" Type="http://schemas.openxmlformats.org/officeDocument/2006/relationships/image" Target="media/image18.png"/><Relationship Id="rId92" Type="http://schemas.openxmlformats.org/officeDocument/2006/relationships/hyperlink" Target="https://www.adobe.com/br/products/photoshop.html?mv=affiliate&amp;mv2=red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1.png"/><Relationship Id="rId24" Type="http://schemas.openxmlformats.org/officeDocument/2006/relationships/header" Target="header9.xml"/><Relationship Id="rId40" Type="http://schemas.openxmlformats.org/officeDocument/2006/relationships/header" Target="header16.xml"/><Relationship Id="rId45" Type="http://schemas.openxmlformats.org/officeDocument/2006/relationships/footer" Target="footer17.xml"/><Relationship Id="rId66" Type="http://schemas.openxmlformats.org/officeDocument/2006/relationships/image" Target="media/image14.png"/><Relationship Id="rId87" Type="http://schemas.openxmlformats.org/officeDocument/2006/relationships/hyperlink" Target="https://www.pexels.com/pt-br/" TargetMode="External"/><Relationship Id="rId61" Type="http://schemas.openxmlformats.org/officeDocument/2006/relationships/image" Target="media/image9.png"/><Relationship Id="rId82" Type="http://schemas.openxmlformats.org/officeDocument/2006/relationships/image" Target="media/image26.jpe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header" Target="header11.xml"/><Relationship Id="rId35" Type="http://schemas.openxmlformats.org/officeDocument/2006/relationships/footer" Target="footer13.xml"/><Relationship Id="rId56" Type="http://schemas.openxmlformats.org/officeDocument/2006/relationships/header" Target="header20.xml"/><Relationship Id="rId77" Type="http://schemas.openxmlformats.org/officeDocument/2006/relationships/image" Target="media/image21.png"/><Relationship Id="rId100" Type="http://schemas.openxmlformats.org/officeDocument/2006/relationships/hyperlink" Target="https://www.phpmyadmin.net/" TargetMode="External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microsoft.com/office/2016/09/relationships/commentsIds" Target="commentsIds.xml"/><Relationship Id="rId72" Type="http://schemas.openxmlformats.org/officeDocument/2006/relationships/image" Target="media/image19.png"/><Relationship Id="rId93" Type="http://schemas.openxmlformats.org/officeDocument/2006/relationships/hyperlink" Target="https://www.eclipse.org/downloads/" TargetMode="External"/><Relationship Id="rId98" Type="http://schemas.openxmlformats.org/officeDocument/2006/relationships/header" Target="header28.xml"/><Relationship Id="rId3" Type="http://schemas.openxmlformats.org/officeDocument/2006/relationships/numbering" Target="numbering.xml"/><Relationship Id="rId25" Type="http://schemas.openxmlformats.org/officeDocument/2006/relationships/footer" Target="footer8.xml"/><Relationship Id="rId46" Type="http://schemas.openxmlformats.org/officeDocument/2006/relationships/header" Target="header18.xml"/><Relationship Id="rId67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EDAEC-3A8A-48DD-831F-718E887EA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0</TotalTime>
  <Pages>1</Pages>
  <Words>3725</Words>
  <Characters>20116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CASSIO RODRIGUES BRAGA</cp:lastModifiedBy>
  <cp:revision>4</cp:revision>
  <cp:lastPrinted>2022-05-12T22:33:00Z</cp:lastPrinted>
  <dcterms:created xsi:type="dcterms:W3CDTF">2022-05-12T22:37:00Z</dcterms:created>
  <dcterms:modified xsi:type="dcterms:W3CDTF">2022-05-12T22:39:00Z</dcterms:modified>
</cp:coreProperties>
</file>